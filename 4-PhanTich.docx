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8D033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6827F4D0" w14:textId="77777777" w:rsidR="0037628A" w:rsidRDefault="0037628A" w:rsidP="0037628A">
      <w:pPr>
        <w:rPr>
          <w:lang w:val="en-US"/>
        </w:rPr>
      </w:pPr>
    </w:p>
    <w:p w14:paraId="5FE7C9EB" w14:textId="77777777" w:rsidR="0037628A" w:rsidRPr="003548A8" w:rsidRDefault="0037628A" w:rsidP="0037628A">
      <w:pPr>
        <w:rPr>
          <w:lang w:val="en-US"/>
        </w:rPr>
      </w:pPr>
    </w:p>
    <w:p w14:paraId="5A3A2DF6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05021E4C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3D50FA9D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66AB2AEE" w14:textId="77777777" w:rsidR="0037628A" w:rsidRDefault="00FD06E2" w:rsidP="0037628A">
      <w:pPr>
        <w:pStyle w:val="Title"/>
        <w:jc w:val="right"/>
        <w:rPr>
          <w:lang w:val="en-US"/>
        </w:rPr>
      </w:pPr>
      <w:proofErr w:type="spellStart"/>
      <w:r>
        <w:rPr>
          <w:lang w:val="en-US"/>
        </w:rPr>
        <w:t>Hồ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 </w:t>
      </w:r>
      <w:r w:rsidR="00C62581">
        <w:rPr>
          <w:color w:val="0000FF"/>
          <w:lang w:val="en-US"/>
        </w:rPr>
        <w:t xml:space="preserve">Quản </w:t>
      </w:r>
      <w:proofErr w:type="spellStart"/>
      <w:r w:rsidR="00C62581">
        <w:rPr>
          <w:color w:val="0000FF"/>
          <w:lang w:val="en-US"/>
        </w:rPr>
        <w:t>lý</w:t>
      </w:r>
      <w:proofErr w:type="spellEnd"/>
      <w:r w:rsidR="00C62581">
        <w:rPr>
          <w:color w:val="0000FF"/>
          <w:lang w:val="en-US"/>
        </w:rPr>
        <w:t xml:space="preserve"> </w:t>
      </w:r>
      <w:proofErr w:type="spellStart"/>
      <w:r w:rsidR="00C62581">
        <w:rPr>
          <w:color w:val="0000FF"/>
          <w:lang w:val="en-US"/>
        </w:rPr>
        <w:t>quán</w:t>
      </w:r>
      <w:proofErr w:type="spellEnd"/>
      <w:r w:rsidR="00C62581">
        <w:rPr>
          <w:color w:val="0000FF"/>
          <w:lang w:val="en-US"/>
        </w:rPr>
        <w:t xml:space="preserve"> Karaoke</w:t>
      </w:r>
    </w:p>
    <w:p w14:paraId="4F9ADAC1" w14:textId="77777777" w:rsidR="0037628A" w:rsidRPr="007A1DE8" w:rsidRDefault="0037628A" w:rsidP="0037628A">
      <w:pPr>
        <w:rPr>
          <w:lang w:val="en-US"/>
        </w:rPr>
      </w:pPr>
    </w:p>
    <w:p w14:paraId="02C70658" w14:textId="77777777" w:rsidR="0037628A" w:rsidRPr="007A1DE8" w:rsidRDefault="0037628A" w:rsidP="0037628A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C62581">
        <w:rPr>
          <w:rFonts w:ascii="Arial" w:hAnsi="Arial"/>
          <w:color w:val="0000FF"/>
          <w:sz w:val="34"/>
          <w:szCs w:val="30"/>
          <w:lang w:val="en-US"/>
        </w:rPr>
        <w:t>1.0</w:t>
      </w:r>
    </w:p>
    <w:p w14:paraId="284B047C" w14:textId="77777777" w:rsidR="0037628A" w:rsidRDefault="0037628A" w:rsidP="0037628A">
      <w:pPr>
        <w:pStyle w:val="Title"/>
        <w:jc w:val="both"/>
        <w:rPr>
          <w:lang w:val="en-US"/>
        </w:rPr>
      </w:pPr>
    </w:p>
    <w:p w14:paraId="60F7CA76" w14:textId="77777777" w:rsidR="0037628A" w:rsidRDefault="0037628A" w:rsidP="0037628A">
      <w:pPr>
        <w:rPr>
          <w:lang w:val="en-US"/>
        </w:rPr>
      </w:pPr>
    </w:p>
    <w:p w14:paraId="1D1EF14D" w14:textId="77777777" w:rsidR="0037628A" w:rsidRDefault="0037628A" w:rsidP="0037628A">
      <w:pPr>
        <w:rPr>
          <w:lang w:val="en-US"/>
        </w:rPr>
      </w:pPr>
    </w:p>
    <w:p w14:paraId="471BE80C" w14:textId="77777777" w:rsidR="0037628A" w:rsidRDefault="0037628A" w:rsidP="0037628A">
      <w:pPr>
        <w:rPr>
          <w:lang w:val="en-US"/>
        </w:rPr>
      </w:pPr>
    </w:p>
    <w:p w14:paraId="14A1DC5E" w14:textId="77777777" w:rsidR="0037628A" w:rsidRDefault="0037628A" w:rsidP="0037628A">
      <w:pPr>
        <w:rPr>
          <w:lang w:val="en-US"/>
        </w:rPr>
      </w:pPr>
    </w:p>
    <w:p w14:paraId="208FCAFB" w14:textId="77777777" w:rsidR="0037628A" w:rsidRDefault="0037628A" w:rsidP="0037628A">
      <w:pPr>
        <w:rPr>
          <w:lang w:val="en-US"/>
        </w:rPr>
      </w:pPr>
    </w:p>
    <w:p w14:paraId="476AC7F0" w14:textId="77777777" w:rsidR="0037628A" w:rsidRDefault="0037628A" w:rsidP="0037628A">
      <w:pPr>
        <w:rPr>
          <w:lang w:val="en-US"/>
        </w:rPr>
      </w:pPr>
    </w:p>
    <w:p w14:paraId="7FA7B0F6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p w14:paraId="577B563B" w14:textId="77777777" w:rsidR="007A1DE8" w:rsidRDefault="007A1DE8">
      <w:pPr>
        <w:pStyle w:val="Title"/>
        <w:jc w:val="both"/>
        <w:rPr>
          <w:lang w:val="en-US"/>
        </w:rPr>
      </w:pPr>
    </w:p>
    <w:p w14:paraId="31A7F0FF" w14:textId="77777777" w:rsidR="005E2817" w:rsidRDefault="007A1DE8" w:rsidP="005E2817">
      <w:pPr>
        <w:pStyle w:val="Title"/>
        <w:rPr>
          <w:lang w:val="en-US"/>
        </w:rPr>
      </w:pPr>
      <w:r>
        <w:br w:type="page"/>
      </w:r>
      <w:proofErr w:type="spellStart"/>
      <w:r w:rsidR="005E2817">
        <w:rPr>
          <w:lang w:val="en-US"/>
        </w:rPr>
        <w:lastRenderedPageBreak/>
        <w:t>Mục</w:t>
      </w:r>
      <w:proofErr w:type="spellEnd"/>
      <w:r w:rsidR="005E2817">
        <w:rPr>
          <w:lang w:val="en-US"/>
        </w:rPr>
        <w:t xml:space="preserve"> </w:t>
      </w:r>
      <w:proofErr w:type="spellStart"/>
      <w:r w:rsidR="005E2817">
        <w:rPr>
          <w:lang w:val="en-US"/>
        </w:rPr>
        <w:t>lục</w:t>
      </w:r>
      <w:proofErr w:type="spellEnd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0"/>
          <w:lang w:val="vi-VN" w:eastAsia="en-US"/>
        </w:rPr>
        <w:id w:val="-204289718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2D53F21" w14:textId="77777777" w:rsidR="00665193" w:rsidRDefault="00665193">
          <w:pPr>
            <w:pStyle w:val="TOCHeading"/>
          </w:pPr>
        </w:p>
        <w:p w14:paraId="19E39C53" w14:textId="77777777" w:rsidR="00665193" w:rsidRDefault="00665193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177998" w:history="1">
            <w:r w:rsidRPr="00621988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621988">
              <w:rPr>
                <w:rStyle w:val="Hyperlink"/>
                <w:noProof/>
              </w:rPr>
              <w:t xml:space="preserve">Sơ đồ lớp </w:t>
            </w:r>
            <w:r w:rsidRPr="00621988">
              <w:rPr>
                <w:rStyle w:val="Hyperlink"/>
                <w:noProof/>
                <w:lang w:val="en-US"/>
              </w:rPr>
              <w:t>(</w:t>
            </w:r>
            <w:r w:rsidRPr="00621988">
              <w:rPr>
                <w:rStyle w:val="Hyperlink"/>
                <w:noProof/>
              </w:rPr>
              <w:t>mức phân tích</w:t>
            </w:r>
            <w:r w:rsidRPr="00621988">
              <w:rPr>
                <w:rStyle w:val="Hyperlink"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_Toc434177998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0CCA1" w14:textId="77777777" w:rsidR="00665193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34177999" w:history="1">
            <w:r w:rsidR="00665193" w:rsidRPr="00621988">
              <w:rPr>
                <w:rStyle w:val="Hyperlink"/>
                <w:noProof/>
                <w:lang w:val="en-US"/>
              </w:rPr>
              <w:t>1.1</w:t>
            </w:r>
            <w:r w:rsidR="0066519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665193" w:rsidRPr="00621988">
              <w:rPr>
                <w:rStyle w:val="Hyperlink"/>
                <w:noProof/>
              </w:rPr>
              <w:t>Sơ đồ lớp (mức phân tích)</w:t>
            </w:r>
            <w:r w:rsidR="00665193">
              <w:rPr>
                <w:noProof/>
                <w:webHidden/>
              </w:rPr>
              <w:tab/>
            </w:r>
            <w:r w:rsidR="00665193">
              <w:rPr>
                <w:noProof/>
                <w:webHidden/>
              </w:rPr>
              <w:fldChar w:fldCharType="begin"/>
            </w:r>
            <w:r w:rsidR="00665193">
              <w:rPr>
                <w:noProof/>
                <w:webHidden/>
              </w:rPr>
              <w:instrText xml:space="preserve"> PAGEREF _Toc434177999 \h </w:instrText>
            </w:r>
            <w:r w:rsidR="00665193">
              <w:rPr>
                <w:noProof/>
                <w:webHidden/>
              </w:rPr>
            </w:r>
            <w:r w:rsidR="00665193">
              <w:rPr>
                <w:noProof/>
                <w:webHidden/>
              </w:rPr>
              <w:fldChar w:fldCharType="separate"/>
            </w:r>
            <w:r w:rsidR="00665193">
              <w:rPr>
                <w:noProof/>
                <w:webHidden/>
              </w:rPr>
              <w:t>3</w:t>
            </w:r>
            <w:r w:rsidR="00665193">
              <w:rPr>
                <w:noProof/>
                <w:webHidden/>
              </w:rPr>
              <w:fldChar w:fldCharType="end"/>
            </w:r>
          </w:hyperlink>
        </w:p>
        <w:p w14:paraId="6FE72A55" w14:textId="77777777" w:rsidR="00665193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34178000" w:history="1">
            <w:r w:rsidR="00665193" w:rsidRPr="00621988">
              <w:rPr>
                <w:rStyle w:val="Hyperlink"/>
                <w:noProof/>
              </w:rPr>
              <w:t>1.2</w:t>
            </w:r>
            <w:r w:rsidR="0066519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665193" w:rsidRPr="00621988">
              <w:rPr>
                <w:rStyle w:val="Hyperlink"/>
                <w:noProof/>
              </w:rPr>
              <w:t>Danh sách các lớp đối tượng và quan hệ</w:t>
            </w:r>
            <w:r w:rsidR="00665193">
              <w:rPr>
                <w:noProof/>
                <w:webHidden/>
              </w:rPr>
              <w:tab/>
            </w:r>
            <w:r w:rsidR="00665193">
              <w:rPr>
                <w:noProof/>
                <w:webHidden/>
              </w:rPr>
              <w:fldChar w:fldCharType="begin"/>
            </w:r>
            <w:r w:rsidR="00665193">
              <w:rPr>
                <w:noProof/>
                <w:webHidden/>
              </w:rPr>
              <w:instrText xml:space="preserve"> PAGEREF _Toc434178000 \h </w:instrText>
            </w:r>
            <w:r w:rsidR="00665193">
              <w:rPr>
                <w:noProof/>
                <w:webHidden/>
              </w:rPr>
            </w:r>
            <w:r w:rsidR="00665193">
              <w:rPr>
                <w:noProof/>
                <w:webHidden/>
              </w:rPr>
              <w:fldChar w:fldCharType="separate"/>
            </w:r>
            <w:r w:rsidR="00665193">
              <w:rPr>
                <w:noProof/>
                <w:webHidden/>
              </w:rPr>
              <w:t>3</w:t>
            </w:r>
            <w:r w:rsidR="00665193">
              <w:rPr>
                <w:noProof/>
                <w:webHidden/>
              </w:rPr>
              <w:fldChar w:fldCharType="end"/>
            </w:r>
          </w:hyperlink>
        </w:p>
        <w:p w14:paraId="124FE3A9" w14:textId="77777777" w:rsidR="00665193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34178001" w:history="1">
            <w:r w:rsidR="00665193" w:rsidRPr="00621988">
              <w:rPr>
                <w:rStyle w:val="Hyperlink"/>
                <w:noProof/>
                <w:lang w:val="en-US"/>
              </w:rPr>
              <w:t>1.3</w:t>
            </w:r>
            <w:r w:rsidR="0066519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665193" w:rsidRPr="00621988">
              <w:rPr>
                <w:rStyle w:val="Hyperlink"/>
                <w:noProof/>
              </w:rPr>
              <w:t>Mô tả chi tiết từng lớp đối tượng</w:t>
            </w:r>
            <w:r w:rsidR="00665193">
              <w:rPr>
                <w:noProof/>
                <w:webHidden/>
              </w:rPr>
              <w:tab/>
            </w:r>
            <w:r w:rsidR="00665193">
              <w:rPr>
                <w:noProof/>
                <w:webHidden/>
              </w:rPr>
              <w:fldChar w:fldCharType="begin"/>
            </w:r>
            <w:r w:rsidR="00665193">
              <w:rPr>
                <w:noProof/>
                <w:webHidden/>
              </w:rPr>
              <w:instrText xml:space="preserve"> PAGEREF _Toc434178001 \h </w:instrText>
            </w:r>
            <w:r w:rsidR="00665193">
              <w:rPr>
                <w:noProof/>
                <w:webHidden/>
              </w:rPr>
            </w:r>
            <w:r w:rsidR="00665193">
              <w:rPr>
                <w:noProof/>
                <w:webHidden/>
              </w:rPr>
              <w:fldChar w:fldCharType="separate"/>
            </w:r>
            <w:r w:rsidR="00665193">
              <w:rPr>
                <w:noProof/>
                <w:webHidden/>
              </w:rPr>
              <w:t>4</w:t>
            </w:r>
            <w:r w:rsidR="00665193">
              <w:rPr>
                <w:noProof/>
                <w:webHidden/>
              </w:rPr>
              <w:fldChar w:fldCharType="end"/>
            </w:r>
          </w:hyperlink>
        </w:p>
        <w:p w14:paraId="1DDD89B6" w14:textId="77777777" w:rsidR="00665193" w:rsidRDefault="00000000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34178002" w:history="1">
            <w:r w:rsidR="00665193" w:rsidRPr="00621988">
              <w:rPr>
                <w:rStyle w:val="Hyperlink"/>
                <w:noProof/>
                <w:lang w:val="en-US"/>
              </w:rPr>
              <w:t>1.3.1</w:t>
            </w:r>
            <w:r w:rsidR="0066519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665193" w:rsidRPr="00621988">
              <w:rPr>
                <w:rStyle w:val="Hyperlink"/>
                <w:noProof/>
                <w:lang w:val="en-US"/>
              </w:rPr>
              <w:t>Lớp Quán Karaoke:</w:t>
            </w:r>
            <w:r w:rsidR="00665193">
              <w:rPr>
                <w:noProof/>
                <w:webHidden/>
              </w:rPr>
              <w:tab/>
            </w:r>
            <w:r w:rsidR="00665193">
              <w:rPr>
                <w:noProof/>
                <w:webHidden/>
              </w:rPr>
              <w:fldChar w:fldCharType="begin"/>
            </w:r>
            <w:r w:rsidR="00665193">
              <w:rPr>
                <w:noProof/>
                <w:webHidden/>
              </w:rPr>
              <w:instrText xml:space="preserve"> PAGEREF _Toc434178002 \h </w:instrText>
            </w:r>
            <w:r w:rsidR="00665193">
              <w:rPr>
                <w:noProof/>
                <w:webHidden/>
              </w:rPr>
            </w:r>
            <w:r w:rsidR="00665193">
              <w:rPr>
                <w:noProof/>
                <w:webHidden/>
              </w:rPr>
              <w:fldChar w:fldCharType="separate"/>
            </w:r>
            <w:r w:rsidR="00665193">
              <w:rPr>
                <w:noProof/>
                <w:webHidden/>
              </w:rPr>
              <w:t>4</w:t>
            </w:r>
            <w:r w:rsidR="00665193">
              <w:rPr>
                <w:noProof/>
                <w:webHidden/>
              </w:rPr>
              <w:fldChar w:fldCharType="end"/>
            </w:r>
          </w:hyperlink>
        </w:p>
        <w:p w14:paraId="56F8D140" w14:textId="77777777" w:rsidR="00665193" w:rsidRDefault="00000000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34178003" w:history="1">
            <w:r w:rsidR="00665193" w:rsidRPr="00621988">
              <w:rPr>
                <w:rStyle w:val="Hyperlink"/>
                <w:noProof/>
                <w:lang w:val="en-US"/>
              </w:rPr>
              <w:t>1.3.2</w:t>
            </w:r>
            <w:r w:rsidR="0066519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665193" w:rsidRPr="00621988">
              <w:rPr>
                <w:rStyle w:val="Hyperlink"/>
                <w:noProof/>
                <w:lang w:val="en-US"/>
              </w:rPr>
              <w:t>Lớp Phòng hát:</w:t>
            </w:r>
            <w:r w:rsidR="00665193">
              <w:rPr>
                <w:noProof/>
                <w:webHidden/>
              </w:rPr>
              <w:tab/>
            </w:r>
            <w:r w:rsidR="00665193">
              <w:rPr>
                <w:noProof/>
                <w:webHidden/>
              </w:rPr>
              <w:fldChar w:fldCharType="begin"/>
            </w:r>
            <w:r w:rsidR="00665193">
              <w:rPr>
                <w:noProof/>
                <w:webHidden/>
              </w:rPr>
              <w:instrText xml:space="preserve"> PAGEREF _Toc434178003 \h </w:instrText>
            </w:r>
            <w:r w:rsidR="00665193">
              <w:rPr>
                <w:noProof/>
                <w:webHidden/>
              </w:rPr>
            </w:r>
            <w:r w:rsidR="00665193">
              <w:rPr>
                <w:noProof/>
                <w:webHidden/>
              </w:rPr>
              <w:fldChar w:fldCharType="separate"/>
            </w:r>
            <w:r w:rsidR="00665193">
              <w:rPr>
                <w:noProof/>
                <w:webHidden/>
              </w:rPr>
              <w:t>5</w:t>
            </w:r>
            <w:r w:rsidR="00665193">
              <w:rPr>
                <w:noProof/>
                <w:webHidden/>
              </w:rPr>
              <w:fldChar w:fldCharType="end"/>
            </w:r>
          </w:hyperlink>
        </w:p>
        <w:p w14:paraId="22805EB1" w14:textId="77777777" w:rsidR="00665193" w:rsidRDefault="00000000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34178004" w:history="1">
            <w:r w:rsidR="00665193" w:rsidRPr="00621988">
              <w:rPr>
                <w:rStyle w:val="Hyperlink"/>
                <w:noProof/>
                <w:lang w:val="en-US"/>
              </w:rPr>
              <w:t>1.3.3</w:t>
            </w:r>
            <w:r w:rsidR="0066519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665193" w:rsidRPr="00621988">
              <w:rPr>
                <w:rStyle w:val="Hyperlink"/>
                <w:noProof/>
                <w:lang w:val="en-US"/>
              </w:rPr>
              <w:t>Lớp Sản Phẩm:</w:t>
            </w:r>
            <w:r w:rsidR="00665193">
              <w:rPr>
                <w:noProof/>
                <w:webHidden/>
              </w:rPr>
              <w:tab/>
            </w:r>
            <w:r w:rsidR="00665193">
              <w:rPr>
                <w:noProof/>
                <w:webHidden/>
              </w:rPr>
              <w:fldChar w:fldCharType="begin"/>
            </w:r>
            <w:r w:rsidR="00665193">
              <w:rPr>
                <w:noProof/>
                <w:webHidden/>
              </w:rPr>
              <w:instrText xml:space="preserve"> PAGEREF _Toc434178004 \h </w:instrText>
            </w:r>
            <w:r w:rsidR="00665193">
              <w:rPr>
                <w:noProof/>
                <w:webHidden/>
              </w:rPr>
            </w:r>
            <w:r w:rsidR="00665193">
              <w:rPr>
                <w:noProof/>
                <w:webHidden/>
              </w:rPr>
              <w:fldChar w:fldCharType="separate"/>
            </w:r>
            <w:r w:rsidR="00665193">
              <w:rPr>
                <w:noProof/>
                <w:webHidden/>
              </w:rPr>
              <w:t>5</w:t>
            </w:r>
            <w:r w:rsidR="00665193">
              <w:rPr>
                <w:noProof/>
                <w:webHidden/>
              </w:rPr>
              <w:fldChar w:fldCharType="end"/>
            </w:r>
          </w:hyperlink>
        </w:p>
        <w:p w14:paraId="31BD68FE" w14:textId="77777777" w:rsidR="00665193" w:rsidRDefault="00000000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34178005" w:history="1">
            <w:r w:rsidR="00665193" w:rsidRPr="00621988">
              <w:rPr>
                <w:rStyle w:val="Hyperlink"/>
                <w:noProof/>
                <w:lang w:val="en-US"/>
              </w:rPr>
              <w:t>1.3.4</w:t>
            </w:r>
            <w:r w:rsidR="0066519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665193" w:rsidRPr="00621988">
              <w:rPr>
                <w:rStyle w:val="Hyperlink"/>
                <w:noProof/>
                <w:lang w:val="en-US"/>
              </w:rPr>
              <w:t>Lớp Nhân Viên:</w:t>
            </w:r>
            <w:r w:rsidR="00665193">
              <w:rPr>
                <w:noProof/>
                <w:webHidden/>
              </w:rPr>
              <w:tab/>
            </w:r>
            <w:r w:rsidR="00665193">
              <w:rPr>
                <w:noProof/>
                <w:webHidden/>
              </w:rPr>
              <w:fldChar w:fldCharType="begin"/>
            </w:r>
            <w:r w:rsidR="00665193">
              <w:rPr>
                <w:noProof/>
                <w:webHidden/>
              </w:rPr>
              <w:instrText xml:space="preserve"> PAGEREF _Toc434178005 \h </w:instrText>
            </w:r>
            <w:r w:rsidR="00665193">
              <w:rPr>
                <w:noProof/>
                <w:webHidden/>
              </w:rPr>
            </w:r>
            <w:r w:rsidR="00665193">
              <w:rPr>
                <w:noProof/>
                <w:webHidden/>
              </w:rPr>
              <w:fldChar w:fldCharType="separate"/>
            </w:r>
            <w:r w:rsidR="00665193">
              <w:rPr>
                <w:noProof/>
                <w:webHidden/>
              </w:rPr>
              <w:t>6</w:t>
            </w:r>
            <w:r w:rsidR="00665193">
              <w:rPr>
                <w:noProof/>
                <w:webHidden/>
              </w:rPr>
              <w:fldChar w:fldCharType="end"/>
            </w:r>
          </w:hyperlink>
        </w:p>
        <w:p w14:paraId="4A71B70F" w14:textId="77777777" w:rsidR="00665193" w:rsidRDefault="00000000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34178006" w:history="1">
            <w:r w:rsidR="00665193" w:rsidRPr="00621988">
              <w:rPr>
                <w:rStyle w:val="Hyperlink"/>
                <w:noProof/>
                <w:lang w:val="en-US"/>
              </w:rPr>
              <w:t>1.3.5</w:t>
            </w:r>
            <w:r w:rsidR="0066519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665193" w:rsidRPr="00621988">
              <w:rPr>
                <w:rStyle w:val="Hyperlink"/>
                <w:noProof/>
                <w:lang w:val="en-US"/>
              </w:rPr>
              <w:t>Lớp Hóa Đơn:</w:t>
            </w:r>
            <w:r w:rsidR="00665193">
              <w:rPr>
                <w:noProof/>
                <w:webHidden/>
              </w:rPr>
              <w:tab/>
            </w:r>
            <w:r w:rsidR="00665193">
              <w:rPr>
                <w:noProof/>
                <w:webHidden/>
              </w:rPr>
              <w:fldChar w:fldCharType="begin"/>
            </w:r>
            <w:r w:rsidR="00665193">
              <w:rPr>
                <w:noProof/>
                <w:webHidden/>
              </w:rPr>
              <w:instrText xml:space="preserve"> PAGEREF _Toc434178006 \h </w:instrText>
            </w:r>
            <w:r w:rsidR="00665193">
              <w:rPr>
                <w:noProof/>
                <w:webHidden/>
              </w:rPr>
            </w:r>
            <w:r w:rsidR="00665193">
              <w:rPr>
                <w:noProof/>
                <w:webHidden/>
              </w:rPr>
              <w:fldChar w:fldCharType="separate"/>
            </w:r>
            <w:r w:rsidR="00665193">
              <w:rPr>
                <w:noProof/>
                <w:webHidden/>
              </w:rPr>
              <w:t>6</w:t>
            </w:r>
            <w:r w:rsidR="00665193">
              <w:rPr>
                <w:noProof/>
                <w:webHidden/>
              </w:rPr>
              <w:fldChar w:fldCharType="end"/>
            </w:r>
          </w:hyperlink>
        </w:p>
        <w:p w14:paraId="07888BAD" w14:textId="77777777" w:rsidR="00665193" w:rsidRDefault="00000000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34178007" w:history="1">
            <w:r w:rsidR="00665193" w:rsidRPr="00621988">
              <w:rPr>
                <w:rStyle w:val="Hyperlink"/>
                <w:noProof/>
                <w:lang w:val="en-US"/>
              </w:rPr>
              <w:t>1.3.6</w:t>
            </w:r>
            <w:r w:rsidR="0066519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665193" w:rsidRPr="00621988">
              <w:rPr>
                <w:rStyle w:val="Hyperlink"/>
                <w:noProof/>
                <w:lang w:val="en-US"/>
              </w:rPr>
              <w:t>Lớp Khách Hàng:</w:t>
            </w:r>
            <w:r w:rsidR="00665193">
              <w:rPr>
                <w:noProof/>
                <w:webHidden/>
              </w:rPr>
              <w:tab/>
            </w:r>
            <w:r w:rsidR="00665193">
              <w:rPr>
                <w:noProof/>
                <w:webHidden/>
              </w:rPr>
              <w:fldChar w:fldCharType="begin"/>
            </w:r>
            <w:r w:rsidR="00665193">
              <w:rPr>
                <w:noProof/>
                <w:webHidden/>
              </w:rPr>
              <w:instrText xml:space="preserve"> PAGEREF _Toc434178007 \h </w:instrText>
            </w:r>
            <w:r w:rsidR="00665193">
              <w:rPr>
                <w:noProof/>
                <w:webHidden/>
              </w:rPr>
            </w:r>
            <w:r w:rsidR="00665193">
              <w:rPr>
                <w:noProof/>
                <w:webHidden/>
              </w:rPr>
              <w:fldChar w:fldCharType="separate"/>
            </w:r>
            <w:r w:rsidR="00665193">
              <w:rPr>
                <w:noProof/>
                <w:webHidden/>
              </w:rPr>
              <w:t>7</w:t>
            </w:r>
            <w:r w:rsidR="00665193">
              <w:rPr>
                <w:noProof/>
                <w:webHidden/>
              </w:rPr>
              <w:fldChar w:fldCharType="end"/>
            </w:r>
          </w:hyperlink>
        </w:p>
        <w:p w14:paraId="1C631B6E" w14:textId="77777777" w:rsidR="00665193" w:rsidRDefault="00665193">
          <w:r>
            <w:rPr>
              <w:b/>
              <w:bCs/>
              <w:noProof/>
            </w:rPr>
            <w:fldChar w:fldCharType="end"/>
          </w:r>
        </w:p>
      </w:sdtContent>
    </w:sdt>
    <w:p w14:paraId="21200B8D" w14:textId="77777777" w:rsidR="00FD06E2" w:rsidRDefault="005E2817" w:rsidP="00FD06E2">
      <w:pPr>
        <w:pStyle w:val="Heading1"/>
      </w:pPr>
      <w:r>
        <w:br w:type="page"/>
      </w:r>
      <w:bookmarkStart w:id="0" w:name="_Toc167699049"/>
      <w:bookmarkStart w:id="1" w:name="_Toc434177624"/>
      <w:bookmarkStart w:id="2" w:name="_Toc434177998"/>
      <w:r w:rsidR="00FD06E2">
        <w:lastRenderedPageBreak/>
        <w:t xml:space="preserve">Sơ đồ lớp </w:t>
      </w:r>
      <w:r w:rsidR="00FD06E2">
        <w:rPr>
          <w:lang w:val="en-US"/>
        </w:rPr>
        <w:t>(</w:t>
      </w:r>
      <w:r w:rsidR="00FD06E2">
        <w:t>mức phân tích</w:t>
      </w:r>
      <w:bookmarkEnd w:id="0"/>
      <w:r w:rsidR="00FD06E2">
        <w:rPr>
          <w:lang w:val="en-US"/>
        </w:rPr>
        <w:t>)</w:t>
      </w:r>
      <w:bookmarkEnd w:id="1"/>
      <w:bookmarkEnd w:id="2"/>
    </w:p>
    <w:p w14:paraId="6567E9BA" w14:textId="77777777" w:rsidR="00FD06E2" w:rsidRDefault="00FD06E2" w:rsidP="00FD06E2">
      <w:pPr>
        <w:pStyle w:val="Heading2"/>
        <w:rPr>
          <w:lang w:val="en-US"/>
        </w:rPr>
      </w:pPr>
      <w:bookmarkStart w:id="3" w:name="_Toc434177625"/>
      <w:bookmarkStart w:id="4" w:name="_Toc434177999"/>
      <w:r>
        <w:t xml:space="preserve">Sơ đồ lớp </w:t>
      </w:r>
      <w:r w:rsidRPr="00FD06E2">
        <w:t>(</w:t>
      </w:r>
      <w:r>
        <w:t>mức phân tích</w:t>
      </w:r>
      <w:r w:rsidRPr="00FD06E2">
        <w:t>)</w:t>
      </w:r>
      <w:bookmarkEnd w:id="3"/>
      <w:bookmarkEnd w:id="4"/>
    </w:p>
    <w:p w14:paraId="5E7E65AD" w14:textId="77777777" w:rsidR="00FD06E2" w:rsidRPr="00FD06E2" w:rsidRDefault="00E7314B" w:rsidP="003A73AB">
      <w:pPr>
        <w:spacing w:line="360" w:lineRule="auto"/>
        <w:ind w:hanging="540"/>
        <w:rPr>
          <w:i/>
          <w:color w:val="0000FF"/>
          <w:lang w:val="en-US"/>
        </w:rPr>
      </w:pPr>
      <w:r>
        <w:rPr>
          <w:i/>
          <w:noProof/>
          <w:color w:val="0000FF"/>
          <w:lang w:val="en-US"/>
        </w:rPr>
        <w:drawing>
          <wp:inline distT="0" distB="0" distL="0" distR="0" wp14:anchorId="41CF79C1" wp14:editId="4F7EB0B0">
            <wp:extent cx="6229350" cy="4222187"/>
            <wp:effectExtent l="0" t="0" r="0" b="6985"/>
            <wp:docPr id="6" name="Picture 6" descr="F:\VÌ TƯƠNG LAI !\SCHOOL\PTTKPM\DoAn - Karaoke\Phan Tich\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VÌ TƯƠNG LAI !\SCHOOL\PTTKPM\DoAn - Karaoke\Phan Tich\Class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4222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F8746" w14:textId="77777777" w:rsidR="00FD06E2" w:rsidRDefault="00FD06E2" w:rsidP="00FD06E2">
      <w:pPr>
        <w:pStyle w:val="Heading2"/>
      </w:pPr>
      <w:bookmarkStart w:id="5" w:name="_Toc434177626"/>
      <w:bookmarkStart w:id="6" w:name="_Toc434178000"/>
      <w:r>
        <w:t>Danh sách các lớp đối tượng và quan hệ</w:t>
      </w:r>
      <w:bookmarkEnd w:id="5"/>
      <w:bookmarkEnd w:id="6"/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2110"/>
        <w:gridCol w:w="2110"/>
        <w:gridCol w:w="3847"/>
      </w:tblGrid>
      <w:tr w:rsidR="00FD06E2" w14:paraId="6E495F8E" w14:textId="77777777">
        <w:tc>
          <w:tcPr>
            <w:tcW w:w="801" w:type="dxa"/>
          </w:tcPr>
          <w:p w14:paraId="18C551B6" w14:textId="77777777" w:rsidR="00FD06E2" w:rsidRDefault="00FD06E2" w:rsidP="00FD06E2">
            <w:pPr>
              <w:pStyle w:val="BodyText"/>
              <w:spacing w:after="0"/>
            </w:pPr>
            <w:r>
              <w:t>STT</w:t>
            </w:r>
          </w:p>
        </w:tc>
        <w:tc>
          <w:tcPr>
            <w:tcW w:w="2110" w:type="dxa"/>
          </w:tcPr>
          <w:p w14:paraId="64DC7F51" w14:textId="77777777" w:rsidR="00FD06E2" w:rsidRDefault="00FD06E2" w:rsidP="00FD06E2">
            <w:pPr>
              <w:pStyle w:val="BodyText"/>
              <w:spacing w:after="0"/>
            </w:pPr>
            <w:r>
              <w:t>Tên lớp/quan hệ</w:t>
            </w:r>
          </w:p>
        </w:tc>
        <w:tc>
          <w:tcPr>
            <w:tcW w:w="2110" w:type="dxa"/>
          </w:tcPr>
          <w:p w14:paraId="7A0D3C36" w14:textId="77777777" w:rsidR="00FD06E2" w:rsidRDefault="00FD06E2" w:rsidP="00FD06E2">
            <w:pPr>
              <w:pStyle w:val="BodyText"/>
              <w:spacing w:after="0"/>
            </w:pPr>
            <w:r>
              <w:t>Loại</w:t>
            </w:r>
          </w:p>
        </w:tc>
        <w:tc>
          <w:tcPr>
            <w:tcW w:w="3847" w:type="dxa"/>
          </w:tcPr>
          <w:p w14:paraId="68CBD222" w14:textId="77777777" w:rsidR="00FD06E2" w:rsidRDefault="00FD06E2" w:rsidP="00FD06E2">
            <w:pPr>
              <w:pStyle w:val="BodyText"/>
              <w:spacing w:after="0"/>
            </w:pPr>
            <w:r>
              <w:t>Ý nghĩa/Ghi chú</w:t>
            </w:r>
          </w:p>
        </w:tc>
      </w:tr>
      <w:tr w:rsidR="00FD06E2" w14:paraId="1CCEA69E" w14:textId="77777777">
        <w:tc>
          <w:tcPr>
            <w:tcW w:w="801" w:type="dxa"/>
          </w:tcPr>
          <w:p w14:paraId="0FE3B86F" w14:textId="77777777" w:rsidR="00FD06E2" w:rsidRPr="00A86CE5" w:rsidRDefault="00A86CE5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10" w:type="dxa"/>
          </w:tcPr>
          <w:p w14:paraId="2E2738E4" w14:textId="77777777" w:rsidR="00FD06E2" w:rsidRPr="00A86CE5" w:rsidRDefault="00A86CE5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Quán Karaoke</w:t>
            </w:r>
          </w:p>
        </w:tc>
        <w:tc>
          <w:tcPr>
            <w:tcW w:w="2110" w:type="dxa"/>
          </w:tcPr>
          <w:p w14:paraId="31BE5001" w14:textId="77777777" w:rsidR="00FD06E2" w:rsidRPr="00A86CE5" w:rsidRDefault="00A86CE5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tượng</w:t>
            </w:r>
            <w:proofErr w:type="spellEnd"/>
          </w:p>
        </w:tc>
        <w:tc>
          <w:tcPr>
            <w:tcW w:w="3847" w:type="dxa"/>
          </w:tcPr>
          <w:p w14:paraId="6D1013A6" w14:textId="77777777" w:rsidR="00FD06E2" w:rsidRPr="00A86CE5" w:rsidRDefault="00AB5492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này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</w:t>
            </w:r>
            <w:r w:rsidR="005420E9">
              <w:rPr>
                <w:lang w:val="en-US"/>
              </w:rPr>
              <w:t>uán</w:t>
            </w:r>
            <w:proofErr w:type="spellEnd"/>
            <w:r w:rsidR="005420E9">
              <w:rPr>
                <w:lang w:val="en-US"/>
              </w:rPr>
              <w:t xml:space="preserve"> Karaoke</w:t>
            </w:r>
            <w:r w:rsidR="005E79D6">
              <w:rPr>
                <w:lang w:val="en-US"/>
              </w:rPr>
              <w:t>.</w:t>
            </w:r>
          </w:p>
        </w:tc>
      </w:tr>
      <w:tr w:rsidR="00A86CE5" w14:paraId="584D646D" w14:textId="77777777">
        <w:tc>
          <w:tcPr>
            <w:tcW w:w="801" w:type="dxa"/>
          </w:tcPr>
          <w:p w14:paraId="3EDAB0AC" w14:textId="77777777" w:rsidR="00A86CE5" w:rsidRDefault="00A86CE5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10" w:type="dxa"/>
          </w:tcPr>
          <w:p w14:paraId="66B895F1" w14:textId="77777777" w:rsidR="00A86CE5" w:rsidRDefault="00A86CE5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Hát</w:t>
            </w:r>
            <w:proofErr w:type="spellEnd"/>
          </w:p>
        </w:tc>
        <w:tc>
          <w:tcPr>
            <w:tcW w:w="2110" w:type="dxa"/>
          </w:tcPr>
          <w:p w14:paraId="525D2820" w14:textId="77777777" w:rsidR="00A86CE5" w:rsidRDefault="00A86CE5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tượng</w:t>
            </w:r>
            <w:proofErr w:type="spellEnd"/>
          </w:p>
        </w:tc>
        <w:tc>
          <w:tcPr>
            <w:tcW w:w="3847" w:type="dxa"/>
          </w:tcPr>
          <w:p w14:paraId="5AD92AD7" w14:textId="77777777" w:rsidR="00A86CE5" w:rsidRPr="00A86CE5" w:rsidRDefault="005420E9" w:rsidP="005420E9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này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AB5492">
              <w:rPr>
                <w:lang w:val="en-US"/>
              </w:rPr>
              <w:t>p</w:t>
            </w:r>
            <w:r>
              <w:rPr>
                <w:lang w:val="en-US"/>
              </w:rPr>
              <w:t>hòng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hát</w:t>
            </w:r>
            <w:proofErr w:type="spellEnd"/>
            <w:r>
              <w:rPr>
                <w:lang w:val="en-US"/>
              </w:rPr>
              <w:t xml:space="preserve"> Karaoke</w:t>
            </w:r>
            <w:r w:rsidR="005E79D6">
              <w:rPr>
                <w:lang w:val="en-US"/>
              </w:rPr>
              <w:t>.</w:t>
            </w:r>
          </w:p>
        </w:tc>
      </w:tr>
      <w:tr w:rsidR="00A86CE5" w14:paraId="1EF5E377" w14:textId="77777777">
        <w:tc>
          <w:tcPr>
            <w:tcW w:w="801" w:type="dxa"/>
          </w:tcPr>
          <w:p w14:paraId="2C12A023" w14:textId="77777777" w:rsidR="00A86CE5" w:rsidRDefault="00A86CE5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10" w:type="dxa"/>
          </w:tcPr>
          <w:p w14:paraId="61961FD3" w14:textId="77777777" w:rsidR="00A86CE5" w:rsidRDefault="00A86CE5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</w:p>
        </w:tc>
        <w:tc>
          <w:tcPr>
            <w:tcW w:w="2110" w:type="dxa"/>
          </w:tcPr>
          <w:p w14:paraId="574FDBEF" w14:textId="77777777" w:rsidR="00A86CE5" w:rsidRDefault="00A86CE5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tượng</w:t>
            </w:r>
            <w:proofErr w:type="spellEnd"/>
          </w:p>
        </w:tc>
        <w:tc>
          <w:tcPr>
            <w:tcW w:w="3847" w:type="dxa"/>
          </w:tcPr>
          <w:p w14:paraId="2DB54A73" w14:textId="77777777" w:rsidR="00A86CE5" w:rsidRPr="00A86CE5" w:rsidRDefault="00AB5492" w:rsidP="00AB549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này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phụ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 w:rsidR="005E79D6">
              <w:rPr>
                <w:lang w:val="en-US"/>
              </w:rPr>
              <w:t>.</w:t>
            </w:r>
          </w:p>
        </w:tc>
      </w:tr>
      <w:tr w:rsidR="00A86CE5" w14:paraId="00D9EC73" w14:textId="77777777">
        <w:tc>
          <w:tcPr>
            <w:tcW w:w="801" w:type="dxa"/>
          </w:tcPr>
          <w:p w14:paraId="5A23FCDC" w14:textId="77777777" w:rsidR="00A86CE5" w:rsidRDefault="00A86CE5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10" w:type="dxa"/>
          </w:tcPr>
          <w:p w14:paraId="31A85957" w14:textId="77777777" w:rsidR="00A86CE5" w:rsidRDefault="00A86CE5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</w:p>
        </w:tc>
        <w:tc>
          <w:tcPr>
            <w:tcW w:w="2110" w:type="dxa"/>
          </w:tcPr>
          <w:p w14:paraId="22783B25" w14:textId="77777777" w:rsidR="00A86CE5" w:rsidRDefault="00A86CE5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tượng</w:t>
            </w:r>
            <w:proofErr w:type="spellEnd"/>
          </w:p>
        </w:tc>
        <w:tc>
          <w:tcPr>
            <w:tcW w:w="3847" w:type="dxa"/>
          </w:tcPr>
          <w:p w14:paraId="7981BA6D" w14:textId="77777777" w:rsidR="00A86CE5" w:rsidRPr="00A86CE5" w:rsidRDefault="00AB5492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này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  <w:r w:rsidR="005E79D6">
              <w:rPr>
                <w:lang w:val="en-US"/>
              </w:rPr>
              <w:t>.</w:t>
            </w:r>
          </w:p>
        </w:tc>
      </w:tr>
      <w:tr w:rsidR="00A86CE5" w14:paraId="3F226EB4" w14:textId="77777777">
        <w:tc>
          <w:tcPr>
            <w:tcW w:w="801" w:type="dxa"/>
          </w:tcPr>
          <w:p w14:paraId="4350AD34" w14:textId="77777777" w:rsidR="00A86CE5" w:rsidRDefault="00A86CE5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10" w:type="dxa"/>
          </w:tcPr>
          <w:p w14:paraId="09116AED" w14:textId="77777777" w:rsidR="00A86CE5" w:rsidRDefault="00A86CE5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Viên</w:t>
            </w:r>
          </w:p>
        </w:tc>
        <w:tc>
          <w:tcPr>
            <w:tcW w:w="2110" w:type="dxa"/>
          </w:tcPr>
          <w:p w14:paraId="7C3FCC87" w14:textId="77777777" w:rsidR="00A86CE5" w:rsidRDefault="00A86CE5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tượng</w:t>
            </w:r>
            <w:proofErr w:type="spellEnd"/>
          </w:p>
        </w:tc>
        <w:tc>
          <w:tcPr>
            <w:tcW w:w="3847" w:type="dxa"/>
          </w:tcPr>
          <w:p w14:paraId="36964D5B" w14:textId="77777777" w:rsidR="00A86CE5" w:rsidRPr="00A86CE5" w:rsidRDefault="00DA5D0D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này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lễ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quán</w:t>
            </w:r>
            <w:proofErr w:type="spellEnd"/>
            <w:r>
              <w:rPr>
                <w:lang w:val="en-US"/>
              </w:rPr>
              <w:t xml:space="preserve"> Karaoke</w:t>
            </w:r>
            <w:r w:rsidR="005E79D6">
              <w:rPr>
                <w:lang w:val="en-US"/>
              </w:rPr>
              <w:t>.</w:t>
            </w:r>
          </w:p>
        </w:tc>
      </w:tr>
      <w:tr w:rsidR="00A86CE5" w14:paraId="00D2EBEC" w14:textId="77777777">
        <w:tc>
          <w:tcPr>
            <w:tcW w:w="801" w:type="dxa"/>
          </w:tcPr>
          <w:p w14:paraId="26FDD6A5" w14:textId="77777777" w:rsidR="00A86CE5" w:rsidRDefault="00A86CE5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10" w:type="dxa"/>
          </w:tcPr>
          <w:p w14:paraId="732036F4" w14:textId="77777777" w:rsidR="00A86CE5" w:rsidRDefault="00A86CE5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  <w:tc>
          <w:tcPr>
            <w:tcW w:w="2110" w:type="dxa"/>
          </w:tcPr>
          <w:p w14:paraId="35E925A1" w14:textId="77777777" w:rsidR="00A86CE5" w:rsidRDefault="00A86CE5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tượng</w:t>
            </w:r>
            <w:proofErr w:type="spellEnd"/>
          </w:p>
        </w:tc>
        <w:tc>
          <w:tcPr>
            <w:tcW w:w="3847" w:type="dxa"/>
          </w:tcPr>
          <w:p w14:paraId="4C55560C" w14:textId="77777777" w:rsidR="00A86CE5" w:rsidRPr="00A86CE5" w:rsidRDefault="00DA5D0D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này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 w:rsidR="005E79D6">
              <w:rPr>
                <w:lang w:val="en-US"/>
              </w:rPr>
              <w:t>.</w:t>
            </w:r>
          </w:p>
        </w:tc>
      </w:tr>
      <w:tr w:rsidR="006C3757" w14:paraId="6D97ED1F" w14:textId="77777777">
        <w:tc>
          <w:tcPr>
            <w:tcW w:w="801" w:type="dxa"/>
          </w:tcPr>
          <w:p w14:paraId="36B15CE1" w14:textId="77777777" w:rsidR="006C3757" w:rsidRDefault="006C375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10" w:type="dxa"/>
          </w:tcPr>
          <w:p w14:paraId="4D44FAA8" w14:textId="77777777" w:rsidR="006C3757" w:rsidRDefault="006C375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Quan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giữa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304ABA">
              <w:rPr>
                <w:i/>
                <w:lang w:val="en-US"/>
              </w:rPr>
              <w:t>Khách</w:t>
            </w:r>
            <w:proofErr w:type="spellEnd"/>
            <w:r w:rsidRPr="00304ABA">
              <w:rPr>
                <w:i/>
                <w:lang w:val="en-US"/>
              </w:rPr>
              <w:t xml:space="preserve"> </w:t>
            </w:r>
            <w:proofErr w:type="spellStart"/>
            <w:r w:rsidRPr="00304ABA">
              <w:rPr>
                <w:i/>
                <w:lang w:val="en-US"/>
              </w:rPr>
              <w:t>Hàng</w:t>
            </w:r>
            <w:proofErr w:type="spellEnd"/>
            <w:r w:rsidR="000861B0"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E36484">
              <w:rPr>
                <w:i/>
                <w:lang w:val="en-US"/>
              </w:rPr>
              <w:t>Hó</w:t>
            </w:r>
            <w:r w:rsidRPr="00304ABA">
              <w:rPr>
                <w:i/>
                <w:lang w:val="en-US"/>
              </w:rPr>
              <w:t>a</w:t>
            </w:r>
            <w:proofErr w:type="spellEnd"/>
            <w:r w:rsidRPr="00304ABA">
              <w:rPr>
                <w:i/>
                <w:lang w:val="en-US"/>
              </w:rPr>
              <w:t xml:space="preserve"> </w:t>
            </w:r>
            <w:proofErr w:type="spellStart"/>
            <w:r w:rsidRPr="00304ABA">
              <w:rPr>
                <w:i/>
                <w:lang w:val="en-US"/>
              </w:rPr>
              <w:t>đơn</w:t>
            </w:r>
            <w:proofErr w:type="spellEnd"/>
          </w:p>
        </w:tc>
        <w:tc>
          <w:tcPr>
            <w:tcW w:w="2110" w:type="dxa"/>
          </w:tcPr>
          <w:p w14:paraId="6A50D8F1" w14:textId="77777777" w:rsidR="006C3757" w:rsidRDefault="006C375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Quan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Association</w:t>
            </w:r>
          </w:p>
        </w:tc>
        <w:tc>
          <w:tcPr>
            <w:tcW w:w="3847" w:type="dxa"/>
          </w:tcPr>
          <w:p w14:paraId="3A9F948E" w14:textId="77777777" w:rsidR="006C3757" w:rsidRDefault="00215348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  <w:r w:rsidR="005E79D6">
              <w:rPr>
                <w:lang w:val="en-US"/>
              </w:rPr>
              <w:t>.</w:t>
            </w:r>
          </w:p>
          <w:p w14:paraId="1712E0DB" w14:textId="77777777" w:rsidR="00215348" w:rsidRDefault="00215348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r>
              <w:rPr>
                <w:lang w:val="en-US"/>
              </w:rPr>
              <w:t>Mỗi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 xml:space="preserve"> do 1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lastRenderedPageBreak/>
              <w:t>toán</w:t>
            </w:r>
            <w:proofErr w:type="spellEnd"/>
            <w:r w:rsidR="005E79D6">
              <w:rPr>
                <w:lang w:val="en-US"/>
              </w:rPr>
              <w:t>.</w:t>
            </w:r>
          </w:p>
          <w:p w14:paraId="4A490028" w14:textId="77777777" w:rsidR="00215348" w:rsidRPr="00A86CE5" w:rsidRDefault="00215348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r>
              <w:rPr>
                <w:lang w:val="en-US"/>
              </w:rPr>
              <w:t>Mỗi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toán</w:t>
            </w:r>
            <w:proofErr w:type="spellEnd"/>
            <w:r>
              <w:rPr>
                <w:lang w:val="en-US"/>
              </w:rPr>
              <w:t xml:space="preserve"> 1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nhiều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  <w:r w:rsidR="005E79D6">
              <w:rPr>
                <w:lang w:val="en-US"/>
              </w:rPr>
              <w:t>.</w:t>
            </w:r>
          </w:p>
        </w:tc>
      </w:tr>
      <w:tr w:rsidR="006C3757" w14:paraId="7D3727D3" w14:textId="77777777">
        <w:tc>
          <w:tcPr>
            <w:tcW w:w="801" w:type="dxa"/>
          </w:tcPr>
          <w:p w14:paraId="7870C25B" w14:textId="77777777" w:rsidR="006C3757" w:rsidRDefault="00FA520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10" w:type="dxa"/>
          </w:tcPr>
          <w:p w14:paraId="18DD2641" w14:textId="77777777" w:rsidR="006C3757" w:rsidRDefault="004D7D3A" w:rsidP="004D7D3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Quan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giữa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304ABA">
              <w:rPr>
                <w:i/>
                <w:lang w:val="en-US"/>
              </w:rPr>
              <w:t>Khách</w:t>
            </w:r>
            <w:proofErr w:type="spellEnd"/>
            <w:r w:rsidRPr="00304ABA">
              <w:rPr>
                <w:i/>
                <w:lang w:val="en-US"/>
              </w:rPr>
              <w:t xml:space="preserve"> </w:t>
            </w:r>
            <w:proofErr w:type="spellStart"/>
            <w:r w:rsidRPr="00304ABA">
              <w:rPr>
                <w:i/>
                <w:lang w:val="en-US"/>
              </w:rPr>
              <w:t>Hàng</w:t>
            </w:r>
            <w:proofErr w:type="spellEnd"/>
            <w:r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i/>
                <w:lang w:val="en-US"/>
              </w:rPr>
              <w:t>Sản</w:t>
            </w:r>
            <w:proofErr w:type="spellEnd"/>
            <w:r>
              <w:rPr>
                <w:i/>
                <w:lang w:val="en-US"/>
              </w:rPr>
              <w:t xml:space="preserve"> </w:t>
            </w:r>
            <w:proofErr w:type="spellStart"/>
            <w:r>
              <w:rPr>
                <w:i/>
                <w:lang w:val="en-US"/>
              </w:rPr>
              <w:t>phẩm</w:t>
            </w:r>
            <w:proofErr w:type="spellEnd"/>
          </w:p>
        </w:tc>
        <w:tc>
          <w:tcPr>
            <w:tcW w:w="2110" w:type="dxa"/>
          </w:tcPr>
          <w:p w14:paraId="77115591" w14:textId="77777777" w:rsidR="006C3757" w:rsidRDefault="004D7D3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Quan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Association</w:t>
            </w:r>
          </w:p>
        </w:tc>
        <w:tc>
          <w:tcPr>
            <w:tcW w:w="3847" w:type="dxa"/>
          </w:tcPr>
          <w:p w14:paraId="6F0C803A" w14:textId="77777777" w:rsidR="006C3757" w:rsidRDefault="004D7D3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gọi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mua</w:t>
            </w:r>
            <w:proofErr w:type="spellEnd"/>
            <w:r>
              <w:rPr>
                <w:lang w:val="en-US"/>
              </w:rPr>
              <w:t xml:space="preserve">)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phụ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hát</w:t>
            </w:r>
            <w:proofErr w:type="spellEnd"/>
            <w:r w:rsidR="005E79D6">
              <w:rPr>
                <w:lang w:val="en-US"/>
              </w:rPr>
              <w:t>.</w:t>
            </w:r>
          </w:p>
          <w:p w14:paraId="4DA02848" w14:textId="77777777" w:rsidR="0048796B" w:rsidRDefault="0048796B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r>
              <w:rPr>
                <w:lang w:val="en-US"/>
              </w:rPr>
              <w:t>Mỗi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mua</w:t>
            </w:r>
            <w:proofErr w:type="spellEnd"/>
            <w:r w:rsidR="001A281C">
              <w:rPr>
                <w:lang w:val="en-US"/>
              </w:rPr>
              <w:t xml:space="preserve"> 1,nhiều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phụ</w:t>
            </w:r>
            <w:proofErr w:type="spellEnd"/>
            <w:r w:rsidR="00182AC8">
              <w:rPr>
                <w:lang w:val="en-US"/>
              </w:rPr>
              <w:t>.</w:t>
            </w:r>
          </w:p>
          <w:p w14:paraId="14362BB3" w14:textId="77777777" w:rsidR="0048796B" w:rsidRPr="00A86CE5" w:rsidRDefault="0048796B" w:rsidP="00FD06E2">
            <w:pPr>
              <w:pStyle w:val="BodyText"/>
              <w:spacing w:after="0"/>
              <w:rPr>
                <w:lang w:val="en-US"/>
              </w:rPr>
            </w:pPr>
          </w:p>
        </w:tc>
      </w:tr>
      <w:tr w:rsidR="006C3757" w14:paraId="6CD54382" w14:textId="77777777">
        <w:tc>
          <w:tcPr>
            <w:tcW w:w="801" w:type="dxa"/>
          </w:tcPr>
          <w:p w14:paraId="47FFB387" w14:textId="77777777" w:rsidR="006C3757" w:rsidRDefault="00FA520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110" w:type="dxa"/>
          </w:tcPr>
          <w:p w14:paraId="37970ED8" w14:textId="77777777" w:rsidR="006C3757" w:rsidRDefault="001C4548" w:rsidP="001C4548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Quan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giữa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304ABA">
              <w:rPr>
                <w:i/>
                <w:lang w:val="en-US"/>
              </w:rPr>
              <w:t>Khách</w:t>
            </w:r>
            <w:proofErr w:type="spellEnd"/>
            <w:r w:rsidRPr="00304ABA">
              <w:rPr>
                <w:i/>
                <w:lang w:val="en-US"/>
              </w:rPr>
              <w:t xml:space="preserve"> </w:t>
            </w:r>
            <w:proofErr w:type="spellStart"/>
            <w:r w:rsidRPr="00304ABA">
              <w:rPr>
                <w:i/>
                <w:lang w:val="en-US"/>
              </w:rPr>
              <w:t>Hàng</w:t>
            </w:r>
            <w:proofErr w:type="spellEnd"/>
            <w:r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i/>
                <w:lang w:val="en-US"/>
              </w:rPr>
              <w:t>Phòng</w:t>
            </w:r>
            <w:proofErr w:type="spellEnd"/>
            <w:r>
              <w:rPr>
                <w:i/>
                <w:lang w:val="en-US"/>
              </w:rPr>
              <w:t xml:space="preserve"> </w:t>
            </w:r>
            <w:proofErr w:type="spellStart"/>
            <w:r>
              <w:rPr>
                <w:i/>
                <w:lang w:val="en-US"/>
              </w:rPr>
              <w:t>hát</w:t>
            </w:r>
            <w:proofErr w:type="spellEnd"/>
          </w:p>
        </w:tc>
        <w:tc>
          <w:tcPr>
            <w:tcW w:w="2110" w:type="dxa"/>
          </w:tcPr>
          <w:p w14:paraId="39215547" w14:textId="77777777" w:rsidR="006C3757" w:rsidRDefault="001C4548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Quan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Association</w:t>
            </w:r>
          </w:p>
        </w:tc>
        <w:tc>
          <w:tcPr>
            <w:tcW w:w="3847" w:type="dxa"/>
          </w:tcPr>
          <w:p w14:paraId="4ED15258" w14:textId="77777777" w:rsidR="006C3757" w:rsidRDefault="001C4548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đặt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phòng</w:t>
            </w:r>
            <w:proofErr w:type="spellEnd"/>
            <w:r>
              <w:rPr>
                <w:lang w:val="en-US"/>
              </w:rPr>
              <w:t>.</w:t>
            </w:r>
          </w:p>
          <w:p w14:paraId="4F50D3BB" w14:textId="77777777" w:rsidR="001C4548" w:rsidRDefault="001C4548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r>
              <w:rPr>
                <w:lang w:val="en-US"/>
              </w:rPr>
              <w:t>Mỗi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đặt</w:t>
            </w:r>
            <w:proofErr w:type="spellEnd"/>
            <w:r>
              <w:rPr>
                <w:lang w:val="en-US"/>
              </w:rPr>
              <w:t xml:space="preserve"> 1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nhiều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phòng</w:t>
            </w:r>
            <w:proofErr w:type="spellEnd"/>
            <w:r w:rsidR="005E79D6">
              <w:rPr>
                <w:lang w:val="en-US"/>
              </w:rPr>
              <w:t>.</w:t>
            </w:r>
          </w:p>
          <w:p w14:paraId="6AD79E00" w14:textId="77777777" w:rsidR="001C4548" w:rsidRPr="00A86CE5" w:rsidRDefault="001C4548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r>
              <w:rPr>
                <w:lang w:val="en-US"/>
              </w:rPr>
              <w:t>Mỗi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đặt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bởi</w:t>
            </w:r>
            <w:proofErr w:type="spellEnd"/>
            <w:r>
              <w:rPr>
                <w:lang w:val="en-US"/>
              </w:rPr>
              <w:t xml:space="preserve"> 1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 w:rsidR="005E79D6">
              <w:rPr>
                <w:lang w:val="en-US"/>
              </w:rPr>
              <w:t>.</w:t>
            </w:r>
          </w:p>
        </w:tc>
      </w:tr>
      <w:tr w:rsidR="006C3757" w14:paraId="13AB11AB" w14:textId="77777777">
        <w:tc>
          <w:tcPr>
            <w:tcW w:w="801" w:type="dxa"/>
          </w:tcPr>
          <w:p w14:paraId="4C8BC671" w14:textId="77777777" w:rsidR="006C3757" w:rsidRDefault="00A164FB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10" w:type="dxa"/>
          </w:tcPr>
          <w:p w14:paraId="2948AC67" w14:textId="77777777" w:rsidR="006C3757" w:rsidRDefault="00A164FB" w:rsidP="00227B0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Quan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giữa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227B03">
              <w:rPr>
                <w:i/>
                <w:lang w:val="en-US"/>
              </w:rPr>
              <w:t>Nhân</w:t>
            </w:r>
            <w:proofErr w:type="spellEnd"/>
            <w:r w:rsidR="00227B03">
              <w:rPr>
                <w:i/>
                <w:lang w:val="en-US"/>
              </w:rPr>
              <w:t xml:space="preserve"> </w:t>
            </w:r>
            <w:proofErr w:type="spellStart"/>
            <w:r w:rsidR="00227B03">
              <w:rPr>
                <w:i/>
                <w:lang w:val="en-US"/>
              </w:rPr>
              <w:t>viên</w:t>
            </w:r>
            <w:proofErr w:type="spellEnd"/>
            <w:r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227B03">
              <w:rPr>
                <w:i/>
                <w:lang w:val="en-US"/>
              </w:rPr>
              <w:t>Hóa</w:t>
            </w:r>
            <w:proofErr w:type="spellEnd"/>
            <w:r w:rsidR="00227B03">
              <w:rPr>
                <w:i/>
                <w:lang w:val="en-US"/>
              </w:rPr>
              <w:t xml:space="preserve"> </w:t>
            </w:r>
            <w:proofErr w:type="spellStart"/>
            <w:r w:rsidR="00227B03">
              <w:rPr>
                <w:i/>
                <w:lang w:val="en-US"/>
              </w:rPr>
              <w:t>đơn</w:t>
            </w:r>
            <w:proofErr w:type="spellEnd"/>
          </w:p>
        </w:tc>
        <w:tc>
          <w:tcPr>
            <w:tcW w:w="2110" w:type="dxa"/>
          </w:tcPr>
          <w:p w14:paraId="640AAC9B" w14:textId="77777777" w:rsidR="006C3757" w:rsidRDefault="00227B03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Quan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Association</w:t>
            </w:r>
          </w:p>
        </w:tc>
        <w:tc>
          <w:tcPr>
            <w:tcW w:w="3847" w:type="dxa"/>
          </w:tcPr>
          <w:p w14:paraId="088C9133" w14:textId="77777777" w:rsidR="006C3757" w:rsidRPr="00A86CE5" w:rsidRDefault="00227B03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-Quan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này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lễ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 w:rsidR="00014A79">
              <w:rPr>
                <w:lang w:val="en-US"/>
              </w:rPr>
              <w:t xml:space="preserve"> </w:t>
            </w:r>
            <w:proofErr w:type="spellStart"/>
            <w:r w:rsidR="00014A79">
              <w:rPr>
                <w:lang w:val="en-US"/>
              </w:rPr>
              <w:t>tình</w:t>
            </w:r>
            <w:proofErr w:type="spellEnd"/>
            <w:r w:rsidR="00014A79">
              <w:rPr>
                <w:lang w:val="en-US"/>
              </w:rPr>
              <w:t xml:space="preserve"> </w:t>
            </w:r>
            <w:proofErr w:type="spellStart"/>
            <w:r w:rsidR="00014A79">
              <w:rPr>
                <w:lang w:val="en-US"/>
              </w:rPr>
              <w:t>tiền</w:t>
            </w:r>
            <w:proofErr w:type="spellEnd"/>
            <w:r w:rsidR="00014A79">
              <w:rPr>
                <w:lang w:val="en-US"/>
              </w:rPr>
              <w:t xml:space="preserve"> </w:t>
            </w:r>
            <w:proofErr w:type="spellStart"/>
            <w:r w:rsidR="00014A79"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  <w:r w:rsidR="005E79D6">
              <w:rPr>
                <w:lang w:val="en-US"/>
              </w:rPr>
              <w:t>.</w:t>
            </w:r>
          </w:p>
        </w:tc>
      </w:tr>
      <w:tr w:rsidR="00014A79" w14:paraId="1D8C7E1F" w14:textId="77777777">
        <w:tc>
          <w:tcPr>
            <w:tcW w:w="801" w:type="dxa"/>
          </w:tcPr>
          <w:p w14:paraId="24D1932E" w14:textId="77777777" w:rsidR="00014A79" w:rsidRDefault="00014A79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110" w:type="dxa"/>
          </w:tcPr>
          <w:p w14:paraId="17081F2F" w14:textId="77777777" w:rsidR="00014A79" w:rsidRDefault="00446C95" w:rsidP="00446C9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Quan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giữa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lang w:val="en-US"/>
              </w:rPr>
              <w:t xml:space="preserve">Quán Karaoke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i/>
                <w:lang w:val="en-US"/>
              </w:rPr>
              <w:t>Hóa</w:t>
            </w:r>
            <w:proofErr w:type="spellEnd"/>
            <w:r>
              <w:rPr>
                <w:i/>
                <w:lang w:val="en-US"/>
              </w:rPr>
              <w:t xml:space="preserve"> </w:t>
            </w:r>
            <w:proofErr w:type="spellStart"/>
            <w:r>
              <w:rPr>
                <w:i/>
                <w:lang w:val="en-US"/>
              </w:rPr>
              <w:t>đơn</w:t>
            </w:r>
            <w:proofErr w:type="spellEnd"/>
          </w:p>
        </w:tc>
        <w:tc>
          <w:tcPr>
            <w:tcW w:w="2110" w:type="dxa"/>
          </w:tcPr>
          <w:p w14:paraId="2DA10EE3" w14:textId="77777777" w:rsidR="00014A79" w:rsidRDefault="00724B1C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Quan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Association</w:t>
            </w:r>
          </w:p>
        </w:tc>
        <w:tc>
          <w:tcPr>
            <w:tcW w:w="3847" w:type="dxa"/>
          </w:tcPr>
          <w:p w14:paraId="16C4F8E1" w14:textId="77777777" w:rsidR="00014A79" w:rsidRDefault="00446C95" w:rsidP="00446C9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-Quan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này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quán</w:t>
            </w:r>
            <w:proofErr w:type="spellEnd"/>
            <w:r>
              <w:rPr>
                <w:lang w:val="en-US"/>
              </w:rPr>
              <w:t xml:space="preserve"> karaoke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kê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Dữ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liệu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kê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lấy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9E48AD" w14:paraId="54060D49" w14:textId="77777777">
        <w:tc>
          <w:tcPr>
            <w:tcW w:w="801" w:type="dxa"/>
          </w:tcPr>
          <w:p w14:paraId="31CF2F73" w14:textId="77777777" w:rsidR="009E48AD" w:rsidRDefault="009E48A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110" w:type="dxa"/>
          </w:tcPr>
          <w:p w14:paraId="745C0D7D" w14:textId="77777777" w:rsidR="009E48AD" w:rsidRDefault="009E48AD" w:rsidP="009E48A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Quan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giữa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lang w:val="en-US"/>
              </w:rPr>
              <w:t xml:space="preserve">Quán Karaoke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i/>
                <w:lang w:val="en-US"/>
              </w:rPr>
              <w:t>các</w:t>
            </w:r>
            <w:proofErr w:type="spellEnd"/>
            <w:r>
              <w:rPr>
                <w:i/>
                <w:lang w:val="en-US"/>
              </w:rPr>
              <w:t xml:space="preserve"> </w:t>
            </w:r>
            <w:proofErr w:type="spellStart"/>
            <w:r>
              <w:rPr>
                <w:i/>
                <w:lang w:val="en-US"/>
              </w:rPr>
              <w:t>lớp</w:t>
            </w:r>
            <w:proofErr w:type="spellEnd"/>
            <w:r>
              <w:rPr>
                <w:i/>
                <w:lang w:val="en-US"/>
              </w:rPr>
              <w:t xml:space="preserve"> </w:t>
            </w:r>
            <w:proofErr w:type="spellStart"/>
            <w:r>
              <w:rPr>
                <w:i/>
                <w:lang w:val="en-US"/>
              </w:rPr>
              <w:t>còn</w:t>
            </w:r>
            <w:proofErr w:type="spellEnd"/>
            <w:r>
              <w:rPr>
                <w:i/>
                <w:lang w:val="en-US"/>
              </w:rPr>
              <w:t xml:space="preserve"> </w:t>
            </w:r>
            <w:proofErr w:type="spellStart"/>
            <w:r>
              <w:rPr>
                <w:i/>
                <w:lang w:val="en-US"/>
              </w:rPr>
              <w:t>lại</w:t>
            </w:r>
            <w:proofErr w:type="spellEnd"/>
          </w:p>
        </w:tc>
        <w:tc>
          <w:tcPr>
            <w:tcW w:w="2110" w:type="dxa"/>
          </w:tcPr>
          <w:p w14:paraId="0A7E75E4" w14:textId="77777777" w:rsidR="009E48AD" w:rsidRDefault="00724B1C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Quan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Association</w:t>
            </w:r>
          </w:p>
        </w:tc>
        <w:tc>
          <w:tcPr>
            <w:tcW w:w="3847" w:type="dxa"/>
          </w:tcPr>
          <w:p w14:paraId="307D5A82" w14:textId="77777777" w:rsidR="009E48AD" w:rsidRDefault="00724B1C" w:rsidP="00446C9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- Quán karaoke </w:t>
            </w:r>
            <w:proofErr w:type="spellStart"/>
            <w:r>
              <w:rPr>
                <w:lang w:val="en-US"/>
              </w:rPr>
              <w:t>chứa</w:t>
            </w:r>
            <w:proofErr w:type="spellEnd"/>
            <w:r>
              <w:rPr>
                <w:lang w:val="en-US"/>
              </w:rPr>
              <w:t xml:space="preserve"> (bao </w:t>
            </w:r>
            <w:proofErr w:type="spellStart"/>
            <w:r>
              <w:rPr>
                <w:lang w:val="en-US"/>
              </w:rPr>
              <w:t>gồm</w:t>
            </w:r>
            <w:proofErr w:type="spellEnd"/>
            <w:r>
              <w:rPr>
                <w:lang w:val="en-US"/>
              </w:rPr>
              <w:t xml:space="preserve">) </w:t>
            </w:r>
            <w:proofErr w:type="spellStart"/>
            <w:r>
              <w:rPr>
                <w:lang w:val="en-US"/>
              </w:rPr>
              <w:t>phòng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hát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>,..</w:t>
            </w:r>
          </w:p>
        </w:tc>
      </w:tr>
    </w:tbl>
    <w:p w14:paraId="07387E1E" w14:textId="77777777" w:rsidR="00FD06E2" w:rsidRDefault="00FD06E2" w:rsidP="00FC24C7">
      <w:pPr>
        <w:pStyle w:val="Heading2"/>
        <w:rPr>
          <w:lang w:val="en-US"/>
        </w:rPr>
      </w:pPr>
      <w:bookmarkStart w:id="7" w:name="_Toc434177627"/>
      <w:bookmarkStart w:id="8" w:name="_Toc434178001"/>
      <w:r>
        <w:t>Mô tả chi tiết từng lớp đối tượng</w:t>
      </w:r>
      <w:bookmarkEnd w:id="7"/>
      <w:bookmarkEnd w:id="8"/>
    </w:p>
    <w:p w14:paraId="1D4AFB26" w14:textId="77777777" w:rsidR="00FC24C7" w:rsidRDefault="00FC24C7" w:rsidP="00B21188">
      <w:pPr>
        <w:pStyle w:val="Heading3"/>
        <w:rPr>
          <w:lang w:val="en-US"/>
        </w:rPr>
      </w:pPr>
      <w:bookmarkStart w:id="9" w:name="_Toc434178002"/>
      <w:proofErr w:type="spellStart"/>
      <w:r w:rsidRPr="00FC24C7">
        <w:rPr>
          <w:lang w:val="en-US"/>
        </w:rPr>
        <w:t>Lớp</w:t>
      </w:r>
      <w:proofErr w:type="spellEnd"/>
      <w:r w:rsidRPr="00FC24C7">
        <w:rPr>
          <w:lang w:val="en-US"/>
        </w:rPr>
        <w:t xml:space="preserve"> Quán Karaoke:</w:t>
      </w:r>
      <w:bookmarkEnd w:id="9"/>
    </w:p>
    <w:p w14:paraId="6091A7C3" w14:textId="77777777" w:rsidR="00FC24C7" w:rsidRDefault="00FC24C7" w:rsidP="00FC24C7">
      <w:pPr>
        <w:rPr>
          <w:i/>
          <w:lang w:val="en-US"/>
        </w:rPr>
      </w:pPr>
    </w:p>
    <w:p w14:paraId="4EDDBE34" w14:textId="77777777" w:rsidR="00F743DC" w:rsidRPr="00FB5475" w:rsidRDefault="00F743DC" w:rsidP="00F743DC">
      <w:pPr>
        <w:pStyle w:val="BodyText"/>
        <w:keepLines w:val="0"/>
        <w:widowControl/>
        <w:numPr>
          <w:ilvl w:val="0"/>
          <w:numId w:val="42"/>
        </w:numPr>
        <w:spacing w:before="120"/>
        <w:jc w:val="both"/>
        <w:rPr>
          <w:i/>
          <w:color w:val="000000" w:themeColor="text1"/>
          <w:lang w:val="en-US"/>
        </w:rPr>
      </w:pPr>
      <w:r w:rsidRPr="00FB5475">
        <w:rPr>
          <w:i/>
          <w:color w:val="000000" w:themeColor="text1"/>
        </w:rPr>
        <w:t xml:space="preserve">Danh sách các </w:t>
      </w:r>
      <w:proofErr w:type="spellStart"/>
      <w:r w:rsidRPr="00FB5475">
        <w:rPr>
          <w:i/>
          <w:color w:val="000000" w:themeColor="text1"/>
          <w:lang w:val="en-US"/>
        </w:rPr>
        <w:t>thuộc</w:t>
      </w:r>
      <w:proofErr w:type="spellEnd"/>
      <w:r w:rsidRPr="00FB5475">
        <w:rPr>
          <w:i/>
          <w:color w:val="000000" w:themeColor="text1"/>
          <w:lang w:val="en-US"/>
        </w:rPr>
        <w:t xml:space="preserve"> </w:t>
      </w:r>
      <w:proofErr w:type="spellStart"/>
      <w:r w:rsidRPr="00FB5475">
        <w:rPr>
          <w:i/>
          <w:color w:val="000000" w:themeColor="text1"/>
          <w:lang w:val="en-US"/>
        </w:rPr>
        <w:t>tính</w:t>
      </w:r>
      <w:proofErr w:type="spellEnd"/>
      <w:r w:rsidRPr="00FB5475">
        <w:rPr>
          <w:i/>
          <w:color w:val="000000" w:themeColor="text1"/>
        </w:rPr>
        <w:t xml:space="preserve"> </w:t>
      </w:r>
      <w:r w:rsidRPr="00FB5475">
        <w:rPr>
          <w:i/>
          <w:color w:val="000000" w:themeColor="text1"/>
          <w:lang w:val="en-US"/>
        </w:rPr>
        <w:t>.</w:t>
      </w:r>
    </w:p>
    <w:p w14:paraId="2BD6ACFB" w14:textId="77777777" w:rsidR="00FC24C7" w:rsidRPr="00FC24C7" w:rsidRDefault="00FC24C7" w:rsidP="00FC24C7">
      <w:pPr>
        <w:rPr>
          <w:i/>
          <w:lang w:val="en-US"/>
        </w:rPr>
      </w:pP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363B6E" w14:paraId="02172925" w14:textId="77777777">
        <w:tc>
          <w:tcPr>
            <w:tcW w:w="758" w:type="dxa"/>
          </w:tcPr>
          <w:p w14:paraId="65B6D5B9" w14:textId="77777777"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3232116B" w14:textId="77777777"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45D30F56" w14:textId="77777777" w:rsidR="00363B6E" w:rsidRPr="00363B6E" w:rsidRDefault="00363B6E" w:rsidP="00363B6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640" w:type="dxa"/>
          </w:tcPr>
          <w:p w14:paraId="4D002B6F" w14:textId="77777777"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1A8F2F52" w14:textId="77777777"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363B6E" w14:paraId="4252AA4E" w14:textId="77777777">
        <w:tc>
          <w:tcPr>
            <w:tcW w:w="758" w:type="dxa"/>
          </w:tcPr>
          <w:p w14:paraId="4D922770" w14:textId="77777777" w:rsidR="00363B6E" w:rsidRPr="006C3757" w:rsidRDefault="006C375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7AFFD9F7" w14:textId="77777777" w:rsidR="00363B6E" w:rsidRPr="00812F3A" w:rsidRDefault="00812F3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Ten Quan</w:t>
            </w:r>
          </w:p>
        </w:tc>
        <w:tc>
          <w:tcPr>
            <w:tcW w:w="1566" w:type="dxa"/>
          </w:tcPr>
          <w:p w14:paraId="4459C740" w14:textId="77777777" w:rsidR="00363B6E" w:rsidRPr="00363B6E" w:rsidRDefault="00812F3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433DB918" w14:textId="77777777" w:rsidR="00363B6E" w:rsidRDefault="00363B6E" w:rsidP="00FD06E2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31F29534" w14:textId="77777777" w:rsidR="00363B6E" w:rsidRPr="009F5FEC" w:rsidRDefault="009F5FEC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quán</w:t>
            </w:r>
            <w:proofErr w:type="spellEnd"/>
            <w:r>
              <w:rPr>
                <w:lang w:val="en-US"/>
              </w:rPr>
              <w:t xml:space="preserve"> Karaoke</w:t>
            </w:r>
          </w:p>
        </w:tc>
      </w:tr>
      <w:tr w:rsidR="009F5FEC" w14:paraId="3058DF2E" w14:textId="77777777">
        <w:tc>
          <w:tcPr>
            <w:tcW w:w="758" w:type="dxa"/>
          </w:tcPr>
          <w:p w14:paraId="785C57F0" w14:textId="77777777" w:rsidR="009F5FEC" w:rsidRDefault="009F5FEC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09A677B8" w14:textId="77777777" w:rsidR="009F5FEC" w:rsidRDefault="009F5FEC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Dia Chi</w:t>
            </w:r>
          </w:p>
        </w:tc>
        <w:tc>
          <w:tcPr>
            <w:tcW w:w="1566" w:type="dxa"/>
          </w:tcPr>
          <w:p w14:paraId="524B861D" w14:textId="77777777" w:rsidR="009F5FEC" w:rsidRDefault="009F5FEC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3664F02F" w14:textId="77777777" w:rsidR="009F5FEC" w:rsidRDefault="009F5FEC" w:rsidP="00FD06E2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595F1942" w14:textId="77777777" w:rsidR="009F5FEC" w:rsidRDefault="009F5FEC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Địa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quán</w:t>
            </w:r>
            <w:proofErr w:type="spellEnd"/>
          </w:p>
        </w:tc>
      </w:tr>
      <w:tr w:rsidR="009F5FEC" w14:paraId="76BE4837" w14:textId="77777777">
        <w:tc>
          <w:tcPr>
            <w:tcW w:w="758" w:type="dxa"/>
          </w:tcPr>
          <w:p w14:paraId="5C76B842" w14:textId="77777777" w:rsidR="009F5FEC" w:rsidRDefault="009F5FEC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14:paraId="51879FEE" w14:textId="77777777" w:rsidR="009F5FEC" w:rsidRDefault="009F5FEC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Sdt</w:t>
            </w:r>
            <w:proofErr w:type="spellEnd"/>
          </w:p>
        </w:tc>
        <w:tc>
          <w:tcPr>
            <w:tcW w:w="1566" w:type="dxa"/>
          </w:tcPr>
          <w:p w14:paraId="5B0F5323" w14:textId="77777777" w:rsidR="009F5FEC" w:rsidRDefault="009F5FEC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75F55235" w14:textId="77777777" w:rsidR="009F5FEC" w:rsidRDefault="009F5FEC" w:rsidP="00FD06E2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5F5FBC0E" w14:textId="77777777" w:rsidR="009F5FEC" w:rsidRDefault="009F5FEC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thoại</w:t>
            </w:r>
            <w:proofErr w:type="spellEnd"/>
          </w:p>
        </w:tc>
      </w:tr>
    </w:tbl>
    <w:p w14:paraId="7CE54BBB" w14:textId="77777777" w:rsidR="00F743DC" w:rsidRDefault="00F743DC" w:rsidP="00F743DC">
      <w:pPr>
        <w:pStyle w:val="BodyText"/>
        <w:keepLines w:val="0"/>
        <w:widowControl/>
        <w:spacing w:before="120"/>
        <w:ind w:left="1080"/>
        <w:jc w:val="both"/>
        <w:rPr>
          <w:i/>
          <w:color w:val="0000FF"/>
          <w:lang w:val="en-US"/>
        </w:rPr>
      </w:pPr>
    </w:p>
    <w:p w14:paraId="0397388D" w14:textId="77777777" w:rsidR="00FD06E2" w:rsidRPr="00FB5475" w:rsidRDefault="00FD06E2" w:rsidP="00F743DC">
      <w:pPr>
        <w:pStyle w:val="BodyText"/>
        <w:keepLines w:val="0"/>
        <w:widowControl/>
        <w:numPr>
          <w:ilvl w:val="0"/>
          <w:numId w:val="42"/>
        </w:numPr>
        <w:spacing w:before="120"/>
        <w:jc w:val="both"/>
        <w:rPr>
          <w:i/>
          <w:color w:val="000000" w:themeColor="text1"/>
          <w:lang w:val="en-US"/>
        </w:rPr>
      </w:pPr>
      <w:r w:rsidRPr="00FB5475">
        <w:rPr>
          <w:i/>
          <w:color w:val="000000" w:themeColor="text1"/>
        </w:rPr>
        <w:lastRenderedPageBreak/>
        <w:t>Danh sách các trách nhiệm (các phương thức) chính</w:t>
      </w:r>
      <w:r w:rsidR="00F743DC" w:rsidRPr="00FB5475">
        <w:rPr>
          <w:i/>
          <w:color w:val="000000" w:themeColor="text1"/>
          <w:lang w:val="en-US"/>
        </w:rPr>
        <w:t>.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F743DC" w14:paraId="3FBC619F" w14:textId="77777777" w:rsidTr="00414484">
        <w:tc>
          <w:tcPr>
            <w:tcW w:w="758" w:type="dxa"/>
          </w:tcPr>
          <w:p w14:paraId="5B613730" w14:textId="77777777" w:rsidR="00F743DC" w:rsidRPr="00F44EE4" w:rsidRDefault="00F743DC" w:rsidP="00414484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3B8F0E98" w14:textId="77777777" w:rsidR="00F743DC" w:rsidRPr="00DA1260" w:rsidRDefault="00F743DC" w:rsidP="00DA1260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 xml:space="preserve">Tên </w:t>
            </w:r>
            <w:proofErr w:type="spellStart"/>
            <w:r w:rsidR="00DA1260">
              <w:rPr>
                <w:color w:val="000000"/>
                <w:lang w:val="en-US"/>
              </w:rPr>
              <w:t>phương</w:t>
            </w:r>
            <w:proofErr w:type="spellEnd"/>
            <w:r w:rsidR="00DA1260">
              <w:rPr>
                <w:color w:val="000000"/>
                <w:lang w:val="en-US"/>
              </w:rPr>
              <w:t xml:space="preserve"> </w:t>
            </w:r>
            <w:proofErr w:type="spellStart"/>
            <w:r w:rsidR="00DA1260">
              <w:rPr>
                <w:color w:val="000000"/>
                <w:lang w:val="en-US"/>
              </w:rPr>
              <w:t>thức</w:t>
            </w:r>
            <w:proofErr w:type="spellEnd"/>
          </w:p>
        </w:tc>
        <w:tc>
          <w:tcPr>
            <w:tcW w:w="1566" w:type="dxa"/>
          </w:tcPr>
          <w:p w14:paraId="7A2FB51B" w14:textId="77777777" w:rsidR="00F743DC" w:rsidRPr="00363B6E" w:rsidRDefault="00F743DC" w:rsidP="00414484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640" w:type="dxa"/>
          </w:tcPr>
          <w:p w14:paraId="1343CF7D" w14:textId="77777777" w:rsidR="00F743DC" w:rsidRPr="00F44EE4" w:rsidRDefault="00F743DC" w:rsidP="00414484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2B7B997F" w14:textId="77777777" w:rsidR="00F743DC" w:rsidRPr="00F44EE4" w:rsidRDefault="00F743DC" w:rsidP="00414484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F743DC" w14:paraId="07B39A62" w14:textId="77777777" w:rsidTr="00414484">
        <w:tc>
          <w:tcPr>
            <w:tcW w:w="758" w:type="dxa"/>
          </w:tcPr>
          <w:p w14:paraId="38F9EB5A" w14:textId="77777777" w:rsidR="00F743DC" w:rsidRPr="006C3757" w:rsidRDefault="00F743DC" w:rsidP="0041448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66C6A652" w14:textId="77777777" w:rsidR="00F743DC" w:rsidRPr="00812F3A" w:rsidRDefault="0050177E" w:rsidP="00414484">
            <w:pPr>
              <w:pStyle w:val="BodyText"/>
              <w:spacing w:after="0"/>
              <w:rPr>
                <w:lang w:val="en-US"/>
              </w:rPr>
            </w:pPr>
            <w:r w:rsidRPr="0050177E">
              <w:rPr>
                <w:lang w:val="en-US"/>
              </w:rPr>
              <w:t>Cap Nhat Thong Tin()</w:t>
            </w:r>
          </w:p>
        </w:tc>
        <w:tc>
          <w:tcPr>
            <w:tcW w:w="1566" w:type="dxa"/>
          </w:tcPr>
          <w:p w14:paraId="6DE794B1" w14:textId="77777777" w:rsidR="00F743DC" w:rsidRPr="00363B6E" w:rsidRDefault="0050177E" w:rsidP="0041448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684042A2" w14:textId="77777777" w:rsidR="00F743DC" w:rsidRDefault="00F743DC" w:rsidP="00414484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04493645" w14:textId="77777777" w:rsidR="00F743DC" w:rsidRPr="009F5FEC" w:rsidRDefault="0050177E" w:rsidP="00414484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về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quán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địa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thoại</w:t>
            </w:r>
            <w:proofErr w:type="spellEnd"/>
          </w:p>
        </w:tc>
      </w:tr>
      <w:tr w:rsidR="00F743DC" w14:paraId="5B3490A0" w14:textId="77777777" w:rsidTr="00414484">
        <w:tc>
          <w:tcPr>
            <w:tcW w:w="758" w:type="dxa"/>
          </w:tcPr>
          <w:p w14:paraId="1036669D" w14:textId="77777777" w:rsidR="00F743DC" w:rsidRDefault="00F743DC" w:rsidP="0041448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120B53AE" w14:textId="77777777" w:rsidR="00F743DC" w:rsidRDefault="0050177E" w:rsidP="00414484">
            <w:pPr>
              <w:pStyle w:val="BodyText"/>
              <w:spacing w:after="0"/>
              <w:rPr>
                <w:lang w:val="en-US"/>
              </w:rPr>
            </w:pPr>
            <w:r w:rsidRPr="0050177E">
              <w:rPr>
                <w:lang w:val="en-US"/>
              </w:rPr>
              <w:t>Tao Thong Ke Doanh Thu()</w:t>
            </w:r>
          </w:p>
        </w:tc>
        <w:tc>
          <w:tcPr>
            <w:tcW w:w="1566" w:type="dxa"/>
          </w:tcPr>
          <w:p w14:paraId="5795E7FE" w14:textId="77777777" w:rsidR="00F743DC" w:rsidRDefault="0050177E" w:rsidP="0041448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2CF1D471" w14:textId="77777777" w:rsidR="00F743DC" w:rsidRDefault="00F743DC" w:rsidP="00414484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546FAC5F" w14:textId="77777777" w:rsidR="00F743DC" w:rsidRDefault="0050177E" w:rsidP="00414484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kê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ngày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tháng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năm</w:t>
            </w:r>
            <w:proofErr w:type="spellEnd"/>
          </w:p>
        </w:tc>
      </w:tr>
    </w:tbl>
    <w:p w14:paraId="0A9D3B58" w14:textId="77777777" w:rsidR="00CC09F3" w:rsidRDefault="00CC09F3" w:rsidP="00CC09F3">
      <w:pPr>
        <w:ind w:left="1080"/>
        <w:rPr>
          <w:i/>
          <w:lang w:val="en-US"/>
        </w:rPr>
      </w:pPr>
    </w:p>
    <w:p w14:paraId="4CFA640D" w14:textId="77777777" w:rsidR="00CC09F3" w:rsidRDefault="00CC09F3" w:rsidP="00B21188">
      <w:pPr>
        <w:pStyle w:val="Heading3"/>
        <w:rPr>
          <w:lang w:val="en-US"/>
        </w:rPr>
      </w:pPr>
      <w:bookmarkStart w:id="10" w:name="_Toc434178003"/>
      <w:proofErr w:type="spellStart"/>
      <w:r w:rsidRPr="00CC09F3">
        <w:rPr>
          <w:lang w:val="en-US"/>
        </w:rPr>
        <w:t>Lớp</w:t>
      </w:r>
      <w:proofErr w:type="spellEnd"/>
      <w:r w:rsidRPr="00CC09F3">
        <w:rPr>
          <w:lang w:val="en-US"/>
        </w:rPr>
        <w:t xml:space="preserve"> </w:t>
      </w:r>
      <w:proofErr w:type="spellStart"/>
      <w:r w:rsidR="00FB5475">
        <w:rPr>
          <w:lang w:val="en-US"/>
        </w:rPr>
        <w:t>Phòng</w:t>
      </w:r>
      <w:proofErr w:type="spellEnd"/>
      <w:r w:rsidR="00FB5475">
        <w:rPr>
          <w:lang w:val="en-US"/>
        </w:rPr>
        <w:t xml:space="preserve"> </w:t>
      </w:r>
      <w:proofErr w:type="spellStart"/>
      <w:r w:rsidR="00FB5475">
        <w:rPr>
          <w:lang w:val="en-US"/>
        </w:rPr>
        <w:t>hát</w:t>
      </w:r>
      <w:proofErr w:type="spellEnd"/>
      <w:r w:rsidRPr="00CC09F3">
        <w:rPr>
          <w:lang w:val="en-US"/>
        </w:rPr>
        <w:t>:</w:t>
      </w:r>
      <w:bookmarkEnd w:id="10"/>
    </w:p>
    <w:p w14:paraId="3CDD32B2" w14:textId="77777777" w:rsidR="00FB5475" w:rsidRPr="00CC09F3" w:rsidRDefault="00FB5475" w:rsidP="00FB5475">
      <w:pPr>
        <w:pStyle w:val="ListParagraph"/>
        <w:ind w:left="1440"/>
        <w:rPr>
          <w:i/>
          <w:lang w:val="en-US"/>
        </w:rPr>
      </w:pPr>
    </w:p>
    <w:p w14:paraId="0CEEA6B1" w14:textId="77777777" w:rsidR="00FB5475" w:rsidRPr="00FB5475" w:rsidRDefault="00FB5475" w:rsidP="00FB5475">
      <w:pPr>
        <w:pStyle w:val="BodyText"/>
        <w:keepLines w:val="0"/>
        <w:widowControl/>
        <w:numPr>
          <w:ilvl w:val="0"/>
          <w:numId w:val="42"/>
        </w:numPr>
        <w:spacing w:before="120"/>
        <w:jc w:val="both"/>
        <w:rPr>
          <w:i/>
          <w:color w:val="000000" w:themeColor="text1"/>
          <w:lang w:val="en-US"/>
        </w:rPr>
      </w:pPr>
      <w:r w:rsidRPr="00FB5475">
        <w:rPr>
          <w:i/>
          <w:color w:val="000000" w:themeColor="text1"/>
        </w:rPr>
        <w:t xml:space="preserve">Danh sách các </w:t>
      </w:r>
      <w:proofErr w:type="spellStart"/>
      <w:r w:rsidRPr="00FB5475">
        <w:rPr>
          <w:i/>
          <w:color w:val="000000" w:themeColor="text1"/>
          <w:lang w:val="en-US"/>
        </w:rPr>
        <w:t>thuộc</w:t>
      </w:r>
      <w:proofErr w:type="spellEnd"/>
      <w:r w:rsidRPr="00FB5475">
        <w:rPr>
          <w:i/>
          <w:color w:val="000000" w:themeColor="text1"/>
          <w:lang w:val="en-US"/>
        </w:rPr>
        <w:t xml:space="preserve"> </w:t>
      </w:r>
      <w:proofErr w:type="spellStart"/>
      <w:r w:rsidRPr="00FB5475">
        <w:rPr>
          <w:i/>
          <w:color w:val="000000" w:themeColor="text1"/>
          <w:lang w:val="en-US"/>
        </w:rPr>
        <w:t>tính</w:t>
      </w:r>
      <w:proofErr w:type="spellEnd"/>
      <w:r w:rsidRPr="00FB5475">
        <w:rPr>
          <w:i/>
          <w:color w:val="000000" w:themeColor="text1"/>
        </w:rPr>
        <w:t xml:space="preserve"> </w:t>
      </w:r>
      <w:r w:rsidRPr="00FB5475">
        <w:rPr>
          <w:i/>
          <w:color w:val="000000" w:themeColor="text1"/>
          <w:lang w:val="en-US"/>
        </w:rPr>
        <w:t>.</w:t>
      </w:r>
    </w:p>
    <w:p w14:paraId="3A7D877A" w14:textId="77777777" w:rsidR="00FB5475" w:rsidRPr="00FC24C7" w:rsidRDefault="00FB5475" w:rsidP="00FB5475">
      <w:pPr>
        <w:rPr>
          <w:i/>
          <w:lang w:val="en-US"/>
        </w:rPr>
      </w:pP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FB5475" w14:paraId="15C34A44" w14:textId="77777777" w:rsidTr="00414484">
        <w:tc>
          <w:tcPr>
            <w:tcW w:w="758" w:type="dxa"/>
          </w:tcPr>
          <w:p w14:paraId="7CC32F7B" w14:textId="77777777" w:rsidR="00FB5475" w:rsidRPr="00F44EE4" w:rsidRDefault="00FB5475" w:rsidP="00414484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67016B8E" w14:textId="77777777" w:rsidR="00FB5475" w:rsidRPr="00F44EE4" w:rsidRDefault="00FB5475" w:rsidP="00414484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3C8819C0" w14:textId="77777777" w:rsidR="00FB5475" w:rsidRPr="00363B6E" w:rsidRDefault="00FB5475" w:rsidP="00414484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640" w:type="dxa"/>
          </w:tcPr>
          <w:p w14:paraId="4C50BB8F" w14:textId="77777777" w:rsidR="00FB5475" w:rsidRPr="00F44EE4" w:rsidRDefault="00FB5475" w:rsidP="00414484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50382A80" w14:textId="77777777" w:rsidR="00FB5475" w:rsidRPr="00F44EE4" w:rsidRDefault="00FB5475" w:rsidP="00414484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FB5475" w14:paraId="214CC05D" w14:textId="77777777" w:rsidTr="00414484">
        <w:tc>
          <w:tcPr>
            <w:tcW w:w="758" w:type="dxa"/>
          </w:tcPr>
          <w:p w14:paraId="0004DD69" w14:textId="77777777" w:rsidR="00FB5475" w:rsidRPr="006C3757" w:rsidRDefault="00FB5475" w:rsidP="0041448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55AEBC4A" w14:textId="77777777" w:rsidR="00FB5475" w:rsidRPr="00812F3A" w:rsidRDefault="00695B95" w:rsidP="0041448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Ma Phong</w:t>
            </w:r>
          </w:p>
        </w:tc>
        <w:tc>
          <w:tcPr>
            <w:tcW w:w="1566" w:type="dxa"/>
          </w:tcPr>
          <w:p w14:paraId="2B7A5719" w14:textId="77777777" w:rsidR="00FB5475" w:rsidRPr="00363B6E" w:rsidRDefault="00FB5475" w:rsidP="0041448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0F6C3739" w14:textId="77777777" w:rsidR="00FB5475" w:rsidRDefault="00FB5475" w:rsidP="00414484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458F30B7" w14:textId="77777777" w:rsidR="00FB5475" w:rsidRPr="009F5FEC" w:rsidRDefault="00695B95" w:rsidP="00414484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phòng</w:t>
            </w:r>
            <w:proofErr w:type="spellEnd"/>
          </w:p>
        </w:tc>
      </w:tr>
      <w:tr w:rsidR="00FB5475" w14:paraId="1A76DEBC" w14:textId="77777777" w:rsidTr="00414484">
        <w:tc>
          <w:tcPr>
            <w:tcW w:w="758" w:type="dxa"/>
          </w:tcPr>
          <w:p w14:paraId="187C6822" w14:textId="77777777" w:rsidR="00FB5475" w:rsidRDefault="00FB5475" w:rsidP="0041448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77B3AA9A" w14:textId="77777777" w:rsidR="00FB5475" w:rsidRDefault="00695B95" w:rsidP="0041448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Loai Phong</w:t>
            </w:r>
          </w:p>
        </w:tc>
        <w:tc>
          <w:tcPr>
            <w:tcW w:w="1566" w:type="dxa"/>
          </w:tcPr>
          <w:p w14:paraId="42A4D65F" w14:textId="77777777" w:rsidR="00FB5475" w:rsidRDefault="00FB5475" w:rsidP="0041448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48C0E13D" w14:textId="77777777" w:rsidR="00FB5475" w:rsidRDefault="00FB5475" w:rsidP="00414484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2A8DBC20" w14:textId="77777777" w:rsidR="00FB5475" w:rsidRDefault="00695B95" w:rsidP="00414484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Thuộc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tính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phòng</w:t>
            </w:r>
            <w:proofErr w:type="spellEnd"/>
            <w:r>
              <w:rPr>
                <w:lang w:val="en-US"/>
              </w:rPr>
              <w:t xml:space="preserve"> : </w:t>
            </w:r>
            <w:proofErr w:type="spellStart"/>
            <w:r>
              <w:rPr>
                <w:lang w:val="en-US"/>
              </w:rPr>
              <w:t>Vip</w:t>
            </w:r>
            <w:proofErr w:type="spellEnd"/>
            <w:r>
              <w:rPr>
                <w:lang w:val="en-US"/>
              </w:rPr>
              <w:t>, Thường,..</w:t>
            </w:r>
          </w:p>
        </w:tc>
      </w:tr>
      <w:tr w:rsidR="00FB5475" w14:paraId="7A30A640" w14:textId="77777777" w:rsidTr="00414484">
        <w:tc>
          <w:tcPr>
            <w:tcW w:w="758" w:type="dxa"/>
          </w:tcPr>
          <w:p w14:paraId="5D4B943B" w14:textId="77777777" w:rsidR="00FB5475" w:rsidRDefault="00FB5475" w:rsidP="0041448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14:paraId="378295A4" w14:textId="77777777" w:rsidR="00FB5475" w:rsidRDefault="00695B95" w:rsidP="0041448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Gia Thue Phong</w:t>
            </w:r>
          </w:p>
        </w:tc>
        <w:tc>
          <w:tcPr>
            <w:tcW w:w="1566" w:type="dxa"/>
          </w:tcPr>
          <w:p w14:paraId="27B3983C" w14:textId="77777777" w:rsidR="00FB5475" w:rsidRDefault="00FB5475" w:rsidP="0041448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2FE3FF9A" w14:textId="77777777" w:rsidR="00FB5475" w:rsidRDefault="00FB5475" w:rsidP="00414484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58D18D90" w14:textId="77777777" w:rsidR="00FB5475" w:rsidRDefault="00695B95" w:rsidP="00414484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thuê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phòng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giờ</w:t>
            </w:r>
            <w:proofErr w:type="spellEnd"/>
          </w:p>
        </w:tc>
      </w:tr>
      <w:tr w:rsidR="00695B95" w14:paraId="327B8BB9" w14:textId="77777777" w:rsidTr="00414484">
        <w:tc>
          <w:tcPr>
            <w:tcW w:w="758" w:type="dxa"/>
          </w:tcPr>
          <w:p w14:paraId="3766D665" w14:textId="77777777" w:rsidR="00695B95" w:rsidRDefault="00695B95" w:rsidP="0041448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14:paraId="7F3B9EF4" w14:textId="77777777" w:rsidR="00695B95" w:rsidRDefault="00695B95" w:rsidP="0041448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Trang Thai</w:t>
            </w:r>
          </w:p>
        </w:tc>
        <w:tc>
          <w:tcPr>
            <w:tcW w:w="1566" w:type="dxa"/>
          </w:tcPr>
          <w:p w14:paraId="2D4DF4AC" w14:textId="77777777" w:rsidR="00695B95" w:rsidRDefault="00695B95" w:rsidP="0041448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22B0320B" w14:textId="77777777" w:rsidR="00695B95" w:rsidRDefault="00695B95" w:rsidP="00414484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5C7C9561" w14:textId="77777777" w:rsidR="00695B95" w:rsidRDefault="00695B95" w:rsidP="00414484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thái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Đang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rảnh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thuê</w:t>
            </w:r>
            <w:proofErr w:type="spellEnd"/>
          </w:p>
        </w:tc>
      </w:tr>
    </w:tbl>
    <w:p w14:paraId="48ABF7BF" w14:textId="77777777" w:rsidR="00FB5475" w:rsidRDefault="00FB5475" w:rsidP="00FB5475">
      <w:pPr>
        <w:pStyle w:val="BodyText"/>
        <w:keepLines w:val="0"/>
        <w:widowControl/>
        <w:spacing w:before="120"/>
        <w:ind w:left="1080"/>
        <w:jc w:val="both"/>
        <w:rPr>
          <w:i/>
          <w:color w:val="0000FF"/>
          <w:lang w:val="en-US"/>
        </w:rPr>
      </w:pPr>
    </w:p>
    <w:p w14:paraId="084C356E" w14:textId="77777777" w:rsidR="00FB5475" w:rsidRPr="00FB5475" w:rsidRDefault="00FB5475" w:rsidP="00FB5475">
      <w:pPr>
        <w:pStyle w:val="BodyText"/>
        <w:keepLines w:val="0"/>
        <w:widowControl/>
        <w:numPr>
          <w:ilvl w:val="0"/>
          <w:numId w:val="42"/>
        </w:numPr>
        <w:spacing w:before="120"/>
        <w:jc w:val="both"/>
        <w:rPr>
          <w:i/>
          <w:color w:val="000000" w:themeColor="text1"/>
          <w:lang w:val="en-US"/>
        </w:rPr>
      </w:pPr>
      <w:r w:rsidRPr="00FB5475">
        <w:rPr>
          <w:i/>
          <w:color w:val="000000" w:themeColor="text1"/>
        </w:rPr>
        <w:t>Danh sách các trách nhiệm (các phương thức) chính</w:t>
      </w:r>
      <w:r w:rsidRPr="00FB5475">
        <w:rPr>
          <w:i/>
          <w:color w:val="000000" w:themeColor="text1"/>
          <w:lang w:val="en-US"/>
        </w:rPr>
        <w:t>.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FB5475" w14:paraId="746DA015" w14:textId="77777777" w:rsidTr="00414484">
        <w:tc>
          <w:tcPr>
            <w:tcW w:w="758" w:type="dxa"/>
          </w:tcPr>
          <w:p w14:paraId="6EAA64AC" w14:textId="77777777" w:rsidR="00FB5475" w:rsidRPr="00F44EE4" w:rsidRDefault="00FB5475" w:rsidP="00414484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19E4FEAB" w14:textId="77777777" w:rsidR="00FB5475" w:rsidRPr="00DA1260" w:rsidRDefault="00FB5475" w:rsidP="00414484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 xml:space="preserve">Tên </w:t>
            </w:r>
            <w:proofErr w:type="spellStart"/>
            <w:r>
              <w:rPr>
                <w:color w:val="000000"/>
                <w:lang w:val="en-US"/>
              </w:rPr>
              <w:t>phương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thức</w:t>
            </w:r>
            <w:proofErr w:type="spellEnd"/>
          </w:p>
        </w:tc>
        <w:tc>
          <w:tcPr>
            <w:tcW w:w="1566" w:type="dxa"/>
          </w:tcPr>
          <w:p w14:paraId="010A940E" w14:textId="77777777" w:rsidR="00FB5475" w:rsidRPr="00363B6E" w:rsidRDefault="00FB5475" w:rsidP="00414484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640" w:type="dxa"/>
          </w:tcPr>
          <w:p w14:paraId="0DDE9DD4" w14:textId="77777777" w:rsidR="00FB5475" w:rsidRPr="00F44EE4" w:rsidRDefault="00FB5475" w:rsidP="00414484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30597F19" w14:textId="77777777" w:rsidR="00FB5475" w:rsidRPr="00F44EE4" w:rsidRDefault="00FB5475" w:rsidP="00414484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FB5475" w14:paraId="522A8BF7" w14:textId="77777777" w:rsidTr="00414484">
        <w:tc>
          <w:tcPr>
            <w:tcW w:w="758" w:type="dxa"/>
          </w:tcPr>
          <w:p w14:paraId="2CA33E74" w14:textId="77777777" w:rsidR="00FB5475" w:rsidRPr="006C3757" w:rsidRDefault="00FB5475" w:rsidP="0041448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0D9FAAE8" w14:textId="77777777" w:rsidR="00FB5475" w:rsidRPr="00812F3A" w:rsidRDefault="0033563F" w:rsidP="00414484">
            <w:pPr>
              <w:pStyle w:val="BodyText"/>
              <w:spacing w:after="0"/>
              <w:rPr>
                <w:lang w:val="en-US"/>
              </w:rPr>
            </w:pPr>
            <w:r w:rsidRPr="0033563F">
              <w:rPr>
                <w:lang w:val="en-US"/>
              </w:rPr>
              <w:t>Kiem Tra Trang Thai()</w:t>
            </w:r>
          </w:p>
        </w:tc>
        <w:tc>
          <w:tcPr>
            <w:tcW w:w="1566" w:type="dxa"/>
          </w:tcPr>
          <w:p w14:paraId="416C33B0" w14:textId="77777777" w:rsidR="00FB5475" w:rsidRPr="00363B6E" w:rsidRDefault="00FB5475" w:rsidP="0041448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6F07C39F" w14:textId="77777777" w:rsidR="00FB5475" w:rsidRDefault="00FB5475" w:rsidP="00414484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17E89F0E" w14:textId="77777777" w:rsidR="00FB5475" w:rsidRPr="009F5FEC" w:rsidRDefault="0033563F" w:rsidP="00414484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rảnh</w:t>
            </w:r>
            <w:proofErr w:type="spellEnd"/>
            <w:r>
              <w:rPr>
                <w:lang w:val="en-US"/>
              </w:rPr>
              <w:t xml:space="preserve"> hay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thuê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rồi</w:t>
            </w:r>
            <w:proofErr w:type="spellEnd"/>
          </w:p>
        </w:tc>
      </w:tr>
    </w:tbl>
    <w:p w14:paraId="45485F31" w14:textId="77777777" w:rsidR="00584CB4" w:rsidRPr="00584CB4" w:rsidRDefault="00584CB4" w:rsidP="00B21188">
      <w:pPr>
        <w:pStyle w:val="Heading3"/>
        <w:rPr>
          <w:lang w:val="en-US"/>
        </w:rPr>
      </w:pPr>
      <w:bookmarkStart w:id="11" w:name="_Toc434178004"/>
      <w:proofErr w:type="spellStart"/>
      <w:r w:rsidRPr="00584CB4">
        <w:rPr>
          <w:lang w:val="en-US"/>
        </w:rPr>
        <w:t>Lớp</w:t>
      </w:r>
      <w:proofErr w:type="spellEnd"/>
      <w:r w:rsidRPr="00584CB4">
        <w:rPr>
          <w:lang w:val="en-US"/>
        </w:rPr>
        <w:t xml:space="preserve"> </w:t>
      </w:r>
      <w:proofErr w:type="spellStart"/>
      <w:r w:rsidR="008D1A95">
        <w:rPr>
          <w:lang w:val="en-US"/>
        </w:rPr>
        <w:t>Sản</w:t>
      </w:r>
      <w:proofErr w:type="spellEnd"/>
      <w:r w:rsidR="008D1A95">
        <w:rPr>
          <w:lang w:val="en-US"/>
        </w:rPr>
        <w:t xml:space="preserve"> </w:t>
      </w:r>
      <w:proofErr w:type="spellStart"/>
      <w:r w:rsidR="008D1A95">
        <w:rPr>
          <w:lang w:val="en-US"/>
        </w:rPr>
        <w:t>Phẩm</w:t>
      </w:r>
      <w:proofErr w:type="spellEnd"/>
      <w:r w:rsidRPr="00584CB4">
        <w:rPr>
          <w:lang w:val="en-US"/>
        </w:rPr>
        <w:t>:</w:t>
      </w:r>
      <w:bookmarkEnd w:id="11"/>
    </w:p>
    <w:p w14:paraId="0478BA30" w14:textId="77777777" w:rsidR="008D1A95" w:rsidRPr="00FB5475" w:rsidRDefault="008D1A95" w:rsidP="00B21188">
      <w:pPr>
        <w:pStyle w:val="BodyText"/>
        <w:keepLines w:val="0"/>
        <w:widowControl/>
        <w:numPr>
          <w:ilvl w:val="0"/>
          <w:numId w:val="47"/>
        </w:numPr>
        <w:spacing w:before="120"/>
        <w:jc w:val="both"/>
        <w:rPr>
          <w:i/>
          <w:color w:val="000000" w:themeColor="text1"/>
          <w:lang w:val="en-US"/>
        </w:rPr>
      </w:pPr>
      <w:r w:rsidRPr="00FB5475">
        <w:rPr>
          <w:i/>
          <w:color w:val="000000" w:themeColor="text1"/>
        </w:rPr>
        <w:t xml:space="preserve">Danh sách các </w:t>
      </w:r>
      <w:proofErr w:type="spellStart"/>
      <w:r w:rsidRPr="00FB5475">
        <w:rPr>
          <w:i/>
          <w:color w:val="000000" w:themeColor="text1"/>
          <w:lang w:val="en-US"/>
        </w:rPr>
        <w:t>thuộc</w:t>
      </w:r>
      <w:proofErr w:type="spellEnd"/>
      <w:r w:rsidRPr="00FB5475">
        <w:rPr>
          <w:i/>
          <w:color w:val="000000" w:themeColor="text1"/>
          <w:lang w:val="en-US"/>
        </w:rPr>
        <w:t xml:space="preserve"> </w:t>
      </w:r>
      <w:proofErr w:type="spellStart"/>
      <w:r w:rsidRPr="00FB5475">
        <w:rPr>
          <w:i/>
          <w:color w:val="000000" w:themeColor="text1"/>
          <w:lang w:val="en-US"/>
        </w:rPr>
        <w:t>tính</w:t>
      </w:r>
      <w:proofErr w:type="spellEnd"/>
      <w:r w:rsidRPr="00FB5475">
        <w:rPr>
          <w:i/>
          <w:color w:val="000000" w:themeColor="text1"/>
        </w:rPr>
        <w:t xml:space="preserve"> </w:t>
      </w:r>
      <w:r w:rsidRPr="00FB5475">
        <w:rPr>
          <w:i/>
          <w:color w:val="000000" w:themeColor="text1"/>
          <w:lang w:val="en-US"/>
        </w:rPr>
        <w:t>.</w:t>
      </w:r>
    </w:p>
    <w:p w14:paraId="268B7FAF" w14:textId="77777777" w:rsidR="008D1A95" w:rsidRPr="00FC24C7" w:rsidRDefault="008D1A95" w:rsidP="008D1A95">
      <w:pPr>
        <w:rPr>
          <w:i/>
          <w:lang w:val="en-US"/>
        </w:rPr>
      </w:pP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8D1A95" w14:paraId="401D973E" w14:textId="77777777" w:rsidTr="00414484">
        <w:tc>
          <w:tcPr>
            <w:tcW w:w="758" w:type="dxa"/>
          </w:tcPr>
          <w:p w14:paraId="50AE118C" w14:textId="77777777" w:rsidR="008D1A95" w:rsidRPr="00F44EE4" w:rsidRDefault="008D1A95" w:rsidP="00414484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40E411CF" w14:textId="77777777" w:rsidR="008D1A95" w:rsidRPr="00F44EE4" w:rsidRDefault="008D1A95" w:rsidP="00414484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088C05E6" w14:textId="77777777" w:rsidR="008D1A95" w:rsidRPr="00363B6E" w:rsidRDefault="008D1A95" w:rsidP="00414484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640" w:type="dxa"/>
          </w:tcPr>
          <w:p w14:paraId="7ECAF7E8" w14:textId="77777777" w:rsidR="008D1A95" w:rsidRPr="00F44EE4" w:rsidRDefault="008D1A95" w:rsidP="00414484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4B9577B1" w14:textId="77777777" w:rsidR="008D1A95" w:rsidRPr="00F44EE4" w:rsidRDefault="008D1A95" w:rsidP="00414484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8D1A95" w14:paraId="464166BB" w14:textId="77777777" w:rsidTr="00414484">
        <w:tc>
          <w:tcPr>
            <w:tcW w:w="758" w:type="dxa"/>
          </w:tcPr>
          <w:p w14:paraId="4A400C79" w14:textId="77777777" w:rsidR="008D1A95" w:rsidRPr="006C3757" w:rsidRDefault="008D1A95" w:rsidP="0041448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162B6DD4" w14:textId="77777777" w:rsidR="008D1A95" w:rsidRPr="00812F3A" w:rsidRDefault="008D1A95" w:rsidP="00414484">
            <w:pPr>
              <w:pStyle w:val="BodyText"/>
              <w:spacing w:after="0"/>
              <w:rPr>
                <w:lang w:val="en-US"/>
              </w:rPr>
            </w:pPr>
            <w:r w:rsidRPr="008D1A95">
              <w:rPr>
                <w:lang w:val="en-US"/>
              </w:rPr>
              <w:t>Ma San Pham</w:t>
            </w:r>
          </w:p>
        </w:tc>
        <w:tc>
          <w:tcPr>
            <w:tcW w:w="1566" w:type="dxa"/>
          </w:tcPr>
          <w:p w14:paraId="1B2118C3" w14:textId="77777777" w:rsidR="008D1A95" w:rsidRPr="00363B6E" w:rsidRDefault="008D1A95" w:rsidP="0041448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5FBFB3E6" w14:textId="77777777" w:rsidR="008D1A95" w:rsidRDefault="008D1A95" w:rsidP="00414484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58656E32" w14:textId="77777777" w:rsidR="008D1A95" w:rsidRPr="009F5FEC" w:rsidRDefault="008D1A95" w:rsidP="008D1A95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</w:p>
        </w:tc>
      </w:tr>
      <w:tr w:rsidR="008D1A95" w14:paraId="12D92951" w14:textId="77777777" w:rsidTr="00414484">
        <w:tc>
          <w:tcPr>
            <w:tcW w:w="758" w:type="dxa"/>
          </w:tcPr>
          <w:p w14:paraId="560EE35B" w14:textId="77777777" w:rsidR="008D1A95" w:rsidRDefault="008D1A95" w:rsidP="0041448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14350895" w14:textId="77777777" w:rsidR="008D1A95" w:rsidRDefault="008D1A95" w:rsidP="00414484">
            <w:pPr>
              <w:pStyle w:val="BodyText"/>
              <w:spacing w:after="0"/>
              <w:rPr>
                <w:lang w:val="en-US"/>
              </w:rPr>
            </w:pPr>
            <w:r w:rsidRPr="008D1A95">
              <w:rPr>
                <w:lang w:val="en-US"/>
              </w:rPr>
              <w:t>Ten San Pham</w:t>
            </w:r>
          </w:p>
        </w:tc>
        <w:tc>
          <w:tcPr>
            <w:tcW w:w="1566" w:type="dxa"/>
          </w:tcPr>
          <w:p w14:paraId="5196EC88" w14:textId="77777777" w:rsidR="008D1A95" w:rsidRDefault="008D1A95" w:rsidP="0041448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25FD0449" w14:textId="77777777" w:rsidR="008D1A95" w:rsidRDefault="008D1A95" w:rsidP="00414484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769A270E" w14:textId="77777777" w:rsidR="008D1A95" w:rsidRDefault="008D1A95" w:rsidP="00414484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</w:p>
        </w:tc>
      </w:tr>
      <w:tr w:rsidR="008D1A95" w14:paraId="3030DEC6" w14:textId="77777777" w:rsidTr="00414484">
        <w:tc>
          <w:tcPr>
            <w:tcW w:w="758" w:type="dxa"/>
          </w:tcPr>
          <w:p w14:paraId="3012CB30" w14:textId="77777777" w:rsidR="008D1A95" w:rsidRDefault="008D1A95" w:rsidP="0041448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14:paraId="5C09C435" w14:textId="77777777" w:rsidR="008D1A95" w:rsidRDefault="008D1A95" w:rsidP="00414484">
            <w:pPr>
              <w:pStyle w:val="BodyText"/>
              <w:spacing w:after="0"/>
              <w:rPr>
                <w:lang w:val="en-US"/>
              </w:rPr>
            </w:pPr>
            <w:r w:rsidRPr="008D1A95">
              <w:rPr>
                <w:lang w:val="en-US"/>
              </w:rPr>
              <w:t>Mo Ta</w:t>
            </w:r>
          </w:p>
        </w:tc>
        <w:tc>
          <w:tcPr>
            <w:tcW w:w="1566" w:type="dxa"/>
          </w:tcPr>
          <w:p w14:paraId="7DB901F0" w14:textId="77777777" w:rsidR="008D1A95" w:rsidRDefault="008D1A95" w:rsidP="0041448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3D8C487A" w14:textId="77777777" w:rsidR="008D1A95" w:rsidRDefault="008D1A95" w:rsidP="00414484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49C54690" w14:textId="77777777" w:rsidR="008D1A95" w:rsidRDefault="008D1A95" w:rsidP="00414484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Mô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về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</w:p>
        </w:tc>
      </w:tr>
      <w:tr w:rsidR="008D1A95" w14:paraId="5B917D75" w14:textId="77777777" w:rsidTr="00414484">
        <w:tc>
          <w:tcPr>
            <w:tcW w:w="758" w:type="dxa"/>
          </w:tcPr>
          <w:p w14:paraId="5DDF3150" w14:textId="77777777" w:rsidR="008D1A95" w:rsidRDefault="008D1A95" w:rsidP="0041448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14:paraId="5673ACAB" w14:textId="77777777" w:rsidR="008D1A95" w:rsidRDefault="008D1A95" w:rsidP="00414484">
            <w:pPr>
              <w:pStyle w:val="BodyText"/>
              <w:spacing w:after="0"/>
              <w:rPr>
                <w:lang w:val="en-US"/>
              </w:rPr>
            </w:pPr>
            <w:r w:rsidRPr="008D1A95">
              <w:rPr>
                <w:lang w:val="en-US"/>
              </w:rPr>
              <w:t>Don Gia</w:t>
            </w:r>
          </w:p>
        </w:tc>
        <w:tc>
          <w:tcPr>
            <w:tcW w:w="1566" w:type="dxa"/>
          </w:tcPr>
          <w:p w14:paraId="2EB3F776" w14:textId="77777777" w:rsidR="008D1A95" w:rsidRDefault="008D1A95" w:rsidP="0041448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49292D74" w14:textId="77777777" w:rsidR="008D1A95" w:rsidRDefault="008D1A95" w:rsidP="00414484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4BC18ED6" w14:textId="77777777" w:rsidR="008D1A95" w:rsidRDefault="008D1A95" w:rsidP="00414484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</w:p>
        </w:tc>
      </w:tr>
    </w:tbl>
    <w:p w14:paraId="7786E9E9" w14:textId="77777777" w:rsidR="008D1A95" w:rsidRDefault="008D1A95" w:rsidP="008D1A95">
      <w:pPr>
        <w:pStyle w:val="BodyText"/>
        <w:keepLines w:val="0"/>
        <w:widowControl/>
        <w:spacing w:before="120"/>
        <w:ind w:left="1080"/>
        <w:jc w:val="both"/>
        <w:rPr>
          <w:i/>
          <w:color w:val="0000FF"/>
          <w:lang w:val="en-US"/>
        </w:rPr>
      </w:pPr>
    </w:p>
    <w:p w14:paraId="0DC88BE1" w14:textId="77777777" w:rsidR="008D1A95" w:rsidRPr="00FB5475" w:rsidRDefault="008D1A95" w:rsidP="00B21188">
      <w:pPr>
        <w:pStyle w:val="BodyText"/>
        <w:keepLines w:val="0"/>
        <w:widowControl/>
        <w:numPr>
          <w:ilvl w:val="0"/>
          <w:numId w:val="48"/>
        </w:numPr>
        <w:spacing w:before="120"/>
        <w:jc w:val="both"/>
        <w:rPr>
          <w:i/>
          <w:color w:val="000000" w:themeColor="text1"/>
          <w:lang w:val="en-US"/>
        </w:rPr>
      </w:pPr>
      <w:r w:rsidRPr="00FB5475">
        <w:rPr>
          <w:i/>
          <w:color w:val="000000" w:themeColor="text1"/>
        </w:rPr>
        <w:t>Danh sách các trách nhiệm (các phương thức) chính</w:t>
      </w:r>
      <w:r w:rsidRPr="00FB5475">
        <w:rPr>
          <w:i/>
          <w:color w:val="000000" w:themeColor="text1"/>
          <w:lang w:val="en-US"/>
        </w:rPr>
        <w:t>.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8D1A95" w14:paraId="24CD8BF5" w14:textId="77777777" w:rsidTr="00414484">
        <w:tc>
          <w:tcPr>
            <w:tcW w:w="758" w:type="dxa"/>
          </w:tcPr>
          <w:p w14:paraId="61AAF082" w14:textId="77777777" w:rsidR="008D1A95" w:rsidRPr="00F44EE4" w:rsidRDefault="008D1A95" w:rsidP="00414484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75D986C9" w14:textId="77777777" w:rsidR="008D1A95" w:rsidRPr="00DA1260" w:rsidRDefault="008D1A95" w:rsidP="00414484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 xml:space="preserve">Tên </w:t>
            </w:r>
            <w:proofErr w:type="spellStart"/>
            <w:r>
              <w:rPr>
                <w:color w:val="000000"/>
                <w:lang w:val="en-US"/>
              </w:rPr>
              <w:t>phương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thức</w:t>
            </w:r>
            <w:proofErr w:type="spellEnd"/>
          </w:p>
        </w:tc>
        <w:tc>
          <w:tcPr>
            <w:tcW w:w="1566" w:type="dxa"/>
          </w:tcPr>
          <w:p w14:paraId="3514CBE0" w14:textId="77777777" w:rsidR="008D1A95" w:rsidRPr="00363B6E" w:rsidRDefault="008D1A95" w:rsidP="00414484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640" w:type="dxa"/>
          </w:tcPr>
          <w:p w14:paraId="79DE17C7" w14:textId="77777777" w:rsidR="008D1A95" w:rsidRPr="00F44EE4" w:rsidRDefault="008D1A95" w:rsidP="00414484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58433177" w14:textId="77777777" w:rsidR="008D1A95" w:rsidRPr="00F44EE4" w:rsidRDefault="008D1A95" w:rsidP="00414484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8D1A95" w14:paraId="768836F3" w14:textId="77777777" w:rsidTr="00414484">
        <w:tc>
          <w:tcPr>
            <w:tcW w:w="758" w:type="dxa"/>
          </w:tcPr>
          <w:p w14:paraId="7C7EF4CA" w14:textId="77777777" w:rsidR="008D1A95" w:rsidRPr="006C3757" w:rsidRDefault="00E905C5" w:rsidP="0041448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2D81F1D4" w14:textId="77777777" w:rsidR="008D1A95" w:rsidRPr="00812F3A" w:rsidRDefault="00E905C5" w:rsidP="00414484">
            <w:pPr>
              <w:pStyle w:val="BodyText"/>
              <w:spacing w:after="0"/>
              <w:rPr>
                <w:lang w:val="en-US"/>
              </w:rPr>
            </w:pPr>
            <w:r w:rsidRPr="00E905C5">
              <w:rPr>
                <w:lang w:val="en-US"/>
              </w:rPr>
              <w:t>Them San Pham()</w:t>
            </w:r>
          </w:p>
        </w:tc>
        <w:tc>
          <w:tcPr>
            <w:tcW w:w="1566" w:type="dxa"/>
          </w:tcPr>
          <w:p w14:paraId="6D272303" w14:textId="77777777" w:rsidR="008D1A95" w:rsidRPr="00363B6E" w:rsidRDefault="00E905C5" w:rsidP="0041448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1177117E" w14:textId="77777777" w:rsidR="008D1A95" w:rsidRDefault="008D1A95" w:rsidP="00414484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1FE6DBBA" w14:textId="77777777" w:rsidR="008D1A95" w:rsidRPr="009F5FEC" w:rsidRDefault="008D1A95" w:rsidP="00414484">
            <w:pPr>
              <w:pStyle w:val="BodyText"/>
              <w:spacing w:after="0"/>
              <w:rPr>
                <w:lang w:val="en-US"/>
              </w:rPr>
            </w:pPr>
          </w:p>
        </w:tc>
      </w:tr>
      <w:tr w:rsidR="00E905C5" w14:paraId="45425DE1" w14:textId="77777777" w:rsidTr="00414484">
        <w:tc>
          <w:tcPr>
            <w:tcW w:w="758" w:type="dxa"/>
          </w:tcPr>
          <w:p w14:paraId="62B0F3F3" w14:textId="77777777" w:rsidR="00E905C5" w:rsidRDefault="00E905C5" w:rsidP="0041448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398B8BDE" w14:textId="77777777" w:rsidR="00E905C5" w:rsidRPr="00E905C5" w:rsidRDefault="00E905C5" w:rsidP="00414484">
            <w:pPr>
              <w:pStyle w:val="BodyText"/>
              <w:spacing w:after="0"/>
              <w:rPr>
                <w:lang w:val="en-US"/>
              </w:rPr>
            </w:pPr>
            <w:r w:rsidRPr="00E905C5">
              <w:rPr>
                <w:lang w:val="en-US"/>
              </w:rPr>
              <w:t>Cap Nhat()</w:t>
            </w:r>
          </w:p>
        </w:tc>
        <w:tc>
          <w:tcPr>
            <w:tcW w:w="1566" w:type="dxa"/>
          </w:tcPr>
          <w:p w14:paraId="39818E47" w14:textId="77777777" w:rsidR="00E905C5" w:rsidRDefault="00E905C5" w:rsidP="0041448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3A3C1056" w14:textId="77777777" w:rsidR="00E905C5" w:rsidRDefault="00E905C5" w:rsidP="00414484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2D4B8537" w14:textId="77777777" w:rsidR="00E905C5" w:rsidRPr="009F5FEC" w:rsidRDefault="00E905C5" w:rsidP="00414484">
            <w:pPr>
              <w:pStyle w:val="BodyText"/>
              <w:spacing w:after="0"/>
              <w:rPr>
                <w:lang w:val="en-US"/>
              </w:rPr>
            </w:pPr>
          </w:p>
        </w:tc>
      </w:tr>
      <w:tr w:rsidR="00E905C5" w14:paraId="7FC12E12" w14:textId="77777777" w:rsidTr="00414484">
        <w:tc>
          <w:tcPr>
            <w:tcW w:w="758" w:type="dxa"/>
          </w:tcPr>
          <w:p w14:paraId="1E1864D8" w14:textId="77777777" w:rsidR="00E905C5" w:rsidRDefault="00E905C5" w:rsidP="0041448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14:paraId="28E17FB9" w14:textId="77777777" w:rsidR="00E905C5" w:rsidRPr="00E905C5" w:rsidRDefault="00E905C5" w:rsidP="00414484">
            <w:pPr>
              <w:pStyle w:val="BodyText"/>
              <w:spacing w:after="0"/>
              <w:rPr>
                <w:lang w:val="en-US"/>
              </w:rPr>
            </w:pPr>
            <w:r w:rsidRPr="00E905C5">
              <w:rPr>
                <w:lang w:val="en-US"/>
              </w:rPr>
              <w:t>Xoa()</w:t>
            </w:r>
          </w:p>
        </w:tc>
        <w:tc>
          <w:tcPr>
            <w:tcW w:w="1566" w:type="dxa"/>
          </w:tcPr>
          <w:p w14:paraId="6DED9A18" w14:textId="77777777" w:rsidR="00E905C5" w:rsidRDefault="00E905C5" w:rsidP="0041448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4F3D8C45" w14:textId="77777777" w:rsidR="00E905C5" w:rsidRDefault="00E905C5" w:rsidP="00414484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073B0F28" w14:textId="77777777" w:rsidR="00E905C5" w:rsidRPr="009F5FEC" w:rsidRDefault="00E905C5" w:rsidP="00414484">
            <w:pPr>
              <w:pStyle w:val="BodyText"/>
              <w:spacing w:after="0"/>
              <w:rPr>
                <w:lang w:val="en-US"/>
              </w:rPr>
            </w:pPr>
          </w:p>
        </w:tc>
      </w:tr>
    </w:tbl>
    <w:p w14:paraId="31115FC0" w14:textId="77777777" w:rsidR="00F57C8C" w:rsidRDefault="00F57C8C" w:rsidP="00F57C8C">
      <w:pPr>
        <w:pStyle w:val="Heading3"/>
        <w:rPr>
          <w:lang w:val="en-US"/>
        </w:rPr>
      </w:pPr>
      <w:bookmarkStart w:id="12" w:name="_Toc434178005"/>
      <w:proofErr w:type="spellStart"/>
      <w:r w:rsidRPr="00CC09F3">
        <w:rPr>
          <w:lang w:val="en-US"/>
        </w:rPr>
        <w:t>Lớp</w:t>
      </w:r>
      <w:proofErr w:type="spellEnd"/>
      <w:r w:rsidRPr="00CC09F3"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Viên</w:t>
      </w:r>
      <w:r w:rsidRPr="00CC09F3">
        <w:rPr>
          <w:lang w:val="en-US"/>
        </w:rPr>
        <w:t>:</w:t>
      </w:r>
      <w:bookmarkEnd w:id="12"/>
    </w:p>
    <w:p w14:paraId="0293224B" w14:textId="77777777" w:rsidR="00F57C8C" w:rsidRPr="00CC09F3" w:rsidRDefault="00F57C8C" w:rsidP="00F57C8C">
      <w:pPr>
        <w:pStyle w:val="ListParagraph"/>
        <w:ind w:left="1440"/>
        <w:rPr>
          <w:i/>
          <w:lang w:val="en-US"/>
        </w:rPr>
      </w:pPr>
    </w:p>
    <w:p w14:paraId="61974D0B" w14:textId="77777777" w:rsidR="00F57C8C" w:rsidRPr="00FB5475" w:rsidRDefault="00F57C8C" w:rsidP="00F57C8C">
      <w:pPr>
        <w:pStyle w:val="BodyText"/>
        <w:keepLines w:val="0"/>
        <w:widowControl/>
        <w:numPr>
          <w:ilvl w:val="0"/>
          <w:numId w:val="42"/>
        </w:numPr>
        <w:spacing w:before="120"/>
        <w:jc w:val="both"/>
        <w:rPr>
          <w:i/>
          <w:color w:val="000000" w:themeColor="text1"/>
          <w:lang w:val="en-US"/>
        </w:rPr>
      </w:pPr>
      <w:r w:rsidRPr="00FB5475">
        <w:rPr>
          <w:i/>
          <w:color w:val="000000" w:themeColor="text1"/>
        </w:rPr>
        <w:t xml:space="preserve">Danh sách các </w:t>
      </w:r>
      <w:proofErr w:type="spellStart"/>
      <w:r w:rsidRPr="00FB5475">
        <w:rPr>
          <w:i/>
          <w:color w:val="000000" w:themeColor="text1"/>
          <w:lang w:val="en-US"/>
        </w:rPr>
        <w:t>thuộc</w:t>
      </w:r>
      <w:proofErr w:type="spellEnd"/>
      <w:r w:rsidRPr="00FB5475">
        <w:rPr>
          <w:i/>
          <w:color w:val="000000" w:themeColor="text1"/>
          <w:lang w:val="en-US"/>
        </w:rPr>
        <w:t xml:space="preserve"> </w:t>
      </w:r>
      <w:proofErr w:type="spellStart"/>
      <w:r w:rsidRPr="00FB5475">
        <w:rPr>
          <w:i/>
          <w:color w:val="000000" w:themeColor="text1"/>
          <w:lang w:val="en-US"/>
        </w:rPr>
        <w:t>tính</w:t>
      </w:r>
      <w:proofErr w:type="spellEnd"/>
      <w:r w:rsidRPr="00FB5475">
        <w:rPr>
          <w:i/>
          <w:color w:val="000000" w:themeColor="text1"/>
        </w:rPr>
        <w:t xml:space="preserve"> </w:t>
      </w:r>
      <w:r w:rsidRPr="00FB5475">
        <w:rPr>
          <w:i/>
          <w:color w:val="000000" w:themeColor="text1"/>
          <w:lang w:val="en-US"/>
        </w:rPr>
        <w:t>.</w:t>
      </w:r>
    </w:p>
    <w:p w14:paraId="047388E0" w14:textId="77777777" w:rsidR="00F57C8C" w:rsidRPr="00FC24C7" w:rsidRDefault="00F57C8C" w:rsidP="00F57C8C">
      <w:pPr>
        <w:rPr>
          <w:i/>
          <w:lang w:val="en-US"/>
        </w:rPr>
      </w:pP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F57C8C" w14:paraId="72709279" w14:textId="77777777" w:rsidTr="00414484">
        <w:tc>
          <w:tcPr>
            <w:tcW w:w="758" w:type="dxa"/>
          </w:tcPr>
          <w:p w14:paraId="5F56B6BD" w14:textId="77777777" w:rsidR="00F57C8C" w:rsidRPr="00F44EE4" w:rsidRDefault="00F57C8C" w:rsidP="00414484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1CAD67CC" w14:textId="77777777" w:rsidR="00F57C8C" w:rsidRPr="00F44EE4" w:rsidRDefault="00F57C8C" w:rsidP="00414484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4373CF9B" w14:textId="77777777" w:rsidR="00F57C8C" w:rsidRPr="00363B6E" w:rsidRDefault="00F57C8C" w:rsidP="00414484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640" w:type="dxa"/>
          </w:tcPr>
          <w:p w14:paraId="4CF0469F" w14:textId="77777777" w:rsidR="00F57C8C" w:rsidRPr="00F44EE4" w:rsidRDefault="00F57C8C" w:rsidP="00414484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38D22F62" w14:textId="77777777" w:rsidR="00F57C8C" w:rsidRPr="00F44EE4" w:rsidRDefault="00F57C8C" w:rsidP="00414484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F57C8C" w14:paraId="3F7C221B" w14:textId="77777777" w:rsidTr="00414484">
        <w:tc>
          <w:tcPr>
            <w:tcW w:w="758" w:type="dxa"/>
          </w:tcPr>
          <w:p w14:paraId="63B01DEC" w14:textId="77777777" w:rsidR="00F57C8C" w:rsidRPr="006C3757" w:rsidRDefault="00F57C8C" w:rsidP="0041448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7678CB36" w14:textId="77777777" w:rsidR="00F57C8C" w:rsidRPr="00812F3A" w:rsidRDefault="00F57C8C" w:rsidP="00414484">
            <w:pPr>
              <w:pStyle w:val="BodyText"/>
              <w:spacing w:after="0"/>
              <w:rPr>
                <w:lang w:val="en-US"/>
              </w:rPr>
            </w:pPr>
            <w:r w:rsidRPr="00F57C8C">
              <w:rPr>
                <w:lang w:val="en-US"/>
              </w:rPr>
              <w:t>Ma Nhan Vien</w:t>
            </w:r>
          </w:p>
        </w:tc>
        <w:tc>
          <w:tcPr>
            <w:tcW w:w="1566" w:type="dxa"/>
          </w:tcPr>
          <w:p w14:paraId="1318C6B7" w14:textId="77777777" w:rsidR="00F57C8C" w:rsidRPr="00363B6E" w:rsidRDefault="00F57C8C" w:rsidP="0041448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388C03C4" w14:textId="77777777" w:rsidR="00F57C8C" w:rsidRDefault="00F57C8C" w:rsidP="00414484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6E795343" w14:textId="77777777" w:rsidR="00F57C8C" w:rsidRPr="009F5FEC" w:rsidRDefault="00F57C8C" w:rsidP="00414484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</w:p>
        </w:tc>
      </w:tr>
      <w:tr w:rsidR="00F57C8C" w14:paraId="061F71E9" w14:textId="77777777" w:rsidTr="00414484">
        <w:tc>
          <w:tcPr>
            <w:tcW w:w="758" w:type="dxa"/>
          </w:tcPr>
          <w:p w14:paraId="18354DE3" w14:textId="77777777" w:rsidR="00F57C8C" w:rsidRDefault="00F57C8C" w:rsidP="0041448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4FF9BC67" w14:textId="77777777" w:rsidR="00F57C8C" w:rsidRDefault="00F57C8C" w:rsidP="00414484">
            <w:pPr>
              <w:pStyle w:val="BodyText"/>
              <w:spacing w:after="0"/>
              <w:rPr>
                <w:lang w:val="en-US"/>
              </w:rPr>
            </w:pPr>
            <w:r w:rsidRPr="00F57C8C">
              <w:rPr>
                <w:lang w:val="en-US"/>
              </w:rPr>
              <w:t>Ten</w:t>
            </w:r>
          </w:p>
        </w:tc>
        <w:tc>
          <w:tcPr>
            <w:tcW w:w="1566" w:type="dxa"/>
          </w:tcPr>
          <w:p w14:paraId="3ABDAB70" w14:textId="77777777" w:rsidR="00F57C8C" w:rsidRDefault="00F57C8C" w:rsidP="0041448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1966B05F" w14:textId="77777777" w:rsidR="00F57C8C" w:rsidRDefault="00F57C8C" w:rsidP="00414484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1388E755" w14:textId="77777777" w:rsidR="00F57C8C" w:rsidRDefault="00F57C8C" w:rsidP="00414484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Họ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</w:p>
        </w:tc>
      </w:tr>
    </w:tbl>
    <w:p w14:paraId="7F61BCCD" w14:textId="77777777" w:rsidR="00F57C8C" w:rsidRDefault="00F57C8C" w:rsidP="00F57C8C">
      <w:pPr>
        <w:pStyle w:val="BodyText"/>
        <w:keepLines w:val="0"/>
        <w:widowControl/>
        <w:spacing w:before="120"/>
        <w:ind w:left="1080"/>
        <w:jc w:val="both"/>
        <w:rPr>
          <w:i/>
          <w:color w:val="0000FF"/>
          <w:lang w:val="en-US"/>
        </w:rPr>
      </w:pPr>
    </w:p>
    <w:p w14:paraId="6394F769" w14:textId="77777777" w:rsidR="00F57C8C" w:rsidRPr="00FB5475" w:rsidRDefault="00F57C8C" w:rsidP="00F57C8C">
      <w:pPr>
        <w:pStyle w:val="BodyText"/>
        <w:keepLines w:val="0"/>
        <w:widowControl/>
        <w:numPr>
          <w:ilvl w:val="0"/>
          <w:numId w:val="42"/>
        </w:numPr>
        <w:spacing w:before="120"/>
        <w:jc w:val="both"/>
        <w:rPr>
          <w:i/>
          <w:color w:val="000000" w:themeColor="text1"/>
          <w:lang w:val="en-US"/>
        </w:rPr>
      </w:pPr>
      <w:r w:rsidRPr="00FB5475">
        <w:rPr>
          <w:i/>
          <w:color w:val="000000" w:themeColor="text1"/>
        </w:rPr>
        <w:t>Danh sách các trách nhiệm (các phương thức) chính</w:t>
      </w:r>
      <w:r w:rsidRPr="00FB5475">
        <w:rPr>
          <w:i/>
          <w:color w:val="000000" w:themeColor="text1"/>
          <w:lang w:val="en-US"/>
        </w:rPr>
        <w:t>.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F57C8C" w14:paraId="3A81B7B1" w14:textId="77777777" w:rsidTr="00414484">
        <w:tc>
          <w:tcPr>
            <w:tcW w:w="758" w:type="dxa"/>
          </w:tcPr>
          <w:p w14:paraId="64E4698F" w14:textId="77777777" w:rsidR="00F57C8C" w:rsidRPr="00F44EE4" w:rsidRDefault="00F57C8C" w:rsidP="00414484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29B27ACD" w14:textId="77777777" w:rsidR="00F57C8C" w:rsidRPr="00DA1260" w:rsidRDefault="00F57C8C" w:rsidP="00414484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 xml:space="preserve">Tên </w:t>
            </w:r>
            <w:proofErr w:type="spellStart"/>
            <w:r>
              <w:rPr>
                <w:color w:val="000000"/>
                <w:lang w:val="en-US"/>
              </w:rPr>
              <w:t>phương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thức</w:t>
            </w:r>
            <w:proofErr w:type="spellEnd"/>
          </w:p>
        </w:tc>
        <w:tc>
          <w:tcPr>
            <w:tcW w:w="1566" w:type="dxa"/>
          </w:tcPr>
          <w:p w14:paraId="3F1DDADF" w14:textId="77777777" w:rsidR="00F57C8C" w:rsidRPr="00363B6E" w:rsidRDefault="00F57C8C" w:rsidP="00414484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640" w:type="dxa"/>
          </w:tcPr>
          <w:p w14:paraId="77627307" w14:textId="77777777" w:rsidR="00F57C8C" w:rsidRPr="00F44EE4" w:rsidRDefault="00F57C8C" w:rsidP="00414484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16E3C177" w14:textId="77777777" w:rsidR="00F57C8C" w:rsidRPr="00F44EE4" w:rsidRDefault="00F57C8C" w:rsidP="00414484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F57C8C" w14:paraId="6F9F4BDC" w14:textId="77777777" w:rsidTr="00414484">
        <w:tc>
          <w:tcPr>
            <w:tcW w:w="758" w:type="dxa"/>
          </w:tcPr>
          <w:p w14:paraId="1D70C364" w14:textId="77777777" w:rsidR="00F57C8C" w:rsidRPr="006C3757" w:rsidRDefault="00F57C8C" w:rsidP="0041448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0A048EC0" w14:textId="77777777" w:rsidR="00F57C8C" w:rsidRPr="00812F3A" w:rsidRDefault="00A15990" w:rsidP="0041448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In </w:t>
            </w:r>
            <w:proofErr w:type="spellStart"/>
            <w:r>
              <w:rPr>
                <w:lang w:val="en-US"/>
              </w:rPr>
              <w:t>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566" w:type="dxa"/>
          </w:tcPr>
          <w:p w14:paraId="6BE510CC" w14:textId="77777777" w:rsidR="00F57C8C" w:rsidRPr="00363B6E" w:rsidRDefault="00F57C8C" w:rsidP="0041448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4DC25307" w14:textId="77777777" w:rsidR="00F57C8C" w:rsidRDefault="00F57C8C" w:rsidP="00414484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32F80331" w14:textId="77777777" w:rsidR="00F57C8C" w:rsidRPr="009F5FEC" w:rsidRDefault="00A15990" w:rsidP="00414484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</w:p>
        </w:tc>
      </w:tr>
      <w:tr w:rsidR="00A15990" w14:paraId="1DB77E46" w14:textId="77777777" w:rsidTr="00414484">
        <w:tc>
          <w:tcPr>
            <w:tcW w:w="758" w:type="dxa"/>
          </w:tcPr>
          <w:p w14:paraId="4D2E27B0" w14:textId="77777777" w:rsidR="00A15990" w:rsidRDefault="00065794" w:rsidP="0041448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7EB57302" w14:textId="77777777" w:rsidR="00A15990" w:rsidRDefault="00A15990" w:rsidP="00414484">
            <w:pPr>
              <w:pStyle w:val="BodyText"/>
              <w:spacing w:after="0"/>
              <w:rPr>
                <w:lang w:val="en-US"/>
              </w:rPr>
            </w:pPr>
            <w:r w:rsidRPr="00A15990">
              <w:rPr>
                <w:lang w:val="en-US"/>
              </w:rPr>
              <w:t>Tinh Tien()</w:t>
            </w:r>
          </w:p>
        </w:tc>
        <w:tc>
          <w:tcPr>
            <w:tcW w:w="1566" w:type="dxa"/>
          </w:tcPr>
          <w:p w14:paraId="120A1F65" w14:textId="77777777" w:rsidR="00A15990" w:rsidRDefault="00A15990" w:rsidP="0041448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29632F59" w14:textId="77777777" w:rsidR="00A15990" w:rsidRDefault="00A15990" w:rsidP="00414484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5D1C3203" w14:textId="77777777" w:rsidR="00A15990" w:rsidRDefault="00EC0829" w:rsidP="00414484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tính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tiền</w:t>
            </w:r>
            <w:proofErr w:type="spellEnd"/>
          </w:p>
        </w:tc>
      </w:tr>
      <w:tr w:rsidR="00CB747A" w14:paraId="32F694A0" w14:textId="77777777" w:rsidTr="00414484">
        <w:tc>
          <w:tcPr>
            <w:tcW w:w="758" w:type="dxa"/>
          </w:tcPr>
          <w:p w14:paraId="23740D76" w14:textId="77777777" w:rsidR="00CB747A" w:rsidRDefault="00CB747A" w:rsidP="0041448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14:paraId="36352D07" w14:textId="77777777" w:rsidR="00CB747A" w:rsidRPr="00A15990" w:rsidRDefault="00CB747A" w:rsidP="00414484">
            <w:pPr>
              <w:pStyle w:val="BodyText"/>
              <w:spacing w:after="0"/>
              <w:rPr>
                <w:lang w:val="en-US"/>
              </w:rPr>
            </w:pPr>
            <w:r w:rsidRPr="00CB747A">
              <w:rPr>
                <w:lang w:val="en-US"/>
              </w:rPr>
              <w:t>Cap Nhat Thong Tin()</w:t>
            </w:r>
          </w:p>
        </w:tc>
        <w:tc>
          <w:tcPr>
            <w:tcW w:w="1566" w:type="dxa"/>
          </w:tcPr>
          <w:p w14:paraId="310D321F" w14:textId="77777777" w:rsidR="00CB747A" w:rsidRDefault="00CB747A" w:rsidP="0041448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62489B2A" w14:textId="77777777" w:rsidR="00CB747A" w:rsidRDefault="00CB747A" w:rsidP="00414484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1675742D" w14:textId="77777777" w:rsidR="00CB747A" w:rsidRDefault="00CB747A" w:rsidP="00414484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</w:p>
        </w:tc>
      </w:tr>
    </w:tbl>
    <w:p w14:paraId="38B09365" w14:textId="77777777" w:rsidR="00EC0829" w:rsidRDefault="00EC0829" w:rsidP="00EC0829">
      <w:pPr>
        <w:pStyle w:val="Heading3"/>
        <w:rPr>
          <w:lang w:val="en-US"/>
        </w:rPr>
      </w:pPr>
      <w:bookmarkStart w:id="13" w:name="_Toc434178006"/>
      <w:proofErr w:type="spellStart"/>
      <w:r w:rsidRPr="00CC09F3">
        <w:rPr>
          <w:lang w:val="en-US"/>
        </w:rPr>
        <w:t>Lớp</w:t>
      </w:r>
      <w:proofErr w:type="spellEnd"/>
      <w:r w:rsidRPr="00CC09F3"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 w:rsidRPr="00CC09F3">
        <w:rPr>
          <w:lang w:val="en-US"/>
        </w:rPr>
        <w:t>:</w:t>
      </w:r>
      <w:bookmarkEnd w:id="13"/>
    </w:p>
    <w:p w14:paraId="6913584A" w14:textId="77777777" w:rsidR="00EC0829" w:rsidRPr="00CC09F3" w:rsidRDefault="00EC0829" w:rsidP="00EC0829">
      <w:pPr>
        <w:pStyle w:val="ListParagraph"/>
        <w:ind w:left="1440"/>
        <w:rPr>
          <w:i/>
          <w:lang w:val="en-US"/>
        </w:rPr>
      </w:pPr>
    </w:p>
    <w:p w14:paraId="262EFD7B" w14:textId="77777777" w:rsidR="00EC0829" w:rsidRPr="00FB5475" w:rsidRDefault="00EC0829" w:rsidP="00EC0829">
      <w:pPr>
        <w:pStyle w:val="BodyText"/>
        <w:keepLines w:val="0"/>
        <w:widowControl/>
        <w:numPr>
          <w:ilvl w:val="0"/>
          <w:numId w:val="42"/>
        </w:numPr>
        <w:spacing w:before="120"/>
        <w:jc w:val="both"/>
        <w:rPr>
          <w:i/>
          <w:color w:val="000000" w:themeColor="text1"/>
          <w:lang w:val="en-US"/>
        </w:rPr>
      </w:pPr>
      <w:r w:rsidRPr="00FB5475">
        <w:rPr>
          <w:i/>
          <w:color w:val="000000" w:themeColor="text1"/>
        </w:rPr>
        <w:t xml:space="preserve">Danh sách các </w:t>
      </w:r>
      <w:proofErr w:type="spellStart"/>
      <w:r w:rsidRPr="00FB5475">
        <w:rPr>
          <w:i/>
          <w:color w:val="000000" w:themeColor="text1"/>
          <w:lang w:val="en-US"/>
        </w:rPr>
        <w:t>thuộc</w:t>
      </w:r>
      <w:proofErr w:type="spellEnd"/>
      <w:r w:rsidRPr="00FB5475">
        <w:rPr>
          <w:i/>
          <w:color w:val="000000" w:themeColor="text1"/>
          <w:lang w:val="en-US"/>
        </w:rPr>
        <w:t xml:space="preserve"> </w:t>
      </w:r>
      <w:proofErr w:type="spellStart"/>
      <w:r w:rsidRPr="00FB5475">
        <w:rPr>
          <w:i/>
          <w:color w:val="000000" w:themeColor="text1"/>
          <w:lang w:val="en-US"/>
        </w:rPr>
        <w:t>tính</w:t>
      </w:r>
      <w:proofErr w:type="spellEnd"/>
      <w:r w:rsidRPr="00FB5475">
        <w:rPr>
          <w:i/>
          <w:color w:val="000000" w:themeColor="text1"/>
        </w:rPr>
        <w:t xml:space="preserve"> </w:t>
      </w:r>
      <w:r w:rsidRPr="00FB5475">
        <w:rPr>
          <w:i/>
          <w:color w:val="000000" w:themeColor="text1"/>
          <w:lang w:val="en-US"/>
        </w:rPr>
        <w:t>.</w:t>
      </w:r>
    </w:p>
    <w:p w14:paraId="73BF0F0E" w14:textId="77777777" w:rsidR="00EC0829" w:rsidRPr="00FC24C7" w:rsidRDefault="00EC0829" w:rsidP="00EC0829">
      <w:pPr>
        <w:rPr>
          <w:i/>
          <w:lang w:val="en-US"/>
        </w:rPr>
      </w:pP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EC0829" w14:paraId="38522605" w14:textId="77777777" w:rsidTr="00414484">
        <w:tc>
          <w:tcPr>
            <w:tcW w:w="758" w:type="dxa"/>
          </w:tcPr>
          <w:p w14:paraId="03B16ED8" w14:textId="77777777" w:rsidR="00EC0829" w:rsidRPr="00F44EE4" w:rsidRDefault="00EC0829" w:rsidP="00414484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48F61788" w14:textId="77777777" w:rsidR="00EC0829" w:rsidRPr="00F44EE4" w:rsidRDefault="00EC0829" w:rsidP="00414484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23F185B0" w14:textId="77777777" w:rsidR="00EC0829" w:rsidRPr="00363B6E" w:rsidRDefault="00EC0829" w:rsidP="00414484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640" w:type="dxa"/>
          </w:tcPr>
          <w:p w14:paraId="03A27D25" w14:textId="77777777" w:rsidR="00EC0829" w:rsidRPr="00F44EE4" w:rsidRDefault="00EC0829" w:rsidP="00414484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0BA79D81" w14:textId="77777777" w:rsidR="00EC0829" w:rsidRPr="00F44EE4" w:rsidRDefault="00EC0829" w:rsidP="00414484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EC0829" w14:paraId="6282743E" w14:textId="77777777" w:rsidTr="00414484">
        <w:tc>
          <w:tcPr>
            <w:tcW w:w="758" w:type="dxa"/>
          </w:tcPr>
          <w:p w14:paraId="42896495" w14:textId="77777777" w:rsidR="00EC0829" w:rsidRPr="006C3757" w:rsidRDefault="00EC0829" w:rsidP="0041448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2BE48F02" w14:textId="77777777" w:rsidR="00EC0829" w:rsidRPr="00812F3A" w:rsidRDefault="00EC0829" w:rsidP="00414484">
            <w:pPr>
              <w:pStyle w:val="BodyText"/>
              <w:spacing w:after="0"/>
              <w:rPr>
                <w:lang w:val="en-US"/>
              </w:rPr>
            </w:pPr>
            <w:r w:rsidRPr="00EC0829">
              <w:rPr>
                <w:lang w:val="en-US"/>
              </w:rPr>
              <w:t>Ma Hoa Don</w:t>
            </w:r>
          </w:p>
        </w:tc>
        <w:tc>
          <w:tcPr>
            <w:tcW w:w="1566" w:type="dxa"/>
          </w:tcPr>
          <w:p w14:paraId="7A4F0242" w14:textId="77777777" w:rsidR="00EC0829" w:rsidRPr="00363B6E" w:rsidRDefault="00EC0829" w:rsidP="0041448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4416A991" w14:textId="77777777" w:rsidR="00EC0829" w:rsidRDefault="00EC0829" w:rsidP="00414484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347408CD" w14:textId="77777777" w:rsidR="00EC0829" w:rsidRPr="009F5FEC" w:rsidRDefault="00EC0829" w:rsidP="00EC0829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</w:p>
        </w:tc>
      </w:tr>
      <w:tr w:rsidR="00EC0829" w14:paraId="16379771" w14:textId="77777777" w:rsidTr="00414484">
        <w:tc>
          <w:tcPr>
            <w:tcW w:w="758" w:type="dxa"/>
          </w:tcPr>
          <w:p w14:paraId="41B24B36" w14:textId="77777777" w:rsidR="00EC0829" w:rsidRDefault="00EC0829" w:rsidP="0041448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6FFC248A" w14:textId="77777777" w:rsidR="00EC0829" w:rsidRDefault="00EC0829" w:rsidP="00414484">
            <w:pPr>
              <w:pStyle w:val="BodyText"/>
              <w:spacing w:after="0"/>
              <w:rPr>
                <w:lang w:val="en-US"/>
              </w:rPr>
            </w:pPr>
            <w:r w:rsidRPr="00EC0829">
              <w:rPr>
                <w:lang w:val="en-US"/>
              </w:rPr>
              <w:t>Ngay Gio Tao</w:t>
            </w:r>
          </w:p>
        </w:tc>
        <w:tc>
          <w:tcPr>
            <w:tcW w:w="1566" w:type="dxa"/>
          </w:tcPr>
          <w:p w14:paraId="3712BEBD" w14:textId="77777777" w:rsidR="00EC0829" w:rsidRDefault="00EC0829" w:rsidP="0041448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652C3532" w14:textId="77777777" w:rsidR="00EC0829" w:rsidRDefault="00EC0829" w:rsidP="00414484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6C01A584" w14:textId="77777777" w:rsidR="00EC0829" w:rsidRDefault="00EC0829" w:rsidP="0041448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Thông tin </w:t>
            </w:r>
            <w:proofErr w:type="spellStart"/>
            <w:r>
              <w:rPr>
                <w:lang w:val="en-US"/>
              </w:rPr>
              <w:t>về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ngày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</w:p>
        </w:tc>
      </w:tr>
      <w:tr w:rsidR="00EC0829" w14:paraId="1F9101B9" w14:textId="77777777" w:rsidTr="00414484">
        <w:tc>
          <w:tcPr>
            <w:tcW w:w="758" w:type="dxa"/>
          </w:tcPr>
          <w:p w14:paraId="6DB97F79" w14:textId="77777777" w:rsidR="00EC0829" w:rsidRDefault="00EC0829" w:rsidP="0041448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14:paraId="005C325B" w14:textId="77777777" w:rsidR="00EC0829" w:rsidRDefault="00EC0829" w:rsidP="00414484">
            <w:pPr>
              <w:pStyle w:val="BodyText"/>
              <w:spacing w:after="0"/>
              <w:rPr>
                <w:lang w:val="en-US"/>
              </w:rPr>
            </w:pPr>
            <w:r w:rsidRPr="00EC0829">
              <w:rPr>
                <w:lang w:val="en-US"/>
              </w:rPr>
              <w:t>Gia Tri</w:t>
            </w:r>
          </w:p>
        </w:tc>
        <w:tc>
          <w:tcPr>
            <w:tcW w:w="1566" w:type="dxa"/>
          </w:tcPr>
          <w:p w14:paraId="6C048806" w14:textId="77777777" w:rsidR="00EC0829" w:rsidRDefault="00EC0829" w:rsidP="0041448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04E34C84" w14:textId="77777777" w:rsidR="00EC0829" w:rsidRDefault="00EC0829" w:rsidP="00414484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1EFB08E5" w14:textId="77777777" w:rsidR="00EC0829" w:rsidRDefault="00EC0829" w:rsidP="00414484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Tổng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</w:p>
        </w:tc>
      </w:tr>
      <w:tr w:rsidR="00EC0829" w14:paraId="53E3006C" w14:textId="77777777" w:rsidTr="00414484">
        <w:tc>
          <w:tcPr>
            <w:tcW w:w="758" w:type="dxa"/>
          </w:tcPr>
          <w:p w14:paraId="18FBE974" w14:textId="77777777" w:rsidR="00EC0829" w:rsidRDefault="00EC0829" w:rsidP="0041448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14:paraId="1337D96A" w14:textId="77777777" w:rsidR="00EC0829" w:rsidRDefault="00EC0829" w:rsidP="00414484">
            <w:pPr>
              <w:pStyle w:val="BodyText"/>
              <w:spacing w:after="0"/>
              <w:rPr>
                <w:lang w:val="en-US"/>
              </w:rPr>
            </w:pPr>
            <w:r w:rsidRPr="00EC0829">
              <w:rPr>
                <w:lang w:val="en-US"/>
              </w:rPr>
              <w:t>Chi Tiet</w:t>
            </w:r>
          </w:p>
        </w:tc>
        <w:tc>
          <w:tcPr>
            <w:tcW w:w="1566" w:type="dxa"/>
          </w:tcPr>
          <w:p w14:paraId="609C7BEA" w14:textId="77777777" w:rsidR="00EC0829" w:rsidRDefault="00EC0829" w:rsidP="0041448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6E4AB9FD" w14:textId="77777777" w:rsidR="00EC0829" w:rsidRDefault="00EC0829" w:rsidP="00414484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43CE1406" w14:textId="77777777" w:rsidR="00EC0829" w:rsidRDefault="00EC0829" w:rsidP="0041448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Thông tin chi </w:t>
            </w:r>
            <w:proofErr w:type="spellStart"/>
            <w:r>
              <w:rPr>
                <w:lang w:val="en-US"/>
              </w:rPr>
              <w:t>tiết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</w:p>
        </w:tc>
      </w:tr>
    </w:tbl>
    <w:p w14:paraId="46940BB2" w14:textId="77777777" w:rsidR="00EC0829" w:rsidRDefault="00EC0829" w:rsidP="00EC0829">
      <w:pPr>
        <w:pStyle w:val="BodyText"/>
        <w:keepLines w:val="0"/>
        <w:widowControl/>
        <w:spacing w:before="120"/>
        <w:ind w:left="1080"/>
        <w:jc w:val="both"/>
        <w:rPr>
          <w:i/>
          <w:color w:val="0000FF"/>
          <w:lang w:val="en-US"/>
        </w:rPr>
      </w:pPr>
    </w:p>
    <w:p w14:paraId="38918B0C" w14:textId="77777777" w:rsidR="00EC0829" w:rsidRPr="00FB5475" w:rsidRDefault="00EC0829" w:rsidP="00EC0829">
      <w:pPr>
        <w:pStyle w:val="BodyText"/>
        <w:keepLines w:val="0"/>
        <w:widowControl/>
        <w:numPr>
          <w:ilvl w:val="0"/>
          <w:numId w:val="42"/>
        </w:numPr>
        <w:spacing w:before="120"/>
        <w:jc w:val="both"/>
        <w:rPr>
          <w:i/>
          <w:color w:val="000000" w:themeColor="text1"/>
          <w:lang w:val="en-US"/>
        </w:rPr>
      </w:pPr>
      <w:r w:rsidRPr="00FB5475">
        <w:rPr>
          <w:i/>
          <w:color w:val="000000" w:themeColor="text1"/>
        </w:rPr>
        <w:lastRenderedPageBreak/>
        <w:t>Danh sách các trách nhiệm (các phương thức) chính</w:t>
      </w:r>
      <w:r w:rsidRPr="00FB5475">
        <w:rPr>
          <w:i/>
          <w:color w:val="000000" w:themeColor="text1"/>
          <w:lang w:val="en-US"/>
        </w:rPr>
        <w:t>.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EC0829" w14:paraId="2A866D46" w14:textId="77777777" w:rsidTr="00414484">
        <w:tc>
          <w:tcPr>
            <w:tcW w:w="758" w:type="dxa"/>
          </w:tcPr>
          <w:p w14:paraId="42902DF7" w14:textId="77777777" w:rsidR="00EC0829" w:rsidRPr="00F44EE4" w:rsidRDefault="00EC0829" w:rsidP="00414484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30403812" w14:textId="77777777" w:rsidR="00EC0829" w:rsidRPr="00DA1260" w:rsidRDefault="00EC0829" w:rsidP="00414484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 xml:space="preserve">Tên </w:t>
            </w:r>
            <w:proofErr w:type="spellStart"/>
            <w:r>
              <w:rPr>
                <w:color w:val="000000"/>
                <w:lang w:val="en-US"/>
              </w:rPr>
              <w:t>phương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thức</w:t>
            </w:r>
            <w:proofErr w:type="spellEnd"/>
          </w:p>
        </w:tc>
        <w:tc>
          <w:tcPr>
            <w:tcW w:w="1566" w:type="dxa"/>
          </w:tcPr>
          <w:p w14:paraId="2AB3CE20" w14:textId="77777777" w:rsidR="00EC0829" w:rsidRPr="00363B6E" w:rsidRDefault="00EC0829" w:rsidP="00414484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640" w:type="dxa"/>
          </w:tcPr>
          <w:p w14:paraId="4EF77552" w14:textId="77777777" w:rsidR="00EC0829" w:rsidRPr="00F44EE4" w:rsidRDefault="00EC0829" w:rsidP="00414484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065CA083" w14:textId="77777777" w:rsidR="00EC0829" w:rsidRPr="00F44EE4" w:rsidRDefault="00EC0829" w:rsidP="00414484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EC0829" w14:paraId="2DEA3348" w14:textId="77777777" w:rsidTr="00414484">
        <w:tc>
          <w:tcPr>
            <w:tcW w:w="758" w:type="dxa"/>
          </w:tcPr>
          <w:p w14:paraId="021AEC4D" w14:textId="77777777" w:rsidR="00EC0829" w:rsidRPr="006C3757" w:rsidRDefault="00DC2E7D" w:rsidP="0041448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5DE7FF97" w14:textId="77777777" w:rsidR="00EC0829" w:rsidRPr="00812F3A" w:rsidRDefault="00DC2E7D" w:rsidP="00414484">
            <w:pPr>
              <w:pStyle w:val="BodyText"/>
              <w:spacing w:after="0"/>
              <w:rPr>
                <w:lang w:val="en-US"/>
              </w:rPr>
            </w:pPr>
            <w:r w:rsidRPr="00DC2E7D">
              <w:rPr>
                <w:lang w:val="en-US"/>
              </w:rPr>
              <w:t>Tao()</w:t>
            </w:r>
          </w:p>
        </w:tc>
        <w:tc>
          <w:tcPr>
            <w:tcW w:w="1566" w:type="dxa"/>
          </w:tcPr>
          <w:p w14:paraId="284537D9" w14:textId="77777777" w:rsidR="00EC0829" w:rsidRPr="00363B6E" w:rsidRDefault="00DC2E7D" w:rsidP="0041448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027C5135" w14:textId="77777777" w:rsidR="00EC0829" w:rsidRDefault="00EC0829" w:rsidP="00414484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76441BC4" w14:textId="77777777" w:rsidR="00EC0829" w:rsidRPr="009F5FEC" w:rsidRDefault="00EC0829" w:rsidP="00414484">
            <w:pPr>
              <w:pStyle w:val="BodyText"/>
              <w:spacing w:after="0"/>
              <w:rPr>
                <w:lang w:val="en-US"/>
              </w:rPr>
            </w:pPr>
          </w:p>
        </w:tc>
      </w:tr>
      <w:tr w:rsidR="00DC2E7D" w14:paraId="3301C384" w14:textId="77777777" w:rsidTr="00414484">
        <w:tc>
          <w:tcPr>
            <w:tcW w:w="758" w:type="dxa"/>
          </w:tcPr>
          <w:p w14:paraId="0CBE0C21" w14:textId="77777777" w:rsidR="00DC2E7D" w:rsidRDefault="00065794" w:rsidP="0041448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71E3FF97" w14:textId="77777777" w:rsidR="00DC2E7D" w:rsidRPr="00DC2E7D" w:rsidRDefault="00DC2E7D" w:rsidP="00414484">
            <w:pPr>
              <w:pStyle w:val="BodyText"/>
              <w:spacing w:after="0"/>
              <w:rPr>
                <w:lang w:val="en-US"/>
              </w:rPr>
            </w:pPr>
            <w:r w:rsidRPr="00DC2E7D">
              <w:rPr>
                <w:lang w:val="en-US"/>
              </w:rPr>
              <w:t>Cap Nhat()</w:t>
            </w:r>
          </w:p>
        </w:tc>
        <w:tc>
          <w:tcPr>
            <w:tcW w:w="1566" w:type="dxa"/>
          </w:tcPr>
          <w:p w14:paraId="52D12722" w14:textId="77777777" w:rsidR="00DC2E7D" w:rsidRDefault="00DC2E7D" w:rsidP="0041448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3CD7371E" w14:textId="77777777" w:rsidR="00DC2E7D" w:rsidRDefault="00DC2E7D" w:rsidP="00414484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276A45BA" w14:textId="77777777" w:rsidR="00DC2E7D" w:rsidRPr="009F5FEC" w:rsidRDefault="00DC2E7D" w:rsidP="00414484">
            <w:pPr>
              <w:pStyle w:val="BodyText"/>
              <w:spacing w:after="0"/>
              <w:rPr>
                <w:lang w:val="en-US"/>
              </w:rPr>
            </w:pPr>
          </w:p>
        </w:tc>
      </w:tr>
    </w:tbl>
    <w:p w14:paraId="65B67BB6" w14:textId="77777777" w:rsidR="00702B81" w:rsidRDefault="00702B81" w:rsidP="00702B81">
      <w:pPr>
        <w:pStyle w:val="Heading3"/>
        <w:rPr>
          <w:lang w:val="en-US"/>
        </w:rPr>
      </w:pPr>
      <w:bookmarkStart w:id="14" w:name="_Toc434178007"/>
      <w:proofErr w:type="spellStart"/>
      <w:r w:rsidRPr="00CC09F3">
        <w:rPr>
          <w:lang w:val="en-US"/>
        </w:rPr>
        <w:t>Lớp</w:t>
      </w:r>
      <w:proofErr w:type="spellEnd"/>
      <w:r w:rsidRPr="00CC09F3"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>:</w:t>
      </w:r>
      <w:bookmarkEnd w:id="14"/>
    </w:p>
    <w:p w14:paraId="24B4F060" w14:textId="77777777" w:rsidR="00702B81" w:rsidRPr="00CC09F3" w:rsidRDefault="00702B81" w:rsidP="00702B81">
      <w:pPr>
        <w:pStyle w:val="ListParagraph"/>
        <w:ind w:left="1440"/>
        <w:rPr>
          <w:i/>
          <w:lang w:val="en-US"/>
        </w:rPr>
      </w:pPr>
    </w:p>
    <w:p w14:paraId="4C7664FF" w14:textId="77777777" w:rsidR="00702B81" w:rsidRPr="00FB5475" w:rsidRDefault="00702B81" w:rsidP="00702B81">
      <w:pPr>
        <w:pStyle w:val="BodyText"/>
        <w:keepLines w:val="0"/>
        <w:widowControl/>
        <w:numPr>
          <w:ilvl w:val="0"/>
          <w:numId w:val="42"/>
        </w:numPr>
        <w:spacing w:before="120"/>
        <w:jc w:val="both"/>
        <w:rPr>
          <w:i/>
          <w:color w:val="000000" w:themeColor="text1"/>
          <w:lang w:val="en-US"/>
        </w:rPr>
      </w:pPr>
      <w:r w:rsidRPr="00FB5475">
        <w:rPr>
          <w:i/>
          <w:color w:val="000000" w:themeColor="text1"/>
        </w:rPr>
        <w:t xml:space="preserve">Danh sách các </w:t>
      </w:r>
      <w:proofErr w:type="spellStart"/>
      <w:r w:rsidRPr="00FB5475">
        <w:rPr>
          <w:i/>
          <w:color w:val="000000" w:themeColor="text1"/>
          <w:lang w:val="en-US"/>
        </w:rPr>
        <w:t>thuộc</w:t>
      </w:r>
      <w:proofErr w:type="spellEnd"/>
      <w:r w:rsidRPr="00FB5475">
        <w:rPr>
          <w:i/>
          <w:color w:val="000000" w:themeColor="text1"/>
          <w:lang w:val="en-US"/>
        </w:rPr>
        <w:t xml:space="preserve"> </w:t>
      </w:r>
      <w:proofErr w:type="spellStart"/>
      <w:r w:rsidRPr="00FB5475">
        <w:rPr>
          <w:i/>
          <w:color w:val="000000" w:themeColor="text1"/>
          <w:lang w:val="en-US"/>
        </w:rPr>
        <w:t>tính</w:t>
      </w:r>
      <w:proofErr w:type="spellEnd"/>
      <w:r w:rsidRPr="00FB5475">
        <w:rPr>
          <w:i/>
          <w:color w:val="000000" w:themeColor="text1"/>
        </w:rPr>
        <w:t xml:space="preserve"> </w:t>
      </w:r>
      <w:r w:rsidRPr="00FB5475">
        <w:rPr>
          <w:i/>
          <w:color w:val="000000" w:themeColor="text1"/>
          <w:lang w:val="en-US"/>
        </w:rPr>
        <w:t>.</w:t>
      </w:r>
    </w:p>
    <w:p w14:paraId="750D6778" w14:textId="77777777" w:rsidR="00702B81" w:rsidRPr="00FC24C7" w:rsidRDefault="00702B81" w:rsidP="00702B81">
      <w:pPr>
        <w:rPr>
          <w:i/>
          <w:lang w:val="en-US"/>
        </w:rPr>
      </w:pP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702B81" w14:paraId="2FA6AD14" w14:textId="77777777" w:rsidTr="00414484">
        <w:tc>
          <w:tcPr>
            <w:tcW w:w="758" w:type="dxa"/>
          </w:tcPr>
          <w:p w14:paraId="1E4768D2" w14:textId="77777777" w:rsidR="00702B81" w:rsidRPr="00F44EE4" w:rsidRDefault="00702B81" w:rsidP="00414484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348D0E71" w14:textId="77777777" w:rsidR="00702B81" w:rsidRPr="00F44EE4" w:rsidRDefault="00702B81" w:rsidP="00414484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226FC9D6" w14:textId="77777777" w:rsidR="00702B81" w:rsidRPr="00363B6E" w:rsidRDefault="00702B81" w:rsidP="00414484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640" w:type="dxa"/>
          </w:tcPr>
          <w:p w14:paraId="359EE6D7" w14:textId="77777777" w:rsidR="00702B81" w:rsidRPr="00F44EE4" w:rsidRDefault="00702B81" w:rsidP="00414484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2C0AA69D" w14:textId="77777777" w:rsidR="00702B81" w:rsidRPr="00F44EE4" w:rsidRDefault="00702B81" w:rsidP="00414484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702B81" w14:paraId="119E186B" w14:textId="77777777" w:rsidTr="00414484">
        <w:tc>
          <w:tcPr>
            <w:tcW w:w="758" w:type="dxa"/>
          </w:tcPr>
          <w:p w14:paraId="284A9C27" w14:textId="77777777" w:rsidR="00702B81" w:rsidRPr="006C3757" w:rsidRDefault="00702B81" w:rsidP="0041448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51554D5F" w14:textId="77777777" w:rsidR="00702B81" w:rsidRPr="00812F3A" w:rsidRDefault="00D43411" w:rsidP="00414484">
            <w:pPr>
              <w:pStyle w:val="BodyText"/>
              <w:spacing w:after="0"/>
              <w:rPr>
                <w:lang w:val="en-US"/>
              </w:rPr>
            </w:pPr>
            <w:r w:rsidRPr="00D43411">
              <w:rPr>
                <w:lang w:val="en-US"/>
              </w:rPr>
              <w:t xml:space="preserve">Ma </w:t>
            </w:r>
            <w:proofErr w:type="spellStart"/>
            <w:r w:rsidRPr="00D43411">
              <w:rPr>
                <w:lang w:val="en-US"/>
              </w:rPr>
              <w:t>Khach</w:t>
            </w:r>
            <w:proofErr w:type="spellEnd"/>
            <w:r w:rsidRPr="00D43411">
              <w:rPr>
                <w:lang w:val="en-US"/>
              </w:rPr>
              <w:t xml:space="preserve"> Hang</w:t>
            </w:r>
          </w:p>
        </w:tc>
        <w:tc>
          <w:tcPr>
            <w:tcW w:w="1566" w:type="dxa"/>
          </w:tcPr>
          <w:p w14:paraId="5086211C" w14:textId="77777777" w:rsidR="00702B81" w:rsidRPr="00363B6E" w:rsidRDefault="00702B81" w:rsidP="0041448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44B102B8" w14:textId="77777777" w:rsidR="00702B81" w:rsidRDefault="00702B81" w:rsidP="00414484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55C214A0" w14:textId="77777777" w:rsidR="00702B81" w:rsidRPr="009F5FEC" w:rsidRDefault="00702B81" w:rsidP="00D43411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D43411">
              <w:rPr>
                <w:lang w:val="en-US"/>
              </w:rPr>
              <w:t>khách</w:t>
            </w:r>
            <w:proofErr w:type="spellEnd"/>
            <w:r w:rsidR="00D43411">
              <w:rPr>
                <w:lang w:val="en-US"/>
              </w:rPr>
              <w:t xml:space="preserve"> </w:t>
            </w:r>
            <w:proofErr w:type="spellStart"/>
            <w:r w:rsidR="00D43411">
              <w:rPr>
                <w:lang w:val="en-US"/>
              </w:rPr>
              <w:t>hàng</w:t>
            </w:r>
            <w:proofErr w:type="spellEnd"/>
          </w:p>
        </w:tc>
      </w:tr>
      <w:tr w:rsidR="00702B81" w14:paraId="04D7E080" w14:textId="77777777" w:rsidTr="00414484">
        <w:tc>
          <w:tcPr>
            <w:tcW w:w="758" w:type="dxa"/>
          </w:tcPr>
          <w:p w14:paraId="791B6FA0" w14:textId="77777777" w:rsidR="00702B81" w:rsidRDefault="00702B81" w:rsidP="0041448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2C963427" w14:textId="77777777" w:rsidR="00702B81" w:rsidRDefault="00D43411" w:rsidP="00414484">
            <w:pPr>
              <w:pStyle w:val="BodyText"/>
              <w:spacing w:after="0"/>
              <w:rPr>
                <w:lang w:val="en-US"/>
              </w:rPr>
            </w:pPr>
            <w:r w:rsidRPr="00D43411">
              <w:rPr>
                <w:lang w:val="en-US"/>
              </w:rPr>
              <w:t>Ho Ten</w:t>
            </w:r>
          </w:p>
        </w:tc>
        <w:tc>
          <w:tcPr>
            <w:tcW w:w="1566" w:type="dxa"/>
          </w:tcPr>
          <w:p w14:paraId="195B8CB8" w14:textId="77777777" w:rsidR="00702B81" w:rsidRDefault="00702B81" w:rsidP="0041448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68322C6F" w14:textId="77777777" w:rsidR="00702B81" w:rsidRDefault="00702B81" w:rsidP="00414484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67DF8400" w14:textId="77777777" w:rsidR="00702B81" w:rsidRDefault="00D43411" w:rsidP="00414484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Họ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</w:p>
        </w:tc>
      </w:tr>
      <w:tr w:rsidR="00702B81" w14:paraId="66500276" w14:textId="77777777" w:rsidTr="00414484">
        <w:tc>
          <w:tcPr>
            <w:tcW w:w="758" w:type="dxa"/>
          </w:tcPr>
          <w:p w14:paraId="68CC4293" w14:textId="77777777" w:rsidR="00702B81" w:rsidRDefault="00702B81" w:rsidP="0041448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14:paraId="7F22E474" w14:textId="77777777" w:rsidR="00702B81" w:rsidRDefault="00D43411" w:rsidP="00414484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Sdt</w:t>
            </w:r>
            <w:proofErr w:type="spellEnd"/>
          </w:p>
        </w:tc>
        <w:tc>
          <w:tcPr>
            <w:tcW w:w="1566" w:type="dxa"/>
          </w:tcPr>
          <w:p w14:paraId="78A33B49" w14:textId="77777777" w:rsidR="00702B81" w:rsidRDefault="00702B81" w:rsidP="0041448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2926572F" w14:textId="77777777" w:rsidR="00702B81" w:rsidRDefault="00702B81" w:rsidP="00414484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3EEB5CB3" w14:textId="77777777" w:rsidR="00702B81" w:rsidRDefault="00D43411" w:rsidP="00414484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thoại</w:t>
            </w:r>
            <w:proofErr w:type="spellEnd"/>
          </w:p>
        </w:tc>
      </w:tr>
      <w:tr w:rsidR="00702B81" w14:paraId="4FF367D1" w14:textId="77777777" w:rsidTr="00414484">
        <w:tc>
          <w:tcPr>
            <w:tcW w:w="758" w:type="dxa"/>
          </w:tcPr>
          <w:p w14:paraId="267B54FE" w14:textId="77777777" w:rsidR="00702B81" w:rsidRDefault="00702B81" w:rsidP="0041448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14:paraId="64784BDE" w14:textId="77777777" w:rsidR="00702B81" w:rsidRDefault="00D43411" w:rsidP="0041448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Dia Chi</w:t>
            </w:r>
          </w:p>
        </w:tc>
        <w:tc>
          <w:tcPr>
            <w:tcW w:w="1566" w:type="dxa"/>
          </w:tcPr>
          <w:p w14:paraId="76037B4E" w14:textId="77777777" w:rsidR="00702B81" w:rsidRDefault="00702B81" w:rsidP="0041448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7E9E629B" w14:textId="77777777" w:rsidR="00702B81" w:rsidRDefault="00702B81" w:rsidP="00414484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1D39DD81" w14:textId="77777777" w:rsidR="00702B81" w:rsidRDefault="00D43411" w:rsidP="00414484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Địa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</w:t>
            </w:r>
            <w:proofErr w:type="spellEnd"/>
          </w:p>
        </w:tc>
      </w:tr>
    </w:tbl>
    <w:p w14:paraId="47E2A17B" w14:textId="77777777" w:rsidR="00702B81" w:rsidRDefault="00702B81" w:rsidP="00702B81">
      <w:pPr>
        <w:pStyle w:val="BodyText"/>
        <w:keepLines w:val="0"/>
        <w:widowControl/>
        <w:spacing w:before="120"/>
        <w:ind w:left="1080"/>
        <w:jc w:val="both"/>
        <w:rPr>
          <w:i/>
          <w:color w:val="0000FF"/>
          <w:lang w:val="en-US"/>
        </w:rPr>
      </w:pPr>
    </w:p>
    <w:p w14:paraId="5C59BC61" w14:textId="77777777" w:rsidR="00702B81" w:rsidRPr="00FB5475" w:rsidRDefault="00702B81" w:rsidP="00702B81">
      <w:pPr>
        <w:pStyle w:val="BodyText"/>
        <w:keepLines w:val="0"/>
        <w:widowControl/>
        <w:numPr>
          <w:ilvl w:val="0"/>
          <w:numId w:val="42"/>
        </w:numPr>
        <w:spacing w:before="120"/>
        <w:jc w:val="both"/>
        <w:rPr>
          <w:i/>
          <w:color w:val="000000" w:themeColor="text1"/>
          <w:lang w:val="en-US"/>
        </w:rPr>
      </w:pPr>
      <w:r w:rsidRPr="00FB5475">
        <w:rPr>
          <w:i/>
          <w:color w:val="000000" w:themeColor="text1"/>
        </w:rPr>
        <w:t>Danh sách các trách nhiệm (các phương thức) chính</w:t>
      </w:r>
      <w:r w:rsidRPr="00FB5475">
        <w:rPr>
          <w:i/>
          <w:color w:val="000000" w:themeColor="text1"/>
          <w:lang w:val="en-US"/>
        </w:rPr>
        <w:t>.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702B81" w14:paraId="631AEFC3" w14:textId="77777777" w:rsidTr="00414484">
        <w:tc>
          <w:tcPr>
            <w:tcW w:w="758" w:type="dxa"/>
          </w:tcPr>
          <w:p w14:paraId="799CC720" w14:textId="77777777" w:rsidR="00702B81" w:rsidRPr="00F44EE4" w:rsidRDefault="00702B81" w:rsidP="00414484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0E901A6D" w14:textId="77777777" w:rsidR="00702B81" w:rsidRPr="00DA1260" w:rsidRDefault="00702B81" w:rsidP="00414484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 xml:space="preserve">Tên </w:t>
            </w:r>
            <w:proofErr w:type="spellStart"/>
            <w:r>
              <w:rPr>
                <w:color w:val="000000"/>
                <w:lang w:val="en-US"/>
              </w:rPr>
              <w:t>phương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thức</w:t>
            </w:r>
            <w:proofErr w:type="spellEnd"/>
          </w:p>
        </w:tc>
        <w:tc>
          <w:tcPr>
            <w:tcW w:w="1566" w:type="dxa"/>
          </w:tcPr>
          <w:p w14:paraId="49528E8E" w14:textId="77777777" w:rsidR="00702B81" w:rsidRPr="00363B6E" w:rsidRDefault="00702B81" w:rsidP="00414484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640" w:type="dxa"/>
          </w:tcPr>
          <w:p w14:paraId="7F33B7F2" w14:textId="77777777" w:rsidR="00702B81" w:rsidRPr="00F44EE4" w:rsidRDefault="00702B81" w:rsidP="00414484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7E24C15C" w14:textId="77777777" w:rsidR="00702B81" w:rsidRPr="00F44EE4" w:rsidRDefault="00702B81" w:rsidP="00414484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702B81" w14:paraId="763F639E" w14:textId="77777777" w:rsidTr="00414484">
        <w:tc>
          <w:tcPr>
            <w:tcW w:w="758" w:type="dxa"/>
          </w:tcPr>
          <w:p w14:paraId="1B6D0A19" w14:textId="77777777" w:rsidR="00702B81" w:rsidRPr="006C3757" w:rsidRDefault="00702B81" w:rsidP="0041448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41291708" w14:textId="77777777" w:rsidR="00702B81" w:rsidRPr="00812F3A" w:rsidRDefault="00D43411" w:rsidP="00414484">
            <w:pPr>
              <w:pStyle w:val="BodyText"/>
              <w:spacing w:after="0"/>
              <w:rPr>
                <w:lang w:val="en-US"/>
              </w:rPr>
            </w:pPr>
            <w:r w:rsidRPr="00D43411">
              <w:rPr>
                <w:lang w:val="en-US"/>
              </w:rPr>
              <w:t>Dat Phong()</w:t>
            </w:r>
          </w:p>
        </w:tc>
        <w:tc>
          <w:tcPr>
            <w:tcW w:w="1566" w:type="dxa"/>
          </w:tcPr>
          <w:p w14:paraId="60655F5A" w14:textId="77777777" w:rsidR="00702B81" w:rsidRPr="00363B6E" w:rsidRDefault="00702B81" w:rsidP="0041448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2C07EA8B" w14:textId="77777777" w:rsidR="00702B81" w:rsidRDefault="00702B81" w:rsidP="00414484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46BDB116" w14:textId="77777777" w:rsidR="00702B81" w:rsidRPr="009F5FEC" w:rsidRDefault="00D43411" w:rsidP="00414484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đặt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hát</w:t>
            </w:r>
            <w:proofErr w:type="spellEnd"/>
          </w:p>
        </w:tc>
      </w:tr>
      <w:tr w:rsidR="00D43411" w14:paraId="1A741744" w14:textId="77777777" w:rsidTr="00414484">
        <w:tc>
          <w:tcPr>
            <w:tcW w:w="758" w:type="dxa"/>
          </w:tcPr>
          <w:p w14:paraId="78DDA14D" w14:textId="77777777" w:rsidR="00D43411" w:rsidRDefault="00D43411" w:rsidP="0041448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6981FF61" w14:textId="77777777" w:rsidR="00D43411" w:rsidRPr="00D43411" w:rsidRDefault="00D43411" w:rsidP="00414484">
            <w:pPr>
              <w:pStyle w:val="BodyText"/>
              <w:spacing w:after="0"/>
              <w:rPr>
                <w:lang w:val="en-US"/>
              </w:rPr>
            </w:pPr>
            <w:r w:rsidRPr="00D43411">
              <w:rPr>
                <w:lang w:val="en-US"/>
              </w:rPr>
              <w:t>Goi San Pham Phu()</w:t>
            </w:r>
          </w:p>
        </w:tc>
        <w:tc>
          <w:tcPr>
            <w:tcW w:w="1566" w:type="dxa"/>
          </w:tcPr>
          <w:p w14:paraId="3B2F288C" w14:textId="77777777" w:rsidR="00D43411" w:rsidRDefault="00D43411" w:rsidP="0041448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1B334373" w14:textId="77777777" w:rsidR="00D43411" w:rsidRDefault="00D43411" w:rsidP="00414484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18AF5C49" w14:textId="77777777" w:rsidR="00D43411" w:rsidRDefault="00D43411" w:rsidP="00414484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gọi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mua</w:t>
            </w:r>
            <w:proofErr w:type="spellEnd"/>
            <w:r>
              <w:rPr>
                <w:lang w:val="en-US"/>
              </w:rPr>
              <w:t xml:space="preserve">) </w:t>
            </w: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phụ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nước,kẹo,trái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cây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D43411" w14:paraId="295EA16E" w14:textId="77777777" w:rsidTr="00414484">
        <w:tc>
          <w:tcPr>
            <w:tcW w:w="758" w:type="dxa"/>
          </w:tcPr>
          <w:p w14:paraId="72AD4EC3" w14:textId="77777777" w:rsidR="00D43411" w:rsidRDefault="00387754" w:rsidP="0041448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14:paraId="7DB37E7B" w14:textId="77777777" w:rsidR="00D43411" w:rsidRPr="00D43411" w:rsidRDefault="00387754" w:rsidP="00414484">
            <w:pPr>
              <w:pStyle w:val="BodyText"/>
              <w:spacing w:after="0"/>
              <w:rPr>
                <w:lang w:val="en-US"/>
              </w:rPr>
            </w:pPr>
            <w:r w:rsidRPr="00387754">
              <w:rPr>
                <w:lang w:val="en-US"/>
              </w:rPr>
              <w:t>Thanh Toan()</w:t>
            </w:r>
          </w:p>
        </w:tc>
        <w:tc>
          <w:tcPr>
            <w:tcW w:w="1566" w:type="dxa"/>
          </w:tcPr>
          <w:p w14:paraId="6A082766" w14:textId="77777777" w:rsidR="00D43411" w:rsidRDefault="00387754" w:rsidP="0041448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55DC517D" w14:textId="77777777" w:rsidR="00D43411" w:rsidRDefault="00D43411" w:rsidP="00414484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002F15A9" w14:textId="77777777" w:rsidR="00D43411" w:rsidRDefault="00387754" w:rsidP="0041448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Thanh </w:t>
            </w:r>
            <w:proofErr w:type="spellStart"/>
            <w:r>
              <w:rPr>
                <w:lang w:val="en-US"/>
              </w:rPr>
              <w:t>toán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</w:p>
        </w:tc>
      </w:tr>
    </w:tbl>
    <w:p w14:paraId="2E63B2CF" w14:textId="77777777" w:rsidR="00F743DC" w:rsidRPr="00F743DC" w:rsidRDefault="00F743DC" w:rsidP="00FD06E2">
      <w:pPr>
        <w:pStyle w:val="BodyText"/>
        <w:rPr>
          <w:i/>
          <w:color w:val="0000FF"/>
          <w:lang w:val="en-US"/>
        </w:rPr>
      </w:pPr>
    </w:p>
    <w:sectPr w:rsidR="00F743DC" w:rsidRPr="00F743DC" w:rsidSect="003A73A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657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8B2179" w14:textId="77777777" w:rsidR="00B44965" w:rsidRDefault="00B44965">
      <w:r>
        <w:separator/>
      </w:r>
    </w:p>
  </w:endnote>
  <w:endnote w:type="continuationSeparator" w:id="0">
    <w:p w14:paraId="36201215" w14:textId="77777777" w:rsidR="00B44965" w:rsidRDefault="00B44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E8762F" w14:textId="77777777" w:rsidR="006D3168" w:rsidRDefault="006D31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FD06E2" w14:paraId="17CE57CC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210D9305" w14:textId="2391AFB0" w:rsidR="00FD06E2" w:rsidRPr="007A1DE8" w:rsidRDefault="00FD06E2" w:rsidP="00565DFE">
          <w:pPr>
            <w:rPr>
              <w:lang w:val="en-US"/>
            </w:rPr>
          </w:pP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20CDF21F" w14:textId="77777777" w:rsidR="00FD06E2" w:rsidRDefault="00FD06E2" w:rsidP="00565DFE">
          <w:pPr>
            <w:jc w:val="right"/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D92389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620AD9FD" w14:textId="77777777" w:rsidR="00FD06E2" w:rsidRPr="0037628A" w:rsidRDefault="00FD06E2" w:rsidP="0037628A">
    <w:pPr>
      <w:pStyle w:val="Footer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A44901" w14:textId="77777777" w:rsidR="006D3168" w:rsidRDefault="006D31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DABC31" w14:textId="77777777" w:rsidR="00B44965" w:rsidRDefault="00B44965">
      <w:r>
        <w:separator/>
      </w:r>
    </w:p>
  </w:footnote>
  <w:footnote w:type="continuationSeparator" w:id="0">
    <w:p w14:paraId="6444608B" w14:textId="77777777" w:rsidR="00B44965" w:rsidRDefault="00B449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13C1B9" w14:textId="77777777" w:rsidR="006D3168" w:rsidRDefault="006D31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176DD7" w14:textId="01488CE3" w:rsidR="00746ED1" w:rsidRDefault="00746ED1"/>
  <w:p w14:paraId="4B357679" w14:textId="77777777" w:rsidR="00FD06E2" w:rsidRPr="0037628A" w:rsidRDefault="00FD06E2" w:rsidP="0037628A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BD4F10" w14:textId="77777777" w:rsidR="006D3168" w:rsidRDefault="006D31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B2E6D14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3445BA"/>
    <w:multiLevelType w:val="hybridMultilevel"/>
    <w:tmpl w:val="8B64E2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2732929"/>
    <w:multiLevelType w:val="hybridMultilevel"/>
    <w:tmpl w:val="AC3A97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3080BA8"/>
    <w:multiLevelType w:val="hybridMultilevel"/>
    <w:tmpl w:val="C45ED3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0C477E"/>
    <w:multiLevelType w:val="hybridMultilevel"/>
    <w:tmpl w:val="B830A6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E940685"/>
    <w:multiLevelType w:val="hybridMultilevel"/>
    <w:tmpl w:val="AC18A81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7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B8B5908"/>
    <w:multiLevelType w:val="hybridMultilevel"/>
    <w:tmpl w:val="B4DA87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730FCF"/>
    <w:multiLevelType w:val="hybridMultilevel"/>
    <w:tmpl w:val="574C5F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12D6923"/>
    <w:multiLevelType w:val="hybridMultilevel"/>
    <w:tmpl w:val="54A22B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1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2A0C36D6"/>
    <w:multiLevelType w:val="hybridMultilevel"/>
    <w:tmpl w:val="DE088C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B562CAE"/>
    <w:multiLevelType w:val="hybridMultilevel"/>
    <w:tmpl w:val="73143DF4"/>
    <w:lvl w:ilvl="0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FB8651D"/>
    <w:multiLevelType w:val="hybridMultilevel"/>
    <w:tmpl w:val="994695C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1D4847"/>
    <w:multiLevelType w:val="hybridMultilevel"/>
    <w:tmpl w:val="2E921D2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2D52FA2"/>
    <w:multiLevelType w:val="hybridMultilevel"/>
    <w:tmpl w:val="510458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4A637FE0"/>
    <w:multiLevelType w:val="hybridMultilevel"/>
    <w:tmpl w:val="101450F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27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83096C"/>
    <w:multiLevelType w:val="multilevel"/>
    <w:tmpl w:val="8388A0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70DF6A06"/>
    <w:multiLevelType w:val="hybridMultilevel"/>
    <w:tmpl w:val="179E5A2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3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4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958104464">
    <w:abstractNumId w:val="0"/>
  </w:num>
  <w:num w:numId="2" w16cid:durableId="110233347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505509001">
    <w:abstractNumId w:val="31"/>
  </w:num>
  <w:num w:numId="4" w16cid:durableId="2009401727">
    <w:abstractNumId w:val="28"/>
  </w:num>
  <w:num w:numId="5" w16cid:durableId="994531881">
    <w:abstractNumId w:val="32"/>
  </w:num>
  <w:num w:numId="6" w16cid:durableId="1116413124">
    <w:abstractNumId w:val="19"/>
  </w:num>
  <w:num w:numId="7" w16cid:durableId="1495871476">
    <w:abstractNumId w:val="33"/>
  </w:num>
  <w:num w:numId="8" w16cid:durableId="1600483974">
    <w:abstractNumId w:val="38"/>
  </w:num>
  <w:num w:numId="9" w16cid:durableId="1012607985">
    <w:abstractNumId w:val="24"/>
  </w:num>
  <w:num w:numId="10" w16cid:durableId="741025200">
    <w:abstractNumId w:val="17"/>
  </w:num>
  <w:num w:numId="11" w16cid:durableId="2108109370">
    <w:abstractNumId w:val="44"/>
  </w:num>
  <w:num w:numId="12" w16cid:durableId="1104109920">
    <w:abstractNumId w:val="40"/>
  </w:num>
  <w:num w:numId="13" w16cid:durableId="1346713014">
    <w:abstractNumId w:val="37"/>
  </w:num>
  <w:num w:numId="14" w16cid:durableId="372076131">
    <w:abstractNumId w:val="7"/>
  </w:num>
  <w:num w:numId="15" w16cid:durableId="1589346006">
    <w:abstractNumId w:val="12"/>
  </w:num>
  <w:num w:numId="16" w16cid:durableId="1596859973">
    <w:abstractNumId w:val="36"/>
  </w:num>
  <w:num w:numId="17" w16cid:durableId="1594124703">
    <w:abstractNumId w:val="42"/>
  </w:num>
  <w:num w:numId="18" w16cid:durableId="1576474864">
    <w:abstractNumId w:val="23"/>
  </w:num>
  <w:num w:numId="19" w16cid:durableId="892692390">
    <w:abstractNumId w:val="35"/>
  </w:num>
  <w:num w:numId="20" w16cid:durableId="695693217">
    <w:abstractNumId w:val="41"/>
  </w:num>
  <w:num w:numId="21" w16cid:durableId="1561789648">
    <w:abstractNumId w:val="43"/>
  </w:num>
  <w:num w:numId="22" w16cid:durableId="865875063">
    <w:abstractNumId w:val="18"/>
  </w:num>
  <w:num w:numId="23" w16cid:durableId="821849500">
    <w:abstractNumId w:val="27"/>
  </w:num>
  <w:num w:numId="24" w16cid:durableId="1606421254">
    <w:abstractNumId w:val="14"/>
  </w:num>
  <w:num w:numId="25" w16cid:durableId="380829835">
    <w:abstractNumId w:val="11"/>
  </w:num>
  <w:num w:numId="26" w16cid:durableId="1183476017">
    <w:abstractNumId w:val="25"/>
  </w:num>
  <w:num w:numId="27" w16cid:durableId="79840261">
    <w:abstractNumId w:val="34"/>
  </w:num>
  <w:num w:numId="28" w16cid:durableId="10005443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2439473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3864145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066797983">
    <w:abstractNumId w:val="10"/>
  </w:num>
  <w:num w:numId="32" w16cid:durableId="1424184461">
    <w:abstractNumId w:val="6"/>
  </w:num>
  <w:num w:numId="33" w16cid:durableId="371465401">
    <w:abstractNumId w:val="26"/>
  </w:num>
  <w:num w:numId="34" w16cid:durableId="821120747">
    <w:abstractNumId w:val="39"/>
  </w:num>
  <w:num w:numId="35" w16cid:durableId="528957977">
    <w:abstractNumId w:val="30"/>
  </w:num>
  <w:num w:numId="36" w16cid:durableId="1230460460">
    <w:abstractNumId w:val="16"/>
  </w:num>
  <w:num w:numId="37" w16cid:durableId="1247498289">
    <w:abstractNumId w:val="21"/>
  </w:num>
  <w:num w:numId="38" w16cid:durableId="1903176083">
    <w:abstractNumId w:val="15"/>
  </w:num>
  <w:num w:numId="39" w16cid:durableId="1132599743">
    <w:abstractNumId w:val="29"/>
  </w:num>
  <w:num w:numId="40" w16cid:durableId="776874644">
    <w:abstractNumId w:val="20"/>
  </w:num>
  <w:num w:numId="41" w16cid:durableId="371422591">
    <w:abstractNumId w:val="13"/>
  </w:num>
  <w:num w:numId="42" w16cid:durableId="1577276741">
    <w:abstractNumId w:val="9"/>
  </w:num>
  <w:num w:numId="43" w16cid:durableId="488249743">
    <w:abstractNumId w:val="5"/>
  </w:num>
  <w:num w:numId="44" w16cid:durableId="791093914">
    <w:abstractNumId w:val="2"/>
  </w:num>
  <w:num w:numId="45" w16cid:durableId="2040932042">
    <w:abstractNumId w:val="22"/>
  </w:num>
  <w:num w:numId="46" w16cid:durableId="1755397983">
    <w:abstractNumId w:val="8"/>
  </w:num>
  <w:num w:numId="47" w16cid:durableId="801927173">
    <w:abstractNumId w:val="3"/>
  </w:num>
  <w:num w:numId="48" w16cid:durableId="20776980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39C3"/>
    <w:rsid w:val="00014A79"/>
    <w:rsid w:val="00024DF0"/>
    <w:rsid w:val="00065794"/>
    <w:rsid w:val="000861B0"/>
    <w:rsid w:val="000A272D"/>
    <w:rsid w:val="000C0CA8"/>
    <w:rsid w:val="00174348"/>
    <w:rsid w:val="00182AC8"/>
    <w:rsid w:val="001A281C"/>
    <w:rsid w:val="001A3901"/>
    <w:rsid w:val="001A6914"/>
    <w:rsid w:val="001C4548"/>
    <w:rsid w:val="001D1B3C"/>
    <w:rsid w:val="00213B43"/>
    <w:rsid w:val="00215348"/>
    <w:rsid w:val="00227B03"/>
    <w:rsid w:val="002470E1"/>
    <w:rsid w:val="0026701B"/>
    <w:rsid w:val="00304ABA"/>
    <w:rsid w:val="0033563F"/>
    <w:rsid w:val="00362991"/>
    <w:rsid w:val="00363B6E"/>
    <w:rsid w:val="0037628A"/>
    <w:rsid w:val="00387754"/>
    <w:rsid w:val="003A73AB"/>
    <w:rsid w:val="003B6D89"/>
    <w:rsid w:val="00424FE9"/>
    <w:rsid w:val="00446C95"/>
    <w:rsid w:val="004540F1"/>
    <w:rsid w:val="00476ACA"/>
    <w:rsid w:val="00485DDB"/>
    <w:rsid w:val="0048796B"/>
    <w:rsid w:val="004A6BB7"/>
    <w:rsid w:val="004B7CC9"/>
    <w:rsid w:val="004D7D3A"/>
    <w:rsid w:val="0050177E"/>
    <w:rsid w:val="005420E9"/>
    <w:rsid w:val="005439AE"/>
    <w:rsid w:val="00551FEC"/>
    <w:rsid w:val="00562E67"/>
    <w:rsid w:val="00565DFE"/>
    <w:rsid w:val="0057432C"/>
    <w:rsid w:val="00584CB4"/>
    <w:rsid w:val="005A02B6"/>
    <w:rsid w:val="005E2817"/>
    <w:rsid w:val="005E79D6"/>
    <w:rsid w:val="005F3F51"/>
    <w:rsid w:val="00665193"/>
    <w:rsid w:val="00681CD0"/>
    <w:rsid w:val="00695B95"/>
    <w:rsid w:val="006C1185"/>
    <w:rsid w:val="006C3757"/>
    <w:rsid w:val="006D3168"/>
    <w:rsid w:val="00702B81"/>
    <w:rsid w:val="00724B1C"/>
    <w:rsid w:val="00746ED1"/>
    <w:rsid w:val="00751440"/>
    <w:rsid w:val="007A1DE8"/>
    <w:rsid w:val="00812F3A"/>
    <w:rsid w:val="008744C9"/>
    <w:rsid w:val="008D1A95"/>
    <w:rsid w:val="008F22E3"/>
    <w:rsid w:val="008F7BA1"/>
    <w:rsid w:val="009643A8"/>
    <w:rsid w:val="00976D26"/>
    <w:rsid w:val="009E48AD"/>
    <w:rsid w:val="009F5FEC"/>
    <w:rsid w:val="00A00243"/>
    <w:rsid w:val="00A122CE"/>
    <w:rsid w:val="00A15990"/>
    <w:rsid w:val="00A164FB"/>
    <w:rsid w:val="00A86CE5"/>
    <w:rsid w:val="00AA30A6"/>
    <w:rsid w:val="00AA49C3"/>
    <w:rsid w:val="00AB5492"/>
    <w:rsid w:val="00B21188"/>
    <w:rsid w:val="00B44965"/>
    <w:rsid w:val="00B62132"/>
    <w:rsid w:val="00B9220E"/>
    <w:rsid w:val="00BD1F8A"/>
    <w:rsid w:val="00C107A7"/>
    <w:rsid w:val="00C122ED"/>
    <w:rsid w:val="00C161AA"/>
    <w:rsid w:val="00C62581"/>
    <w:rsid w:val="00C929D6"/>
    <w:rsid w:val="00CB747A"/>
    <w:rsid w:val="00CC09F3"/>
    <w:rsid w:val="00CE7D5B"/>
    <w:rsid w:val="00CF1CA5"/>
    <w:rsid w:val="00D24E39"/>
    <w:rsid w:val="00D43411"/>
    <w:rsid w:val="00D51A6F"/>
    <w:rsid w:val="00D52AFF"/>
    <w:rsid w:val="00D92389"/>
    <w:rsid w:val="00DA1260"/>
    <w:rsid w:val="00DA2A6D"/>
    <w:rsid w:val="00DA5D0D"/>
    <w:rsid w:val="00DC2E7D"/>
    <w:rsid w:val="00E36484"/>
    <w:rsid w:val="00E7314B"/>
    <w:rsid w:val="00E905C5"/>
    <w:rsid w:val="00EC0829"/>
    <w:rsid w:val="00ED3427"/>
    <w:rsid w:val="00F22516"/>
    <w:rsid w:val="00F507E1"/>
    <w:rsid w:val="00F57C8C"/>
    <w:rsid w:val="00F66431"/>
    <w:rsid w:val="00F743DC"/>
    <w:rsid w:val="00FA520D"/>
    <w:rsid w:val="00FB5475"/>
    <w:rsid w:val="00FB6741"/>
    <w:rsid w:val="00FC24C7"/>
    <w:rsid w:val="00FD06E2"/>
    <w:rsid w:val="00FE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935A8F"/>
  <w15:docId w15:val="{4F78FF3D-4FFD-4363-A2EF-86EE6637A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628A"/>
    <w:pPr>
      <w:widowControl w:val="0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rsid w:val="0037628A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</w:pPr>
    <w:rPr>
      <w:snapToGrid w:val="0"/>
      <w:sz w:val="28"/>
    </w:rPr>
  </w:style>
  <w:style w:type="paragraph" w:styleId="BodyText3">
    <w:name w:val="Body Text 3"/>
    <w:basedOn w:val="Normal"/>
    <w:pPr>
      <w:widowControl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basedOn w:val="DefaultParagraphFont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Heading3"/>
    <w:rsid w:val="00A122CE"/>
    <w:rPr>
      <w:b w:val="0"/>
    </w:rPr>
  </w:style>
  <w:style w:type="paragraph" w:customStyle="1" w:styleId="StyleHeading4Justified">
    <w:name w:val="Style Heading 4 + Justified"/>
    <w:basedOn w:val="Heading4"/>
    <w:rsid w:val="00A122CE"/>
  </w:style>
  <w:style w:type="paragraph" w:styleId="BalloonText">
    <w:name w:val="Balloon Text"/>
    <w:basedOn w:val="Normal"/>
    <w:link w:val="BalloonTextChar"/>
    <w:rsid w:val="00746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6ED1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746ED1"/>
    <w:pPr>
      <w:widowControl/>
      <w:spacing w:before="100" w:beforeAutospacing="1" w:after="100" w:afterAutospacing="1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46ED1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FC24C7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F743DC"/>
    <w:rPr>
      <w:sz w:val="24"/>
      <w:lang w:val="vi-V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5193"/>
    <w:pPr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586DD4-8571-440E-BF8E-D9D8B4A1C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1</TotalTime>
  <Pages>7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5388</CharactersWithSpaces>
  <SharedDoc>false</SharedDoc>
  <HLinks>
    <vt:vector size="30" baseType="variant"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_Toc172872219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_Toc172872218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_Toc172872217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_Toc172872216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_Toc172872215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Duong Nguyen</cp:lastModifiedBy>
  <cp:revision>9</cp:revision>
  <cp:lastPrinted>2013-12-07T15:57:00Z</cp:lastPrinted>
  <dcterms:created xsi:type="dcterms:W3CDTF">2015-11-01T14:52:00Z</dcterms:created>
  <dcterms:modified xsi:type="dcterms:W3CDTF">2024-09-09T14:36:00Z</dcterms:modified>
</cp:coreProperties>
</file>