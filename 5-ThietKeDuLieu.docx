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2D8F1" w14:textId="77777777" w:rsidR="003548A8" w:rsidRDefault="003548A8" w:rsidP="003548A8">
      <w:pPr>
        <w:rPr>
          <w:lang w:val="en-US"/>
        </w:rPr>
      </w:pPr>
    </w:p>
    <w:p w14:paraId="79593983" w14:textId="77777777" w:rsidR="00301562" w:rsidRDefault="00301562" w:rsidP="003548A8">
      <w:pPr>
        <w:rPr>
          <w:lang w:val="en-US"/>
        </w:rPr>
      </w:pPr>
    </w:p>
    <w:p w14:paraId="6F005DFC" w14:textId="77777777" w:rsidR="00301562" w:rsidRDefault="00301562" w:rsidP="003548A8">
      <w:pPr>
        <w:rPr>
          <w:lang w:val="en-US"/>
        </w:rPr>
      </w:pPr>
    </w:p>
    <w:p w14:paraId="7C226F13" w14:textId="77777777" w:rsidR="00301562" w:rsidRDefault="00301562" w:rsidP="003548A8">
      <w:pPr>
        <w:rPr>
          <w:lang w:val="en-US"/>
        </w:rPr>
      </w:pPr>
    </w:p>
    <w:p w14:paraId="500C26B6" w14:textId="77777777" w:rsidR="00301562" w:rsidRDefault="00301562" w:rsidP="003548A8">
      <w:pPr>
        <w:rPr>
          <w:lang w:val="en-US"/>
        </w:rPr>
      </w:pPr>
    </w:p>
    <w:p w14:paraId="7D35E2DD" w14:textId="77777777" w:rsidR="00301562" w:rsidRDefault="00301562" w:rsidP="003548A8">
      <w:pPr>
        <w:rPr>
          <w:lang w:val="en-US"/>
        </w:rPr>
      </w:pPr>
    </w:p>
    <w:p w14:paraId="174D34D2" w14:textId="77777777" w:rsidR="00301562" w:rsidRDefault="00301562" w:rsidP="003548A8">
      <w:pPr>
        <w:rPr>
          <w:lang w:val="en-US"/>
        </w:rPr>
      </w:pPr>
    </w:p>
    <w:p w14:paraId="07F00B93" w14:textId="77777777" w:rsidR="003548A8" w:rsidRPr="003548A8" w:rsidRDefault="003548A8" w:rsidP="003548A8">
      <w:pPr>
        <w:rPr>
          <w:lang w:val="en-US"/>
        </w:rPr>
      </w:pPr>
    </w:p>
    <w:p w14:paraId="1EF8AB1F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r w:rsidR="00540438">
        <w:rPr>
          <w:color w:val="0000FF"/>
          <w:lang w:val="en-US"/>
        </w:rPr>
        <w:t xml:space="preserve">Quản </w:t>
      </w:r>
      <w:proofErr w:type="spellStart"/>
      <w:r w:rsidR="00540438">
        <w:rPr>
          <w:color w:val="0000FF"/>
          <w:lang w:val="en-US"/>
        </w:rPr>
        <w:t>lý</w:t>
      </w:r>
      <w:proofErr w:type="spellEnd"/>
      <w:r w:rsidR="00540438">
        <w:rPr>
          <w:color w:val="0000FF"/>
          <w:lang w:val="en-US"/>
        </w:rPr>
        <w:t xml:space="preserve"> </w:t>
      </w:r>
      <w:proofErr w:type="spellStart"/>
      <w:r w:rsidR="00540438">
        <w:rPr>
          <w:color w:val="0000FF"/>
          <w:lang w:val="en-US"/>
        </w:rPr>
        <w:t>quán</w:t>
      </w:r>
      <w:proofErr w:type="spellEnd"/>
      <w:r w:rsidR="00540438">
        <w:rPr>
          <w:color w:val="0000FF"/>
          <w:lang w:val="en-US"/>
        </w:rPr>
        <w:t xml:space="preserve"> Karaoke</w:t>
      </w:r>
    </w:p>
    <w:p w14:paraId="44C977E3" w14:textId="77777777" w:rsidR="007A1DE8" w:rsidRPr="007A1DE8" w:rsidRDefault="007A1DE8" w:rsidP="007A1DE8">
      <w:pPr>
        <w:rPr>
          <w:lang w:val="en-US"/>
        </w:rPr>
      </w:pPr>
    </w:p>
    <w:p w14:paraId="00091F14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56A62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78F9ED0C" w14:textId="77777777" w:rsidR="00D234F3" w:rsidRDefault="00D234F3">
      <w:pPr>
        <w:pStyle w:val="Title"/>
        <w:jc w:val="both"/>
        <w:rPr>
          <w:lang w:val="en-US"/>
        </w:rPr>
      </w:pPr>
    </w:p>
    <w:p w14:paraId="2707DAB3" w14:textId="77777777" w:rsidR="003548A8" w:rsidRDefault="003548A8" w:rsidP="003548A8">
      <w:pPr>
        <w:rPr>
          <w:lang w:val="en-US"/>
        </w:rPr>
      </w:pPr>
    </w:p>
    <w:p w14:paraId="735DD785" w14:textId="77777777" w:rsidR="00301562" w:rsidRDefault="00301562" w:rsidP="003548A8">
      <w:pPr>
        <w:rPr>
          <w:lang w:val="en-US"/>
        </w:rPr>
      </w:pPr>
    </w:p>
    <w:p w14:paraId="722208FE" w14:textId="77777777" w:rsidR="00301562" w:rsidRDefault="00301562" w:rsidP="003548A8">
      <w:pPr>
        <w:rPr>
          <w:lang w:val="en-US"/>
        </w:rPr>
      </w:pPr>
    </w:p>
    <w:p w14:paraId="1EBFE5E5" w14:textId="77777777" w:rsidR="00301562" w:rsidRDefault="00301562" w:rsidP="003548A8">
      <w:pPr>
        <w:rPr>
          <w:lang w:val="en-US"/>
        </w:rPr>
      </w:pPr>
    </w:p>
    <w:p w14:paraId="42E35224" w14:textId="77777777" w:rsidR="00301562" w:rsidRDefault="00301562" w:rsidP="003548A8">
      <w:pPr>
        <w:rPr>
          <w:lang w:val="en-US"/>
        </w:rPr>
      </w:pPr>
    </w:p>
    <w:p w14:paraId="25D301A7" w14:textId="77777777" w:rsidR="00301562" w:rsidRDefault="00301562" w:rsidP="003548A8">
      <w:pPr>
        <w:rPr>
          <w:lang w:val="en-US"/>
        </w:rPr>
      </w:pPr>
    </w:p>
    <w:p w14:paraId="2AF31D97" w14:textId="77777777" w:rsidR="00301562" w:rsidRDefault="00301562" w:rsidP="003548A8">
      <w:pPr>
        <w:rPr>
          <w:lang w:val="en-US"/>
        </w:rPr>
      </w:pPr>
    </w:p>
    <w:p w14:paraId="4BC2ECFE" w14:textId="77777777" w:rsidR="00301562" w:rsidRDefault="00301562" w:rsidP="003548A8">
      <w:pPr>
        <w:rPr>
          <w:lang w:val="en-US"/>
        </w:rPr>
      </w:pPr>
    </w:p>
    <w:p w14:paraId="100A9C86" w14:textId="77777777" w:rsidR="00301562" w:rsidRDefault="00301562" w:rsidP="003548A8">
      <w:pPr>
        <w:rPr>
          <w:lang w:val="en-US"/>
        </w:rPr>
      </w:pPr>
    </w:p>
    <w:p w14:paraId="022388C4" w14:textId="77777777" w:rsidR="003548A8" w:rsidRDefault="003548A8" w:rsidP="003548A8">
      <w:pPr>
        <w:rPr>
          <w:lang w:val="en-US"/>
        </w:rPr>
      </w:pPr>
    </w:p>
    <w:p w14:paraId="284270A4" w14:textId="77777777" w:rsidR="003548A8" w:rsidRDefault="003548A8" w:rsidP="003548A8">
      <w:pPr>
        <w:rPr>
          <w:lang w:val="en-US"/>
        </w:rPr>
      </w:pPr>
    </w:p>
    <w:p w14:paraId="17E80838" w14:textId="77777777" w:rsidR="003548A8" w:rsidRDefault="003548A8" w:rsidP="003548A8">
      <w:pPr>
        <w:rPr>
          <w:lang w:val="en-US"/>
        </w:rPr>
      </w:pPr>
    </w:p>
    <w:p w14:paraId="3B8FFF25" w14:textId="77777777" w:rsidR="003548A8" w:rsidRDefault="003548A8" w:rsidP="003548A8">
      <w:pPr>
        <w:rPr>
          <w:lang w:val="en-US"/>
        </w:rPr>
      </w:pPr>
    </w:p>
    <w:p w14:paraId="1E3C0E21" w14:textId="77777777" w:rsidR="003548A8" w:rsidRDefault="003548A8" w:rsidP="003548A8">
      <w:pPr>
        <w:rPr>
          <w:lang w:val="en-US"/>
        </w:rPr>
      </w:pPr>
    </w:p>
    <w:p w14:paraId="6AD61E8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p w14:paraId="1B538D7F" w14:textId="77777777" w:rsidR="00A23833" w:rsidRDefault="00A23833" w:rsidP="0031511D">
      <w:pPr>
        <w:pStyle w:val="Title"/>
        <w:rPr>
          <w:lang w:val="en-US"/>
        </w:rPr>
      </w:pPr>
    </w:p>
    <w:p w14:paraId="6F68123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068F69A1" w14:textId="77777777" w:rsidR="00D56A7A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35326523" w:history="1">
        <w:r w:rsidR="00D56A7A" w:rsidRPr="00E9463A">
          <w:rPr>
            <w:rStyle w:val="Hyperlink"/>
            <w:noProof/>
          </w:rPr>
          <w:t>1.</w:t>
        </w:r>
        <w:r w:rsidR="00D56A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56A7A" w:rsidRPr="00E9463A">
          <w:rPr>
            <w:rStyle w:val="Hyperlink"/>
            <w:noProof/>
          </w:rPr>
          <w:t>Sơ đồ logic</w:t>
        </w:r>
        <w:r w:rsidR="00D56A7A">
          <w:rPr>
            <w:noProof/>
            <w:webHidden/>
          </w:rPr>
          <w:tab/>
        </w:r>
        <w:r w:rsidR="00D56A7A">
          <w:rPr>
            <w:noProof/>
            <w:webHidden/>
          </w:rPr>
          <w:fldChar w:fldCharType="begin"/>
        </w:r>
        <w:r w:rsidR="00D56A7A">
          <w:rPr>
            <w:noProof/>
            <w:webHidden/>
          </w:rPr>
          <w:instrText xml:space="preserve"> PAGEREF _Toc435326523 \h </w:instrText>
        </w:r>
        <w:r w:rsidR="00D56A7A">
          <w:rPr>
            <w:noProof/>
            <w:webHidden/>
          </w:rPr>
        </w:r>
        <w:r w:rsidR="00D56A7A">
          <w:rPr>
            <w:noProof/>
            <w:webHidden/>
          </w:rPr>
          <w:fldChar w:fldCharType="separate"/>
        </w:r>
        <w:r w:rsidR="00D56A7A">
          <w:rPr>
            <w:noProof/>
            <w:webHidden/>
          </w:rPr>
          <w:t>3</w:t>
        </w:r>
        <w:r w:rsidR="00D56A7A">
          <w:rPr>
            <w:noProof/>
            <w:webHidden/>
          </w:rPr>
          <w:fldChar w:fldCharType="end"/>
        </w:r>
      </w:hyperlink>
    </w:p>
    <w:p w14:paraId="46D3E808" w14:textId="77777777" w:rsidR="00D56A7A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326524" w:history="1">
        <w:r w:rsidR="00D56A7A" w:rsidRPr="00E9463A">
          <w:rPr>
            <w:rStyle w:val="Hyperlink"/>
            <w:noProof/>
          </w:rPr>
          <w:t>2.</w:t>
        </w:r>
        <w:r w:rsidR="00D56A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56A7A" w:rsidRPr="00E9463A">
          <w:rPr>
            <w:rStyle w:val="Hyperlink"/>
            <w:noProof/>
          </w:rPr>
          <w:t>Mô tả chi tiết các kiểu dữ liệu trong sơ đồ logic</w:t>
        </w:r>
        <w:r w:rsidR="00D56A7A">
          <w:rPr>
            <w:noProof/>
            <w:webHidden/>
          </w:rPr>
          <w:tab/>
        </w:r>
        <w:r w:rsidR="00D56A7A">
          <w:rPr>
            <w:noProof/>
            <w:webHidden/>
          </w:rPr>
          <w:fldChar w:fldCharType="begin"/>
        </w:r>
        <w:r w:rsidR="00D56A7A">
          <w:rPr>
            <w:noProof/>
            <w:webHidden/>
          </w:rPr>
          <w:instrText xml:space="preserve"> PAGEREF _Toc435326524 \h </w:instrText>
        </w:r>
        <w:r w:rsidR="00D56A7A">
          <w:rPr>
            <w:noProof/>
            <w:webHidden/>
          </w:rPr>
        </w:r>
        <w:r w:rsidR="00D56A7A">
          <w:rPr>
            <w:noProof/>
            <w:webHidden/>
          </w:rPr>
          <w:fldChar w:fldCharType="separate"/>
        </w:r>
        <w:r w:rsidR="00D56A7A">
          <w:rPr>
            <w:noProof/>
            <w:webHidden/>
          </w:rPr>
          <w:t>3</w:t>
        </w:r>
        <w:r w:rsidR="00D56A7A">
          <w:rPr>
            <w:noProof/>
            <w:webHidden/>
          </w:rPr>
          <w:fldChar w:fldCharType="end"/>
        </w:r>
      </w:hyperlink>
    </w:p>
    <w:p w14:paraId="4A794AA1" w14:textId="77777777" w:rsidR="00D56A7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326525" w:history="1">
        <w:r w:rsidR="00D56A7A" w:rsidRPr="00E9463A">
          <w:rPr>
            <w:rStyle w:val="Hyperlink"/>
            <w:noProof/>
            <w:lang w:val="en-US"/>
          </w:rPr>
          <w:t>2.1</w:t>
        </w:r>
        <w:r w:rsidR="00D56A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56A7A" w:rsidRPr="00E9463A">
          <w:rPr>
            <w:rStyle w:val="Hyperlink"/>
            <w:noProof/>
            <w:lang w:val="en-US"/>
          </w:rPr>
          <w:t>Bảng KHACHHANG</w:t>
        </w:r>
        <w:r w:rsidR="00D56A7A">
          <w:rPr>
            <w:noProof/>
            <w:webHidden/>
          </w:rPr>
          <w:tab/>
        </w:r>
        <w:r w:rsidR="00D56A7A">
          <w:rPr>
            <w:noProof/>
            <w:webHidden/>
          </w:rPr>
          <w:fldChar w:fldCharType="begin"/>
        </w:r>
        <w:r w:rsidR="00D56A7A">
          <w:rPr>
            <w:noProof/>
            <w:webHidden/>
          </w:rPr>
          <w:instrText xml:space="preserve"> PAGEREF _Toc435326525 \h </w:instrText>
        </w:r>
        <w:r w:rsidR="00D56A7A">
          <w:rPr>
            <w:noProof/>
            <w:webHidden/>
          </w:rPr>
        </w:r>
        <w:r w:rsidR="00D56A7A">
          <w:rPr>
            <w:noProof/>
            <w:webHidden/>
          </w:rPr>
          <w:fldChar w:fldCharType="separate"/>
        </w:r>
        <w:r w:rsidR="00D56A7A">
          <w:rPr>
            <w:noProof/>
            <w:webHidden/>
          </w:rPr>
          <w:t>3</w:t>
        </w:r>
        <w:r w:rsidR="00D56A7A">
          <w:rPr>
            <w:noProof/>
            <w:webHidden/>
          </w:rPr>
          <w:fldChar w:fldCharType="end"/>
        </w:r>
      </w:hyperlink>
    </w:p>
    <w:p w14:paraId="2A30E685" w14:textId="77777777" w:rsidR="00D56A7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326526" w:history="1">
        <w:r w:rsidR="00D56A7A" w:rsidRPr="00E9463A">
          <w:rPr>
            <w:rStyle w:val="Hyperlink"/>
            <w:noProof/>
            <w:lang w:val="en-US"/>
          </w:rPr>
          <w:t>2.2</w:t>
        </w:r>
        <w:r w:rsidR="00D56A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56A7A" w:rsidRPr="00E9463A">
          <w:rPr>
            <w:rStyle w:val="Hyperlink"/>
            <w:noProof/>
            <w:lang w:val="en-US"/>
          </w:rPr>
          <w:t>Bảng THONGTINQUAN</w:t>
        </w:r>
        <w:r w:rsidR="00D56A7A">
          <w:rPr>
            <w:noProof/>
            <w:webHidden/>
          </w:rPr>
          <w:tab/>
        </w:r>
        <w:r w:rsidR="00D56A7A">
          <w:rPr>
            <w:noProof/>
            <w:webHidden/>
          </w:rPr>
          <w:fldChar w:fldCharType="begin"/>
        </w:r>
        <w:r w:rsidR="00D56A7A">
          <w:rPr>
            <w:noProof/>
            <w:webHidden/>
          </w:rPr>
          <w:instrText xml:space="preserve"> PAGEREF _Toc435326526 \h </w:instrText>
        </w:r>
        <w:r w:rsidR="00D56A7A">
          <w:rPr>
            <w:noProof/>
            <w:webHidden/>
          </w:rPr>
        </w:r>
        <w:r w:rsidR="00D56A7A">
          <w:rPr>
            <w:noProof/>
            <w:webHidden/>
          </w:rPr>
          <w:fldChar w:fldCharType="separate"/>
        </w:r>
        <w:r w:rsidR="00D56A7A">
          <w:rPr>
            <w:noProof/>
            <w:webHidden/>
          </w:rPr>
          <w:t>3</w:t>
        </w:r>
        <w:r w:rsidR="00D56A7A">
          <w:rPr>
            <w:noProof/>
            <w:webHidden/>
          </w:rPr>
          <w:fldChar w:fldCharType="end"/>
        </w:r>
      </w:hyperlink>
    </w:p>
    <w:p w14:paraId="3108429A" w14:textId="77777777" w:rsidR="00D56A7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326527" w:history="1">
        <w:r w:rsidR="00D56A7A" w:rsidRPr="00E9463A">
          <w:rPr>
            <w:rStyle w:val="Hyperlink"/>
            <w:noProof/>
            <w:lang w:val="en-US"/>
          </w:rPr>
          <w:t>2.3</w:t>
        </w:r>
        <w:r w:rsidR="00D56A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56A7A" w:rsidRPr="00E9463A">
          <w:rPr>
            <w:rStyle w:val="Hyperlink"/>
            <w:noProof/>
            <w:lang w:val="en-US"/>
          </w:rPr>
          <w:t>Bảng SANPHAM</w:t>
        </w:r>
        <w:r w:rsidR="00D56A7A">
          <w:rPr>
            <w:noProof/>
            <w:webHidden/>
          </w:rPr>
          <w:tab/>
        </w:r>
        <w:r w:rsidR="00D56A7A">
          <w:rPr>
            <w:noProof/>
            <w:webHidden/>
          </w:rPr>
          <w:fldChar w:fldCharType="begin"/>
        </w:r>
        <w:r w:rsidR="00D56A7A">
          <w:rPr>
            <w:noProof/>
            <w:webHidden/>
          </w:rPr>
          <w:instrText xml:space="preserve"> PAGEREF _Toc435326527 \h </w:instrText>
        </w:r>
        <w:r w:rsidR="00D56A7A">
          <w:rPr>
            <w:noProof/>
            <w:webHidden/>
          </w:rPr>
        </w:r>
        <w:r w:rsidR="00D56A7A">
          <w:rPr>
            <w:noProof/>
            <w:webHidden/>
          </w:rPr>
          <w:fldChar w:fldCharType="separate"/>
        </w:r>
        <w:r w:rsidR="00D56A7A">
          <w:rPr>
            <w:noProof/>
            <w:webHidden/>
          </w:rPr>
          <w:t>3</w:t>
        </w:r>
        <w:r w:rsidR="00D56A7A">
          <w:rPr>
            <w:noProof/>
            <w:webHidden/>
          </w:rPr>
          <w:fldChar w:fldCharType="end"/>
        </w:r>
      </w:hyperlink>
    </w:p>
    <w:p w14:paraId="24EFCFF6" w14:textId="77777777" w:rsidR="00D56A7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326528" w:history="1">
        <w:r w:rsidR="00D56A7A" w:rsidRPr="00E9463A">
          <w:rPr>
            <w:rStyle w:val="Hyperlink"/>
            <w:noProof/>
            <w:lang w:val="en-US"/>
          </w:rPr>
          <w:t>2.4</w:t>
        </w:r>
        <w:r w:rsidR="00D56A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56A7A" w:rsidRPr="00E9463A">
          <w:rPr>
            <w:rStyle w:val="Hyperlink"/>
            <w:noProof/>
            <w:lang w:val="en-US"/>
          </w:rPr>
          <w:t>Bảng PHONGHAT</w:t>
        </w:r>
        <w:r w:rsidR="00D56A7A">
          <w:rPr>
            <w:noProof/>
            <w:webHidden/>
          </w:rPr>
          <w:tab/>
        </w:r>
        <w:r w:rsidR="00D56A7A">
          <w:rPr>
            <w:noProof/>
            <w:webHidden/>
          </w:rPr>
          <w:fldChar w:fldCharType="begin"/>
        </w:r>
        <w:r w:rsidR="00D56A7A">
          <w:rPr>
            <w:noProof/>
            <w:webHidden/>
          </w:rPr>
          <w:instrText xml:space="preserve"> PAGEREF _Toc435326528 \h </w:instrText>
        </w:r>
        <w:r w:rsidR="00D56A7A">
          <w:rPr>
            <w:noProof/>
            <w:webHidden/>
          </w:rPr>
        </w:r>
        <w:r w:rsidR="00D56A7A">
          <w:rPr>
            <w:noProof/>
            <w:webHidden/>
          </w:rPr>
          <w:fldChar w:fldCharType="separate"/>
        </w:r>
        <w:r w:rsidR="00D56A7A">
          <w:rPr>
            <w:noProof/>
            <w:webHidden/>
          </w:rPr>
          <w:t>4</w:t>
        </w:r>
        <w:r w:rsidR="00D56A7A">
          <w:rPr>
            <w:noProof/>
            <w:webHidden/>
          </w:rPr>
          <w:fldChar w:fldCharType="end"/>
        </w:r>
      </w:hyperlink>
    </w:p>
    <w:p w14:paraId="1F09C4D2" w14:textId="77777777" w:rsidR="00D56A7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326529" w:history="1">
        <w:r w:rsidR="00D56A7A" w:rsidRPr="00E9463A">
          <w:rPr>
            <w:rStyle w:val="Hyperlink"/>
            <w:noProof/>
            <w:lang w:val="en-US"/>
          </w:rPr>
          <w:t>2.5</w:t>
        </w:r>
        <w:r w:rsidR="00D56A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56A7A" w:rsidRPr="00E9463A">
          <w:rPr>
            <w:rStyle w:val="Hyperlink"/>
            <w:noProof/>
            <w:lang w:val="en-US"/>
          </w:rPr>
          <w:t>Bảng LOAIPHONGHAT</w:t>
        </w:r>
        <w:r w:rsidR="00D56A7A">
          <w:rPr>
            <w:noProof/>
            <w:webHidden/>
          </w:rPr>
          <w:tab/>
        </w:r>
        <w:r w:rsidR="00D56A7A">
          <w:rPr>
            <w:noProof/>
            <w:webHidden/>
          </w:rPr>
          <w:fldChar w:fldCharType="begin"/>
        </w:r>
        <w:r w:rsidR="00D56A7A">
          <w:rPr>
            <w:noProof/>
            <w:webHidden/>
          </w:rPr>
          <w:instrText xml:space="preserve"> PAGEREF _Toc435326529 \h </w:instrText>
        </w:r>
        <w:r w:rsidR="00D56A7A">
          <w:rPr>
            <w:noProof/>
            <w:webHidden/>
          </w:rPr>
        </w:r>
        <w:r w:rsidR="00D56A7A">
          <w:rPr>
            <w:noProof/>
            <w:webHidden/>
          </w:rPr>
          <w:fldChar w:fldCharType="separate"/>
        </w:r>
        <w:r w:rsidR="00D56A7A">
          <w:rPr>
            <w:noProof/>
            <w:webHidden/>
          </w:rPr>
          <w:t>4</w:t>
        </w:r>
        <w:r w:rsidR="00D56A7A">
          <w:rPr>
            <w:noProof/>
            <w:webHidden/>
          </w:rPr>
          <w:fldChar w:fldCharType="end"/>
        </w:r>
      </w:hyperlink>
    </w:p>
    <w:p w14:paraId="54D06575" w14:textId="77777777" w:rsidR="00D56A7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326530" w:history="1">
        <w:r w:rsidR="00D56A7A" w:rsidRPr="00E9463A">
          <w:rPr>
            <w:rStyle w:val="Hyperlink"/>
            <w:noProof/>
            <w:lang w:val="en-US"/>
          </w:rPr>
          <w:t>2.6</w:t>
        </w:r>
        <w:r w:rsidR="00D56A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56A7A" w:rsidRPr="00E9463A">
          <w:rPr>
            <w:rStyle w:val="Hyperlink"/>
            <w:noProof/>
            <w:lang w:val="en-US"/>
          </w:rPr>
          <w:t>Bảng DATPHONG</w:t>
        </w:r>
        <w:r w:rsidR="00D56A7A">
          <w:rPr>
            <w:noProof/>
            <w:webHidden/>
          </w:rPr>
          <w:tab/>
        </w:r>
        <w:r w:rsidR="00D56A7A">
          <w:rPr>
            <w:noProof/>
            <w:webHidden/>
          </w:rPr>
          <w:fldChar w:fldCharType="begin"/>
        </w:r>
        <w:r w:rsidR="00D56A7A">
          <w:rPr>
            <w:noProof/>
            <w:webHidden/>
          </w:rPr>
          <w:instrText xml:space="preserve"> PAGEREF _Toc435326530 \h </w:instrText>
        </w:r>
        <w:r w:rsidR="00D56A7A">
          <w:rPr>
            <w:noProof/>
            <w:webHidden/>
          </w:rPr>
        </w:r>
        <w:r w:rsidR="00D56A7A">
          <w:rPr>
            <w:noProof/>
            <w:webHidden/>
          </w:rPr>
          <w:fldChar w:fldCharType="separate"/>
        </w:r>
        <w:r w:rsidR="00D56A7A">
          <w:rPr>
            <w:noProof/>
            <w:webHidden/>
          </w:rPr>
          <w:t>4</w:t>
        </w:r>
        <w:r w:rsidR="00D56A7A">
          <w:rPr>
            <w:noProof/>
            <w:webHidden/>
          </w:rPr>
          <w:fldChar w:fldCharType="end"/>
        </w:r>
      </w:hyperlink>
    </w:p>
    <w:p w14:paraId="59D12A0C" w14:textId="77777777" w:rsidR="00D56A7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326531" w:history="1">
        <w:r w:rsidR="00D56A7A" w:rsidRPr="00E9463A">
          <w:rPr>
            <w:rStyle w:val="Hyperlink"/>
            <w:noProof/>
            <w:lang w:val="en-US"/>
          </w:rPr>
          <w:t>2.7</w:t>
        </w:r>
        <w:r w:rsidR="00D56A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56A7A" w:rsidRPr="00E9463A">
          <w:rPr>
            <w:rStyle w:val="Hyperlink"/>
            <w:noProof/>
            <w:lang w:val="en-US"/>
          </w:rPr>
          <w:t>Bảng HOADONSP</w:t>
        </w:r>
        <w:r w:rsidR="00D56A7A">
          <w:rPr>
            <w:noProof/>
            <w:webHidden/>
          </w:rPr>
          <w:tab/>
        </w:r>
        <w:r w:rsidR="00D56A7A">
          <w:rPr>
            <w:noProof/>
            <w:webHidden/>
          </w:rPr>
          <w:fldChar w:fldCharType="begin"/>
        </w:r>
        <w:r w:rsidR="00D56A7A">
          <w:rPr>
            <w:noProof/>
            <w:webHidden/>
          </w:rPr>
          <w:instrText xml:space="preserve"> PAGEREF _Toc435326531 \h </w:instrText>
        </w:r>
        <w:r w:rsidR="00D56A7A">
          <w:rPr>
            <w:noProof/>
            <w:webHidden/>
          </w:rPr>
        </w:r>
        <w:r w:rsidR="00D56A7A">
          <w:rPr>
            <w:noProof/>
            <w:webHidden/>
          </w:rPr>
          <w:fldChar w:fldCharType="separate"/>
        </w:r>
        <w:r w:rsidR="00D56A7A">
          <w:rPr>
            <w:noProof/>
            <w:webHidden/>
          </w:rPr>
          <w:t>5</w:t>
        </w:r>
        <w:r w:rsidR="00D56A7A">
          <w:rPr>
            <w:noProof/>
            <w:webHidden/>
          </w:rPr>
          <w:fldChar w:fldCharType="end"/>
        </w:r>
      </w:hyperlink>
    </w:p>
    <w:p w14:paraId="4846E174" w14:textId="77777777" w:rsidR="00D56A7A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326532" w:history="1">
        <w:r w:rsidR="00D56A7A" w:rsidRPr="00E9463A">
          <w:rPr>
            <w:rStyle w:val="Hyperlink"/>
            <w:noProof/>
            <w:lang w:val="en-US"/>
          </w:rPr>
          <w:t>2.8</w:t>
        </w:r>
        <w:r w:rsidR="00D56A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56A7A" w:rsidRPr="00E9463A">
          <w:rPr>
            <w:rStyle w:val="Hyperlink"/>
            <w:noProof/>
            <w:lang w:val="en-US"/>
          </w:rPr>
          <w:t>Bảng HOADON</w:t>
        </w:r>
        <w:r w:rsidR="00D56A7A">
          <w:rPr>
            <w:noProof/>
            <w:webHidden/>
          </w:rPr>
          <w:tab/>
        </w:r>
        <w:r w:rsidR="00D56A7A">
          <w:rPr>
            <w:noProof/>
            <w:webHidden/>
          </w:rPr>
          <w:fldChar w:fldCharType="begin"/>
        </w:r>
        <w:r w:rsidR="00D56A7A">
          <w:rPr>
            <w:noProof/>
            <w:webHidden/>
          </w:rPr>
          <w:instrText xml:space="preserve"> PAGEREF _Toc435326532 \h </w:instrText>
        </w:r>
        <w:r w:rsidR="00D56A7A">
          <w:rPr>
            <w:noProof/>
            <w:webHidden/>
          </w:rPr>
        </w:r>
        <w:r w:rsidR="00D56A7A">
          <w:rPr>
            <w:noProof/>
            <w:webHidden/>
          </w:rPr>
          <w:fldChar w:fldCharType="separate"/>
        </w:r>
        <w:r w:rsidR="00D56A7A">
          <w:rPr>
            <w:noProof/>
            <w:webHidden/>
          </w:rPr>
          <w:t>5</w:t>
        </w:r>
        <w:r w:rsidR="00D56A7A">
          <w:rPr>
            <w:noProof/>
            <w:webHidden/>
          </w:rPr>
          <w:fldChar w:fldCharType="end"/>
        </w:r>
      </w:hyperlink>
    </w:p>
    <w:p w14:paraId="624409D6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673A49C1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22C6A59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435326523"/>
      <w:r w:rsidRPr="005F2DFA">
        <w:lastRenderedPageBreak/>
        <w:t>Sơ đồ logic</w:t>
      </w:r>
      <w:bookmarkEnd w:id="0"/>
      <w:bookmarkEnd w:id="1"/>
    </w:p>
    <w:p w14:paraId="3CF8AE20" w14:textId="77777777" w:rsidR="00C14AB8" w:rsidRPr="00AC1B4A" w:rsidRDefault="00AC1B4A" w:rsidP="009F684B">
      <w:pPr>
        <w:pStyle w:val="BodyText"/>
        <w:ind w:left="270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742AE271" wp14:editId="2C3DF061">
            <wp:extent cx="5732145" cy="2833077"/>
            <wp:effectExtent l="0" t="0" r="1905" b="5715"/>
            <wp:docPr id="8" name="Picture 8" descr="D:\Work\SCHOOL\PTTKPM\DoAn - Karaoke\Du Lieu\SoDoDuLi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SCHOOL\PTTKPM\DoAn - Karaoke\Du Lieu\SoDoDuLi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3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color w:val="0000FF"/>
        </w:rPr>
        <w:t xml:space="preserve"> </w:t>
      </w:r>
    </w:p>
    <w:p w14:paraId="2B3CDAA4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435326524"/>
      <w:r w:rsidRPr="005F2DFA">
        <w:t>Mô tả chi tiết các kiểu dữ liệu trong sơ đồ logic</w:t>
      </w:r>
      <w:bookmarkEnd w:id="2"/>
      <w:bookmarkEnd w:id="3"/>
    </w:p>
    <w:p w14:paraId="589C9753" w14:textId="77777777" w:rsidR="003C2F0F" w:rsidRDefault="00095FB2" w:rsidP="00095FB2">
      <w:pPr>
        <w:pStyle w:val="Heading2"/>
        <w:rPr>
          <w:lang w:val="en-US"/>
        </w:rPr>
      </w:pPr>
      <w:bookmarkStart w:id="4" w:name="_Toc435326525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KHACHHANG</w:t>
      </w:r>
      <w:bookmarkEnd w:id="4"/>
    </w:p>
    <w:p w14:paraId="0A662B84" w14:textId="77777777" w:rsidR="00DB0980" w:rsidRPr="00DB0980" w:rsidRDefault="00DB0980" w:rsidP="00DB0980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B25669">
        <w:rPr>
          <w:lang w:val="en-US"/>
        </w:rPr>
        <w:t>.</w:t>
      </w:r>
    </w:p>
    <w:p w14:paraId="0CA00AB3" w14:textId="77777777" w:rsidR="00095FB2" w:rsidRPr="00095FB2" w:rsidRDefault="00095FB2" w:rsidP="00095FB2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C2F0F" w:rsidRPr="005F2DFA" w14:paraId="6C5BACC1" w14:textId="77777777" w:rsidTr="00F10F04">
        <w:tc>
          <w:tcPr>
            <w:tcW w:w="801" w:type="dxa"/>
          </w:tcPr>
          <w:p w14:paraId="72C71ACA" w14:textId="77777777" w:rsidR="003C2F0F" w:rsidRPr="005F2DFA" w:rsidRDefault="003C2F0F" w:rsidP="00F10F04">
            <w:r w:rsidRPr="005F2DFA">
              <w:t>STT</w:t>
            </w:r>
          </w:p>
        </w:tc>
        <w:tc>
          <w:tcPr>
            <w:tcW w:w="1833" w:type="dxa"/>
          </w:tcPr>
          <w:p w14:paraId="5B5BA633" w14:textId="77777777"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1688" w:type="dxa"/>
          </w:tcPr>
          <w:p w14:paraId="6603E53E" w14:textId="77777777" w:rsidR="003C2F0F" w:rsidRPr="005F2DFA" w:rsidRDefault="003C2F0F" w:rsidP="00F10F04">
            <w:r w:rsidRPr="005F2DFA">
              <w:t>Kiểu</w:t>
            </w:r>
          </w:p>
        </w:tc>
        <w:tc>
          <w:tcPr>
            <w:tcW w:w="1688" w:type="dxa"/>
          </w:tcPr>
          <w:p w14:paraId="3E7E58E2" w14:textId="77777777" w:rsidR="003C2F0F" w:rsidRPr="005F2DFA" w:rsidRDefault="003C2F0F" w:rsidP="00F10F04">
            <w:r w:rsidRPr="005F2DFA">
              <w:t>Ràng buộc</w:t>
            </w:r>
          </w:p>
        </w:tc>
        <w:tc>
          <w:tcPr>
            <w:tcW w:w="2858" w:type="dxa"/>
          </w:tcPr>
          <w:p w14:paraId="1024BC62" w14:textId="77777777" w:rsidR="003C2F0F" w:rsidRPr="005F2DFA" w:rsidRDefault="003C2F0F" w:rsidP="00F10F04">
            <w:r w:rsidRPr="005F2DFA">
              <w:t>Ý nghĩa/ghi chú</w:t>
            </w:r>
          </w:p>
        </w:tc>
      </w:tr>
      <w:tr w:rsidR="003C2F0F" w:rsidRPr="005F2DFA" w14:paraId="438BD3A6" w14:textId="77777777" w:rsidTr="00FB374A">
        <w:trPr>
          <w:trHeight w:val="432"/>
        </w:trPr>
        <w:tc>
          <w:tcPr>
            <w:tcW w:w="801" w:type="dxa"/>
          </w:tcPr>
          <w:p w14:paraId="13FF47F3" w14:textId="77777777" w:rsidR="003C2F0F" w:rsidRPr="00095FB2" w:rsidRDefault="00095FB2" w:rsidP="00095FB2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4377F50B" w14:textId="77777777" w:rsidR="003C2F0F" w:rsidRPr="00095FB2" w:rsidRDefault="00095FB2" w:rsidP="00095FB2">
            <w:pPr>
              <w:pStyle w:val="BodyText"/>
              <w:spacing w:after="0" w:line="240" w:lineRule="auto"/>
              <w:ind w:left="0" w:firstLin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IDKhachHang</w:t>
            </w:r>
            <w:proofErr w:type="spellEnd"/>
          </w:p>
        </w:tc>
        <w:tc>
          <w:tcPr>
            <w:tcW w:w="1688" w:type="dxa"/>
          </w:tcPr>
          <w:p w14:paraId="6C007093" w14:textId="77777777" w:rsidR="003C2F0F" w:rsidRPr="00095FB2" w:rsidRDefault="00095FB2" w:rsidP="00095FB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67EB9F7A" w14:textId="77777777" w:rsidR="003C2F0F" w:rsidRPr="00095FB2" w:rsidRDefault="00095FB2" w:rsidP="00095FB2">
            <w:pPr>
              <w:pStyle w:val="BodyText"/>
              <w:spacing w:after="0" w:line="240" w:lineRule="auto"/>
              <w:ind w:left="-2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14:paraId="5551F0B3" w14:textId="77777777" w:rsidR="003C2F0F" w:rsidRPr="005543A6" w:rsidRDefault="005543A6" w:rsidP="00095FB2">
            <w:pPr>
              <w:pStyle w:val="BodyText"/>
              <w:spacing w:after="0" w:line="240" w:lineRule="auto"/>
              <w:ind w:left="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</w:tr>
      <w:tr w:rsidR="003C2F0F" w:rsidRPr="005F2DFA" w14:paraId="6C4DA6ED" w14:textId="77777777" w:rsidTr="00FB374A">
        <w:trPr>
          <w:trHeight w:val="432"/>
        </w:trPr>
        <w:tc>
          <w:tcPr>
            <w:tcW w:w="801" w:type="dxa"/>
          </w:tcPr>
          <w:p w14:paraId="6643723A" w14:textId="77777777" w:rsidR="003C2F0F" w:rsidRPr="009F522A" w:rsidRDefault="009F522A" w:rsidP="009F522A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4481FCA1" w14:textId="77777777" w:rsidR="003C2F0F" w:rsidRPr="009F522A" w:rsidRDefault="009F522A" w:rsidP="009F522A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688" w:type="dxa"/>
          </w:tcPr>
          <w:p w14:paraId="49C572FF" w14:textId="77777777" w:rsidR="003C2F0F" w:rsidRPr="009F522A" w:rsidRDefault="009F522A" w:rsidP="009F522A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36D9778E" w14:textId="77777777" w:rsidR="003C2F0F" w:rsidRPr="008D6D16" w:rsidRDefault="008D6D16" w:rsidP="009F522A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4FCC5109" w14:textId="77777777" w:rsidR="003C2F0F" w:rsidRPr="009F522A" w:rsidRDefault="009F522A" w:rsidP="009F522A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9F522A" w:rsidRPr="005F2DFA" w14:paraId="1A57E09C" w14:textId="77777777" w:rsidTr="00FB374A">
        <w:trPr>
          <w:trHeight w:val="432"/>
        </w:trPr>
        <w:tc>
          <w:tcPr>
            <w:tcW w:w="801" w:type="dxa"/>
          </w:tcPr>
          <w:p w14:paraId="7A09B812" w14:textId="77777777" w:rsidR="009F522A" w:rsidRDefault="009F522A" w:rsidP="009F522A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61E792FB" w14:textId="77777777" w:rsidR="009F522A" w:rsidRDefault="009F522A" w:rsidP="009F522A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Sdt</w:t>
            </w:r>
            <w:proofErr w:type="spellEnd"/>
          </w:p>
        </w:tc>
        <w:tc>
          <w:tcPr>
            <w:tcW w:w="1688" w:type="dxa"/>
          </w:tcPr>
          <w:p w14:paraId="0BFE9E8C" w14:textId="77777777" w:rsidR="009F522A" w:rsidRDefault="009F522A" w:rsidP="009F522A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421521E6" w14:textId="77777777" w:rsidR="009F522A" w:rsidRPr="00095FB2" w:rsidRDefault="009F522A" w:rsidP="009F522A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3FC24182" w14:textId="77777777" w:rsidR="009F522A" w:rsidRDefault="009F522A" w:rsidP="009F522A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</w:p>
        </w:tc>
      </w:tr>
      <w:tr w:rsidR="009F522A" w:rsidRPr="005F2DFA" w14:paraId="7C0997EA" w14:textId="77777777" w:rsidTr="00FB374A">
        <w:trPr>
          <w:trHeight w:val="432"/>
        </w:trPr>
        <w:tc>
          <w:tcPr>
            <w:tcW w:w="801" w:type="dxa"/>
          </w:tcPr>
          <w:p w14:paraId="385085FB" w14:textId="77777777" w:rsidR="009F522A" w:rsidRDefault="009F522A" w:rsidP="009F522A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0430C8B3" w14:textId="77777777" w:rsidR="009F522A" w:rsidRDefault="009F522A" w:rsidP="009F522A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688" w:type="dxa"/>
          </w:tcPr>
          <w:p w14:paraId="5E903EB0" w14:textId="77777777" w:rsidR="009F522A" w:rsidRDefault="009F522A" w:rsidP="009F522A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5EC1C099" w14:textId="77777777" w:rsidR="009F522A" w:rsidRPr="00095FB2" w:rsidRDefault="009F522A" w:rsidP="009F522A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4A06A58B" w14:textId="77777777" w:rsidR="009F522A" w:rsidRDefault="009F522A" w:rsidP="009F522A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14:paraId="1715E4B8" w14:textId="77777777" w:rsidR="00DB0980" w:rsidRDefault="00DB0980" w:rsidP="00DB0980">
      <w:pPr>
        <w:pStyle w:val="Heading2"/>
        <w:rPr>
          <w:lang w:val="en-US"/>
        </w:rPr>
      </w:pPr>
      <w:bookmarkStart w:id="5" w:name="_Toc435326526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THONGTINQUAN</w:t>
      </w:r>
      <w:bookmarkEnd w:id="5"/>
    </w:p>
    <w:p w14:paraId="3DF4324C" w14:textId="77777777" w:rsidR="003B1947" w:rsidRDefault="003B1947" w:rsidP="003B1947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 karaoke</w:t>
      </w:r>
    </w:p>
    <w:p w14:paraId="5C3A6413" w14:textId="77777777" w:rsidR="003B1947" w:rsidRPr="003B1947" w:rsidRDefault="003B1947" w:rsidP="003B1947">
      <w:pPr>
        <w:pStyle w:val="ListParagraph"/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2B5FF2" w:rsidRPr="005F2DFA" w14:paraId="61ADCB86" w14:textId="77777777" w:rsidTr="00C02CDF">
        <w:tc>
          <w:tcPr>
            <w:tcW w:w="801" w:type="dxa"/>
          </w:tcPr>
          <w:p w14:paraId="471E1E45" w14:textId="77777777" w:rsidR="002B5FF2" w:rsidRPr="005F2DFA" w:rsidRDefault="002B5FF2" w:rsidP="00C02CDF">
            <w:r w:rsidRPr="005F2DFA">
              <w:t>STT</w:t>
            </w:r>
          </w:p>
        </w:tc>
        <w:tc>
          <w:tcPr>
            <w:tcW w:w="1833" w:type="dxa"/>
          </w:tcPr>
          <w:p w14:paraId="697C1016" w14:textId="77777777" w:rsidR="002B5FF2" w:rsidRPr="005F2DFA" w:rsidRDefault="002B5FF2" w:rsidP="00C02CDF">
            <w:r w:rsidRPr="005F2DFA">
              <w:t>Tên thuộc tính</w:t>
            </w:r>
          </w:p>
        </w:tc>
        <w:tc>
          <w:tcPr>
            <w:tcW w:w="1688" w:type="dxa"/>
          </w:tcPr>
          <w:p w14:paraId="5781FFB8" w14:textId="77777777" w:rsidR="002B5FF2" w:rsidRPr="005F2DFA" w:rsidRDefault="002B5FF2" w:rsidP="00C02CDF">
            <w:r w:rsidRPr="005F2DFA">
              <w:t>Kiểu</w:t>
            </w:r>
          </w:p>
        </w:tc>
        <w:tc>
          <w:tcPr>
            <w:tcW w:w="1688" w:type="dxa"/>
          </w:tcPr>
          <w:p w14:paraId="313C2CFB" w14:textId="77777777" w:rsidR="002B5FF2" w:rsidRPr="005F2DFA" w:rsidRDefault="002B5FF2" w:rsidP="00C02CDF">
            <w:r w:rsidRPr="005F2DFA">
              <w:t>Ràng buộc</w:t>
            </w:r>
          </w:p>
        </w:tc>
        <w:tc>
          <w:tcPr>
            <w:tcW w:w="2858" w:type="dxa"/>
          </w:tcPr>
          <w:p w14:paraId="6C966BAD" w14:textId="77777777" w:rsidR="002B5FF2" w:rsidRPr="005F2DFA" w:rsidRDefault="002B5FF2" w:rsidP="00C02CDF">
            <w:r w:rsidRPr="005F2DFA">
              <w:t>Ý nghĩa/ghi chú</w:t>
            </w:r>
          </w:p>
        </w:tc>
      </w:tr>
      <w:tr w:rsidR="002B5FF2" w:rsidRPr="005F2DFA" w14:paraId="6CC6446E" w14:textId="77777777" w:rsidTr="00C02CDF">
        <w:trPr>
          <w:trHeight w:val="432"/>
        </w:trPr>
        <w:tc>
          <w:tcPr>
            <w:tcW w:w="801" w:type="dxa"/>
          </w:tcPr>
          <w:p w14:paraId="6365C14C" w14:textId="77777777" w:rsidR="002B5FF2" w:rsidRPr="00095FB2" w:rsidRDefault="002B5FF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51B576D8" w14:textId="77777777" w:rsidR="002B5FF2" w:rsidRPr="00095FB2" w:rsidRDefault="002B5FF2" w:rsidP="00C02CDF">
            <w:pPr>
              <w:pStyle w:val="BodyText"/>
              <w:spacing w:after="0" w:line="240" w:lineRule="auto"/>
              <w:ind w:left="0" w:firstLine="9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8" w:type="dxa"/>
          </w:tcPr>
          <w:p w14:paraId="399D2E6F" w14:textId="77777777" w:rsidR="002B5FF2" w:rsidRPr="00095FB2" w:rsidRDefault="002B5FF2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5E0B3CBA" w14:textId="77777777" w:rsidR="002B5FF2" w:rsidRPr="00095FB2" w:rsidRDefault="002B5FF2" w:rsidP="00C02CDF">
            <w:pPr>
              <w:pStyle w:val="BodyText"/>
              <w:spacing w:after="0" w:line="240" w:lineRule="auto"/>
              <w:ind w:left="-2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14:paraId="702594B1" w14:textId="77777777" w:rsidR="002B5FF2" w:rsidRPr="005543A6" w:rsidRDefault="002B5FF2" w:rsidP="00C02CDF">
            <w:pPr>
              <w:pStyle w:val="BodyText"/>
              <w:spacing w:after="0" w:line="240" w:lineRule="auto"/>
              <w:ind w:left="2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quán</w:t>
            </w:r>
            <w:proofErr w:type="spellEnd"/>
          </w:p>
        </w:tc>
      </w:tr>
      <w:tr w:rsidR="002B5FF2" w:rsidRPr="005F2DFA" w14:paraId="0E9AAF84" w14:textId="77777777" w:rsidTr="00C02CDF">
        <w:trPr>
          <w:trHeight w:val="432"/>
        </w:trPr>
        <w:tc>
          <w:tcPr>
            <w:tcW w:w="801" w:type="dxa"/>
          </w:tcPr>
          <w:p w14:paraId="0D3C332A" w14:textId="77777777" w:rsidR="002B5FF2" w:rsidRPr="009F522A" w:rsidRDefault="002B5FF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598387D5" w14:textId="77777777" w:rsidR="002B5FF2" w:rsidRPr="009F522A" w:rsidRDefault="002B5FF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TenQuan</w:t>
            </w:r>
            <w:proofErr w:type="spellEnd"/>
          </w:p>
        </w:tc>
        <w:tc>
          <w:tcPr>
            <w:tcW w:w="1688" w:type="dxa"/>
          </w:tcPr>
          <w:p w14:paraId="25FECB59" w14:textId="77777777" w:rsidR="002B5FF2" w:rsidRPr="009F522A" w:rsidRDefault="002B5FF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3ACBEE6C" w14:textId="77777777" w:rsidR="002B5FF2" w:rsidRPr="00095FB2" w:rsidRDefault="007524FC" w:rsidP="00C02CDF">
            <w:pPr>
              <w:pStyle w:val="BodyText"/>
              <w:spacing w:after="0" w:line="240" w:lineRule="auto"/>
              <w:ind w:hanging="720"/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3C867DF3" w14:textId="77777777" w:rsidR="002B5FF2" w:rsidRPr="009F522A" w:rsidRDefault="002B5FF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quán</w:t>
            </w:r>
            <w:proofErr w:type="spellEnd"/>
            <w:r>
              <w:rPr>
                <w:lang w:val="en-US"/>
              </w:rPr>
              <w:t xml:space="preserve"> Karaoke</w:t>
            </w:r>
          </w:p>
        </w:tc>
      </w:tr>
      <w:tr w:rsidR="002B5FF2" w:rsidRPr="005F2DFA" w14:paraId="00C734FE" w14:textId="77777777" w:rsidTr="00C02CDF">
        <w:trPr>
          <w:trHeight w:val="432"/>
        </w:trPr>
        <w:tc>
          <w:tcPr>
            <w:tcW w:w="801" w:type="dxa"/>
          </w:tcPr>
          <w:p w14:paraId="5F4C256E" w14:textId="77777777" w:rsidR="002B5FF2" w:rsidRDefault="002B5FF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0744DBEF" w14:textId="77777777" w:rsidR="002B5FF2" w:rsidRDefault="002B5FF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Sdt</w:t>
            </w:r>
            <w:proofErr w:type="spellEnd"/>
          </w:p>
        </w:tc>
        <w:tc>
          <w:tcPr>
            <w:tcW w:w="1688" w:type="dxa"/>
          </w:tcPr>
          <w:p w14:paraId="77B613AC" w14:textId="77777777" w:rsidR="002B5FF2" w:rsidRDefault="002B5FF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1F1DA200" w14:textId="77777777" w:rsidR="002B5FF2" w:rsidRPr="00095FB2" w:rsidRDefault="002B5FF2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4EDC9EDC" w14:textId="77777777" w:rsidR="002B5FF2" w:rsidRDefault="002B5FF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lạc</w:t>
            </w:r>
            <w:proofErr w:type="spellEnd"/>
          </w:p>
        </w:tc>
      </w:tr>
      <w:tr w:rsidR="002B5FF2" w:rsidRPr="005F2DFA" w14:paraId="1913CDB1" w14:textId="77777777" w:rsidTr="00C02CDF">
        <w:trPr>
          <w:trHeight w:val="432"/>
        </w:trPr>
        <w:tc>
          <w:tcPr>
            <w:tcW w:w="801" w:type="dxa"/>
          </w:tcPr>
          <w:p w14:paraId="7548AA4B" w14:textId="77777777" w:rsidR="002B5FF2" w:rsidRDefault="002B5FF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7FB9FE06" w14:textId="77777777" w:rsidR="002B5FF2" w:rsidRDefault="002B5FF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688" w:type="dxa"/>
          </w:tcPr>
          <w:p w14:paraId="1D531E73" w14:textId="77777777" w:rsidR="002B5FF2" w:rsidRDefault="002B5FF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18C3D568" w14:textId="77777777" w:rsidR="002B5FF2" w:rsidRPr="00095FB2" w:rsidRDefault="002B5FF2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2BDEB007" w14:textId="77777777" w:rsidR="002B5FF2" w:rsidRDefault="002B5FF2" w:rsidP="002B5FF2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quán</w:t>
            </w:r>
            <w:proofErr w:type="spellEnd"/>
          </w:p>
        </w:tc>
      </w:tr>
    </w:tbl>
    <w:p w14:paraId="27C6CE47" w14:textId="77777777" w:rsidR="003B1947" w:rsidRDefault="003B1947" w:rsidP="003B1947">
      <w:pPr>
        <w:pStyle w:val="Heading2"/>
        <w:rPr>
          <w:lang w:val="en-US"/>
        </w:rPr>
      </w:pPr>
      <w:bookmarkStart w:id="6" w:name="_Toc435326527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SANPHAM</w:t>
      </w:r>
      <w:bookmarkEnd w:id="6"/>
    </w:p>
    <w:p w14:paraId="10E43E81" w14:textId="77777777" w:rsidR="008A1B7C" w:rsidRDefault="008A1B7C" w:rsidP="008A1B7C">
      <w:pPr>
        <w:ind w:left="72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>.</w:t>
      </w:r>
    </w:p>
    <w:p w14:paraId="1F3EA3FF" w14:textId="77777777" w:rsidR="00BA5C0A" w:rsidRPr="008A1B7C" w:rsidRDefault="00BA5C0A" w:rsidP="008A1B7C">
      <w:pPr>
        <w:ind w:left="720"/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B1947" w:rsidRPr="005F2DFA" w14:paraId="347ED524" w14:textId="77777777" w:rsidTr="00C02CDF">
        <w:tc>
          <w:tcPr>
            <w:tcW w:w="801" w:type="dxa"/>
          </w:tcPr>
          <w:p w14:paraId="41262BE7" w14:textId="77777777" w:rsidR="003B1947" w:rsidRPr="005F2DFA" w:rsidRDefault="003B1947" w:rsidP="00C02CDF">
            <w:r w:rsidRPr="005F2DFA">
              <w:t>STT</w:t>
            </w:r>
          </w:p>
        </w:tc>
        <w:tc>
          <w:tcPr>
            <w:tcW w:w="1833" w:type="dxa"/>
          </w:tcPr>
          <w:p w14:paraId="706F1495" w14:textId="77777777" w:rsidR="003B1947" w:rsidRPr="005F2DFA" w:rsidRDefault="003B1947" w:rsidP="00C02CDF">
            <w:r w:rsidRPr="005F2DFA">
              <w:t>Tên thuộc tính</w:t>
            </w:r>
          </w:p>
        </w:tc>
        <w:tc>
          <w:tcPr>
            <w:tcW w:w="1688" w:type="dxa"/>
          </w:tcPr>
          <w:p w14:paraId="707585E5" w14:textId="77777777" w:rsidR="003B1947" w:rsidRPr="005F2DFA" w:rsidRDefault="003B1947" w:rsidP="00C02CDF">
            <w:r w:rsidRPr="005F2DFA">
              <w:t>Kiểu</w:t>
            </w:r>
          </w:p>
        </w:tc>
        <w:tc>
          <w:tcPr>
            <w:tcW w:w="1688" w:type="dxa"/>
          </w:tcPr>
          <w:p w14:paraId="679EA670" w14:textId="77777777" w:rsidR="003B1947" w:rsidRPr="005F2DFA" w:rsidRDefault="003B1947" w:rsidP="00C02CDF">
            <w:r w:rsidRPr="005F2DFA">
              <w:t>Ràng buộc</w:t>
            </w:r>
          </w:p>
        </w:tc>
        <w:tc>
          <w:tcPr>
            <w:tcW w:w="2858" w:type="dxa"/>
          </w:tcPr>
          <w:p w14:paraId="4C640774" w14:textId="77777777" w:rsidR="003B1947" w:rsidRPr="005F2DFA" w:rsidRDefault="003B1947" w:rsidP="00C02CDF">
            <w:r w:rsidRPr="005F2DFA">
              <w:t>Ý nghĩa/ghi chú</w:t>
            </w:r>
          </w:p>
        </w:tc>
      </w:tr>
      <w:tr w:rsidR="003B1947" w:rsidRPr="005F2DFA" w14:paraId="553B6100" w14:textId="77777777" w:rsidTr="00C02CDF">
        <w:trPr>
          <w:trHeight w:val="432"/>
        </w:trPr>
        <w:tc>
          <w:tcPr>
            <w:tcW w:w="801" w:type="dxa"/>
          </w:tcPr>
          <w:p w14:paraId="00C3A46B" w14:textId="77777777" w:rsidR="003B1947" w:rsidRPr="00095FB2" w:rsidRDefault="003B1947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6C874448" w14:textId="77777777" w:rsidR="003B1947" w:rsidRPr="00095FB2" w:rsidRDefault="003B1947" w:rsidP="00C02CDF">
            <w:pPr>
              <w:pStyle w:val="BodyText"/>
              <w:spacing w:after="0" w:line="240" w:lineRule="auto"/>
              <w:ind w:left="0" w:firstLin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D6D16">
              <w:rPr>
                <w:lang w:val="en-US"/>
              </w:rPr>
              <w:t>SanPham</w:t>
            </w:r>
            <w:proofErr w:type="spellEnd"/>
          </w:p>
        </w:tc>
        <w:tc>
          <w:tcPr>
            <w:tcW w:w="1688" w:type="dxa"/>
          </w:tcPr>
          <w:p w14:paraId="1C536CD4" w14:textId="77777777" w:rsidR="003B1947" w:rsidRPr="00095FB2" w:rsidRDefault="003B1947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4782CAF8" w14:textId="77777777" w:rsidR="003B1947" w:rsidRPr="00095FB2" w:rsidRDefault="003B1947" w:rsidP="00C02CDF">
            <w:pPr>
              <w:pStyle w:val="BodyText"/>
              <w:spacing w:after="0" w:line="240" w:lineRule="auto"/>
              <w:ind w:left="-2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14:paraId="7FB170A5" w14:textId="77777777" w:rsidR="003B1947" w:rsidRPr="005543A6" w:rsidRDefault="008D6D16" w:rsidP="00C02CDF">
            <w:pPr>
              <w:pStyle w:val="BodyText"/>
              <w:spacing w:after="0" w:line="240" w:lineRule="auto"/>
              <w:ind w:left="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nhất</w:t>
            </w:r>
            <w:proofErr w:type="spellEnd"/>
          </w:p>
        </w:tc>
      </w:tr>
      <w:tr w:rsidR="003B1947" w:rsidRPr="005F2DFA" w14:paraId="74E36FAE" w14:textId="77777777" w:rsidTr="00C02CDF">
        <w:trPr>
          <w:trHeight w:val="432"/>
        </w:trPr>
        <w:tc>
          <w:tcPr>
            <w:tcW w:w="801" w:type="dxa"/>
          </w:tcPr>
          <w:p w14:paraId="62052EF7" w14:textId="77777777" w:rsidR="003B1947" w:rsidRPr="009F522A" w:rsidRDefault="003B1947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833" w:type="dxa"/>
          </w:tcPr>
          <w:p w14:paraId="7BE79E22" w14:textId="77777777" w:rsidR="003B1947" w:rsidRPr="009F522A" w:rsidRDefault="008D6D16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TenSanPham</w:t>
            </w:r>
            <w:proofErr w:type="spellEnd"/>
          </w:p>
        </w:tc>
        <w:tc>
          <w:tcPr>
            <w:tcW w:w="1688" w:type="dxa"/>
          </w:tcPr>
          <w:p w14:paraId="7FAA6779" w14:textId="77777777" w:rsidR="003B1947" w:rsidRPr="009F522A" w:rsidRDefault="003B1947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4750872A" w14:textId="77777777" w:rsidR="003B1947" w:rsidRPr="00095FB2" w:rsidRDefault="007524FC" w:rsidP="00C02CDF">
            <w:pPr>
              <w:pStyle w:val="BodyText"/>
              <w:spacing w:after="0" w:line="240" w:lineRule="auto"/>
              <w:ind w:hanging="720"/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775E39FC" w14:textId="77777777" w:rsidR="003B1947" w:rsidRPr="009F522A" w:rsidRDefault="003B1947" w:rsidP="007524FC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524FC">
              <w:rPr>
                <w:lang w:val="en-US"/>
              </w:rPr>
              <w:t>sản</w:t>
            </w:r>
            <w:proofErr w:type="spellEnd"/>
            <w:r w:rsidR="007524FC">
              <w:rPr>
                <w:lang w:val="en-US"/>
              </w:rPr>
              <w:t xml:space="preserve"> </w:t>
            </w:r>
            <w:proofErr w:type="spellStart"/>
            <w:r w:rsidR="007524FC">
              <w:rPr>
                <w:lang w:val="en-US"/>
              </w:rPr>
              <w:t>phẩm</w:t>
            </w:r>
            <w:proofErr w:type="spellEnd"/>
          </w:p>
        </w:tc>
      </w:tr>
      <w:tr w:rsidR="003B1947" w:rsidRPr="005F2DFA" w14:paraId="0E845D7E" w14:textId="77777777" w:rsidTr="00C02CDF">
        <w:trPr>
          <w:trHeight w:val="432"/>
        </w:trPr>
        <w:tc>
          <w:tcPr>
            <w:tcW w:w="801" w:type="dxa"/>
          </w:tcPr>
          <w:p w14:paraId="54405F38" w14:textId="77777777" w:rsidR="003B1947" w:rsidRDefault="003B1947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4491CEAB" w14:textId="77777777" w:rsidR="003B1947" w:rsidRDefault="007524FC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1688" w:type="dxa"/>
          </w:tcPr>
          <w:p w14:paraId="28B26278" w14:textId="77777777" w:rsidR="003B1947" w:rsidRDefault="003B1947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5E786218" w14:textId="77777777" w:rsidR="003B1947" w:rsidRPr="00095FB2" w:rsidRDefault="003B1947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4B581E04" w14:textId="77777777" w:rsidR="003B1947" w:rsidRDefault="007524FC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ngắn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3B1947" w:rsidRPr="005F2DFA" w14:paraId="33CDB938" w14:textId="77777777" w:rsidTr="00C02CDF">
        <w:trPr>
          <w:trHeight w:val="432"/>
        </w:trPr>
        <w:tc>
          <w:tcPr>
            <w:tcW w:w="801" w:type="dxa"/>
          </w:tcPr>
          <w:p w14:paraId="07035CAE" w14:textId="77777777" w:rsidR="003B1947" w:rsidRDefault="003B1947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270731A4" w14:textId="77777777" w:rsidR="003B1947" w:rsidRDefault="007524FC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  <w:tc>
          <w:tcPr>
            <w:tcW w:w="1688" w:type="dxa"/>
          </w:tcPr>
          <w:p w14:paraId="5A081D6B" w14:textId="77777777" w:rsidR="003B1947" w:rsidRDefault="007524FC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1688" w:type="dxa"/>
          </w:tcPr>
          <w:p w14:paraId="045D7E99" w14:textId="77777777" w:rsidR="003B1947" w:rsidRPr="00095FB2" w:rsidRDefault="003B1947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11CE5634" w14:textId="77777777" w:rsidR="003B1947" w:rsidRDefault="007524FC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</w:tbl>
    <w:p w14:paraId="76477940" w14:textId="77777777" w:rsidR="003B1947" w:rsidRDefault="003B1947" w:rsidP="003B1947">
      <w:pPr>
        <w:rPr>
          <w:lang w:val="en-US"/>
        </w:rPr>
      </w:pPr>
    </w:p>
    <w:p w14:paraId="2F037946" w14:textId="77777777" w:rsidR="008A50B5" w:rsidRDefault="008A50B5" w:rsidP="008A50B5">
      <w:pPr>
        <w:pStyle w:val="Heading2"/>
        <w:rPr>
          <w:lang w:val="en-US"/>
        </w:rPr>
      </w:pPr>
      <w:bookmarkStart w:id="7" w:name="_Toc435326528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PHONGHAT</w:t>
      </w:r>
      <w:bookmarkEnd w:id="7"/>
    </w:p>
    <w:p w14:paraId="335030FF" w14:textId="77777777" w:rsidR="008A50B5" w:rsidRDefault="008A50B5" w:rsidP="008A50B5">
      <w:pPr>
        <w:pStyle w:val="ListParagraph"/>
        <w:numPr>
          <w:ilvl w:val="0"/>
          <w:numId w:val="36"/>
        </w:numPr>
        <w:spacing w:after="24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8A50B5" w:rsidRPr="005F2DFA" w14:paraId="06FD32A3" w14:textId="77777777" w:rsidTr="00C02CDF">
        <w:tc>
          <w:tcPr>
            <w:tcW w:w="801" w:type="dxa"/>
          </w:tcPr>
          <w:p w14:paraId="267473D1" w14:textId="77777777" w:rsidR="008A50B5" w:rsidRPr="005F2DFA" w:rsidRDefault="008A50B5" w:rsidP="00C02CDF">
            <w:r w:rsidRPr="005F2DFA">
              <w:t>STT</w:t>
            </w:r>
          </w:p>
        </w:tc>
        <w:tc>
          <w:tcPr>
            <w:tcW w:w="1833" w:type="dxa"/>
          </w:tcPr>
          <w:p w14:paraId="5C8BCFD9" w14:textId="77777777" w:rsidR="008A50B5" w:rsidRPr="005F2DFA" w:rsidRDefault="008A50B5" w:rsidP="00C02CDF">
            <w:r w:rsidRPr="005F2DFA">
              <w:t>Tên thuộc tính</w:t>
            </w:r>
          </w:p>
        </w:tc>
        <w:tc>
          <w:tcPr>
            <w:tcW w:w="1688" w:type="dxa"/>
          </w:tcPr>
          <w:p w14:paraId="7AB19723" w14:textId="77777777" w:rsidR="008A50B5" w:rsidRPr="005F2DFA" w:rsidRDefault="008A50B5" w:rsidP="00C02CDF">
            <w:r w:rsidRPr="005F2DFA">
              <w:t>Kiểu</w:t>
            </w:r>
          </w:p>
        </w:tc>
        <w:tc>
          <w:tcPr>
            <w:tcW w:w="1688" w:type="dxa"/>
          </w:tcPr>
          <w:p w14:paraId="0A001BB8" w14:textId="77777777" w:rsidR="008A50B5" w:rsidRPr="005F2DFA" w:rsidRDefault="008A50B5" w:rsidP="00C02CDF">
            <w:r w:rsidRPr="005F2DFA">
              <w:t>Ràng buộc</w:t>
            </w:r>
          </w:p>
        </w:tc>
        <w:tc>
          <w:tcPr>
            <w:tcW w:w="2858" w:type="dxa"/>
          </w:tcPr>
          <w:p w14:paraId="41341B04" w14:textId="77777777" w:rsidR="008A50B5" w:rsidRPr="005F2DFA" w:rsidRDefault="008A50B5" w:rsidP="00C02CDF">
            <w:r w:rsidRPr="005F2DFA">
              <w:t>Ý nghĩa/ghi chú</w:t>
            </w:r>
          </w:p>
        </w:tc>
      </w:tr>
      <w:tr w:rsidR="008A50B5" w:rsidRPr="005F2DFA" w14:paraId="59719149" w14:textId="77777777" w:rsidTr="00C02CDF">
        <w:trPr>
          <w:trHeight w:val="432"/>
        </w:trPr>
        <w:tc>
          <w:tcPr>
            <w:tcW w:w="801" w:type="dxa"/>
          </w:tcPr>
          <w:p w14:paraId="3A8C43F3" w14:textId="77777777" w:rsidR="008A50B5" w:rsidRPr="00095FB2" w:rsidRDefault="008A50B5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3217859D" w14:textId="77777777" w:rsidR="008A50B5" w:rsidRPr="00095FB2" w:rsidRDefault="008A50B5" w:rsidP="00020943">
            <w:pPr>
              <w:pStyle w:val="BodyText"/>
              <w:spacing w:after="0" w:line="240" w:lineRule="auto"/>
              <w:ind w:left="0" w:firstLine="9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20943">
              <w:rPr>
                <w:lang w:val="en-US"/>
              </w:rPr>
              <w:t>PhongHat</w:t>
            </w:r>
            <w:proofErr w:type="spellEnd"/>
          </w:p>
        </w:tc>
        <w:tc>
          <w:tcPr>
            <w:tcW w:w="1688" w:type="dxa"/>
          </w:tcPr>
          <w:p w14:paraId="4B6DA4B0" w14:textId="77777777" w:rsidR="008A50B5" w:rsidRPr="00095FB2" w:rsidRDefault="008A50B5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4853C6CF" w14:textId="77777777" w:rsidR="008A50B5" w:rsidRPr="00095FB2" w:rsidRDefault="008A50B5" w:rsidP="00C02CDF">
            <w:pPr>
              <w:pStyle w:val="BodyText"/>
              <w:spacing w:after="0" w:line="240" w:lineRule="auto"/>
              <w:ind w:left="-2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14:paraId="50FEC8FE" w14:textId="77777777" w:rsidR="008A50B5" w:rsidRPr="005543A6" w:rsidRDefault="008A50B5" w:rsidP="00ED44FA">
            <w:pPr>
              <w:pStyle w:val="BodyText"/>
              <w:spacing w:after="0" w:line="240" w:lineRule="auto"/>
              <w:ind w:left="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20943">
              <w:rPr>
                <w:lang w:val="en-US"/>
              </w:rPr>
              <w:t>phòng</w:t>
            </w:r>
            <w:proofErr w:type="spellEnd"/>
            <w:r w:rsidR="00020943">
              <w:rPr>
                <w:lang w:val="en-US"/>
              </w:rPr>
              <w:t xml:space="preserve"> </w:t>
            </w:r>
            <w:proofErr w:type="spellStart"/>
            <w:r w:rsidR="00020943">
              <w:rPr>
                <w:lang w:val="en-US"/>
              </w:rPr>
              <w:t>hát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20943">
              <w:rPr>
                <w:lang w:val="en-US"/>
              </w:rPr>
              <w:t>phòng</w:t>
            </w:r>
            <w:proofErr w:type="spellEnd"/>
            <w:r w:rsidR="00020943">
              <w:rPr>
                <w:lang w:val="en-US"/>
              </w:rPr>
              <w:t xml:space="preserve"> </w:t>
            </w:r>
            <w:proofErr w:type="spellStart"/>
            <w:r w:rsidR="00020943">
              <w:rPr>
                <w:lang w:val="en-US"/>
              </w:rPr>
              <w:t>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</w:tr>
      <w:tr w:rsidR="008A50B5" w:rsidRPr="005F2DFA" w14:paraId="706CFB86" w14:textId="77777777" w:rsidTr="00C02CDF">
        <w:trPr>
          <w:trHeight w:val="432"/>
        </w:trPr>
        <w:tc>
          <w:tcPr>
            <w:tcW w:w="801" w:type="dxa"/>
          </w:tcPr>
          <w:p w14:paraId="74DF95A0" w14:textId="77777777" w:rsidR="008A50B5" w:rsidRPr="009F522A" w:rsidRDefault="008A50B5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407C21D9" w14:textId="77777777" w:rsidR="008A50B5" w:rsidRPr="009F522A" w:rsidRDefault="00020943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020943">
              <w:rPr>
                <w:lang w:val="en-US"/>
              </w:rPr>
              <w:t>TenPhong</w:t>
            </w:r>
            <w:proofErr w:type="spellEnd"/>
          </w:p>
        </w:tc>
        <w:tc>
          <w:tcPr>
            <w:tcW w:w="1688" w:type="dxa"/>
          </w:tcPr>
          <w:p w14:paraId="752B4C15" w14:textId="77777777" w:rsidR="008A50B5" w:rsidRPr="009F522A" w:rsidRDefault="008A50B5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1912C20F" w14:textId="77777777" w:rsidR="008A50B5" w:rsidRPr="00095FB2" w:rsidRDefault="008A50B5" w:rsidP="00C02CDF">
            <w:pPr>
              <w:pStyle w:val="BodyText"/>
              <w:spacing w:after="0" w:line="240" w:lineRule="auto"/>
              <w:ind w:hanging="720"/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7FAB79CF" w14:textId="77777777" w:rsidR="008A50B5" w:rsidRPr="009F522A" w:rsidRDefault="008A50B5" w:rsidP="00020943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20943">
              <w:rPr>
                <w:lang w:val="en-US"/>
              </w:rPr>
              <w:t>phòng</w:t>
            </w:r>
            <w:proofErr w:type="spellEnd"/>
            <w:r w:rsidR="00020943">
              <w:rPr>
                <w:lang w:val="en-US"/>
              </w:rPr>
              <w:t xml:space="preserve"> </w:t>
            </w:r>
            <w:proofErr w:type="spellStart"/>
            <w:r w:rsidR="00020943">
              <w:rPr>
                <w:lang w:val="en-US"/>
              </w:rPr>
              <w:t>hát</w:t>
            </w:r>
            <w:proofErr w:type="spellEnd"/>
          </w:p>
        </w:tc>
      </w:tr>
      <w:tr w:rsidR="008A50B5" w:rsidRPr="005F2DFA" w14:paraId="2B15ABAD" w14:textId="77777777" w:rsidTr="00C02CDF">
        <w:trPr>
          <w:trHeight w:val="432"/>
        </w:trPr>
        <w:tc>
          <w:tcPr>
            <w:tcW w:w="801" w:type="dxa"/>
          </w:tcPr>
          <w:p w14:paraId="1FFA314D" w14:textId="77777777" w:rsidR="008A50B5" w:rsidRDefault="008A50B5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5C4226EB" w14:textId="77777777" w:rsidR="008A50B5" w:rsidRDefault="00020943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020943">
              <w:rPr>
                <w:lang w:val="en-US"/>
              </w:rPr>
              <w:t>IDLoaiPhong</w:t>
            </w:r>
            <w:proofErr w:type="spellEnd"/>
          </w:p>
        </w:tc>
        <w:tc>
          <w:tcPr>
            <w:tcW w:w="1688" w:type="dxa"/>
          </w:tcPr>
          <w:p w14:paraId="70DBFE4D" w14:textId="77777777" w:rsidR="008A50B5" w:rsidRDefault="00020943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42B7D69E" w14:textId="77777777" w:rsidR="008A50B5" w:rsidRPr="003A5B20" w:rsidRDefault="003A5B20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Forei</w:t>
            </w:r>
            <w:r w:rsidR="00842EDC">
              <w:rPr>
                <w:lang w:val="en-US"/>
              </w:rPr>
              <w:t>g</w:t>
            </w:r>
            <w:r>
              <w:rPr>
                <w:lang w:val="en-US"/>
              </w:rPr>
              <w:t>n Key</w:t>
            </w:r>
          </w:p>
        </w:tc>
        <w:tc>
          <w:tcPr>
            <w:tcW w:w="2858" w:type="dxa"/>
          </w:tcPr>
          <w:p w14:paraId="21B154F9" w14:textId="77777777" w:rsidR="008A50B5" w:rsidRDefault="00020943" w:rsidP="00020943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 </w:t>
            </w:r>
            <w:r w:rsidRPr="00020943">
              <w:rPr>
                <w:i/>
                <w:lang w:val="en-US"/>
              </w:rPr>
              <w:t>LOAIPHONGHAT</w:t>
            </w:r>
            <w:proofErr w:type="gramEnd"/>
          </w:p>
        </w:tc>
      </w:tr>
      <w:tr w:rsidR="008A50B5" w:rsidRPr="005F2DFA" w14:paraId="4ECD28AB" w14:textId="77777777" w:rsidTr="00C02CDF">
        <w:trPr>
          <w:trHeight w:val="432"/>
        </w:trPr>
        <w:tc>
          <w:tcPr>
            <w:tcW w:w="801" w:type="dxa"/>
          </w:tcPr>
          <w:p w14:paraId="7967CFCE" w14:textId="77777777" w:rsidR="008A50B5" w:rsidRDefault="008A50B5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1E9C0860" w14:textId="77777777" w:rsidR="008A50B5" w:rsidRDefault="00020943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688" w:type="dxa"/>
          </w:tcPr>
          <w:p w14:paraId="62FA0C23" w14:textId="77777777" w:rsidR="008A50B5" w:rsidRDefault="00020943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  <w:tc>
          <w:tcPr>
            <w:tcW w:w="1688" w:type="dxa"/>
          </w:tcPr>
          <w:p w14:paraId="2DB07C93" w14:textId="77777777" w:rsidR="008A50B5" w:rsidRPr="00095FB2" w:rsidRDefault="008A50B5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66A7CF6B" w14:textId="77777777" w:rsidR="008A50B5" w:rsidRDefault="00637126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rảnh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NO)/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(YES)</w:t>
            </w:r>
          </w:p>
        </w:tc>
      </w:tr>
    </w:tbl>
    <w:p w14:paraId="2F9DF812" w14:textId="77777777" w:rsidR="00E31327" w:rsidRDefault="00E31327" w:rsidP="00E31327">
      <w:pPr>
        <w:pStyle w:val="Heading2"/>
        <w:rPr>
          <w:lang w:val="en-US"/>
        </w:rPr>
      </w:pPr>
      <w:bookmarkStart w:id="8" w:name="_Toc435326529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LOAIPHONGHAT</w:t>
      </w:r>
      <w:bookmarkEnd w:id="8"/>
    </w:p>
    <w:p w14:paraId="5A429D1C" w14:textId="77777777" w:rsidR="00E31327" w:rsidRDefault="00E31327" w:rsidP="00E31327">
      <w:pPr>
        <w:pStyle w:val="ListParagraph"/>
        <w:numPr>
          <w:ilvl w:val="0"/>
          <w:numId w:val="36"/>
        </w:numPr>
        <w:spacing w:after="24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 w:rsidR="00A53A17">
        <w:rPr>
          <w:lang w:val="en-US"/>
        </w:rPr>
        <w:t xml:space="preserve"> </w:t>
      </w:r>
      <w:proofErr w:type="spellStart"/>
      <w:r w:rsidR="00A53A17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E31327" w:rsidRPr="005F2DFA" w14:paraId="3171D68E" w14:textId="77777777" w:rsidTr="00C02CDF">
        <w:tc>
          <w:tcPr>
            <w:tcW w:w="801" w:type="dxa"/>
          </w:tcPr>
          <w:p w14:paraId="48921B74" w14:textId="77777777" w:rsidR="00E31327" w:rsidRPr="005F2DFA" w:rsidRDefault="00E31327" w:rsidP="00C02CDF">
            <w:r w:rsidRPr="005F2DFA">
              <w:t>STT</w:t>
            </w:r>
          </w:p>
        </w:tc>
        <w:tc>
          <w:tcPr>
            <w:tcW w:w="1833" w:type="dxa"/>
          </w:tcPr>
          <w:p w14:paraId="28341AA4" w14:textId="77777777" w:rsidR="00E31327" w:rsidRPr="005F2DFA" w:rsidRDefault="00E31327" w:rsidP="00C02CDF">
            <w:r w:rsidRPr="005F2DFA">
              <w:t>Tên thuộc tính</w:t>
            </w:r>
          </w:p>
        </w:tc>
        <w:tc>
          <w:tcPr>
            <w:tcW w:w="1688" w:type="dxa"/>
          </w:tcPr>
          <w:p w14:paraId="71EED5D3" w14:textId="77777777" w:rsidR="00E31327" w:rsidRPr="005F2DFA" w:rsidRDefault="00E31327" w:rsidP="00C02CDF">
            <w:r w:rsidRPr="005F2DFA">
              <w:t>Kiểu</w:t>
            </w:r>
          </w:p>
        </w:tc>
        <w:tc>
          <w:tcPr>
            <w:tcW w:w="1688" w:type="dxa"/>
          </w:tcPr>
          <w:p w14:paraId="728DEE18" w14:textId="77777777" w:rsidR="00E31327" w:rsidRPr="005F2DFA" w:rsidRDefault="00E31327" w:rsidP="00C02CDF">
            <w:r w:rsidRPr="005F2DFA">
              <w:t>Ràng buộc</w:t>
            </w:r>
          </w:p>
        </w:tc>
        <w:tc>
          <w:tcPr>
            <w:tcW w:w="2858" w:type="dxa"/>
          </w:tcPr>
          <w:p w14:paraId="49F40508" w14:textId="77777777" w:rsidR="00E31327" w:rsidRPr="005F2DFA" w:rsidRDefault="00E31327" w:rsidP="00C02CDF">
            <w:r w:rsidRPr="005F2DFA">
              <w:t>Ý nghĩa/ghi chú</w:t>
            </w:r>
          </w:p>
        </w:tc>
      </w:tr>
      <w:tr w:rsidR="00E31327" w:rsidRPr="005F2DFA" w14:paraId="47DC2146" w14:textId="77777777" w:rsidTr="00C02CDF">
        <w:trPr>
          <w:trHeight w:val="432"/>
        </w:trPr>
        <w:tc>
          <w:tcPr>
            <w:tcW w:w="801" w:type="dxa"/>
          </w:tcPr>
          <w:p w14:paraId="7740C679" w14:textId="77777777" w:rsidR="00E31327" w:rsidRPr="00095FB2" w:rsidRDefault="00E31327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0B0AF557" w14:textId="77777777" w:rsidR="00E31327" w:rsidRPr="00095FB2" w:rsidRDefault="00E31327" w:rsidP="00C02CDF">
            <w:pPr>
              <w:pStyle w:val="BodyText"/>
              <w:spacing w:after="0" w:line="240" w:lineRule="auto"/>
              <w:ind w:left="0" w:firstLine="9"/>
              <w:rPr>
                <w:lang w:val="en-US"/>
              </w:rPr>
            </w:pPr>
            <w:proofErr w:type="spellStart"/>
            <w:r w:rsidRPr="00E31327">
              <w:rPr>
                <w:lang w:val="en-US"/>
              </w:rPr>
              <w:t>IDLoaiPhong</w:t>
            </w:r>
            <w:proofErr w:type="spellEnd"/>
          </w:p>
        </w:tc>
        <w:tc>
          <w:tcPr>
            <w:tcW w:w="1688" w:type="dxa"/>
          </w:tcPr>
          <w:p w14:paraId="3E72B4F1" w14:textId="77777777" w:rsidR="00E31327" w:rsidRPr="00095FB2" w:rsidRDefault="00E31327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51944D14" w14:textId="77777777" w:rsidR="00E31327" w:rsidRPr="00095FB2" w:rsidRDefault="00E31327" w:rsidP="00C02CDF">
            <w:pPr>
              <w:pStyle w:val="BodyText"/>
              <w:spacing w:after="0" w:line="240" w:lineRule="auto"/>
              <w:ind w:left="-2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14:paraId="415DD5B4" w14:textId="77777777" w:rsidR="00E31327" w:rsidRPr="005543A6" w:rsidRDefault="00E31327" w:rsidP="00ED44FA">
            <w:pPr>
              <w:pStyle w:val="BodyText"/>
              <w:spacing w:after="0" w:line="240" w:lineRule="auto"/>
              <w:ind w:left="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D44FA">
              <w:rPr>
                <w:lang w:val="en-US"/>
              </w:rPr>
              <w:t>loại</w:t>
            </w:r>
            <w:proofErr w:type="spellEnd"/>
            <w:r w:rsidR="00ED44FA">
              <w:rPr>
                <w:lang w:val="en-US"/>
              </w:rPr>
              <w:t xml:space="preserve"> </w:t>
            </w:r>
            <w:proofErr w:type="spellStart"/>
            <w:r w:rsidR="00ED44FA"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 w:rsidR="00ED44FA">
              <w:rPr>
                <w:lang w:val="en-US"/>
              </w:rPr>
              <w:t xml:space="preserve"> </w:t>
            </w:r>
            <w:proofErr w:type="spellStart"/>
            <w:r w:rsidR="00ED44FA"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</w:tr>
      <w:tr w:rsidR="00E31327" w:rsidRPr="005F2DFA" w14:paraId="0C2F94D3" w14:textId="77777777" w:rsidTr="00C02CDF">
        <w:trPr>
          <w:trHeight w:val="432"/>
        </w:trPr>
        <w:tc>
          <w:tcPr>
            <w:tcW w:w="801" w:type="dxa"/>
          </w:tcPr>
          <w:p w14:paraId="62F54DD3" w14:textId="77777777" w:rsidR="00E31327" w:rsidRPr="009F522A" w:rsidRDefault="00E31327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77B777DB" w14:textId="77777777" w:rsidR="00E31327" w:rsidRPr="009F522A" w:rsidRDefault="00953C2E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953C2E">
              <w:rPr>
                <w:lang w:val="en-US"/>
              </w:rPr>
              <w:t>TenLoaiPhong</w:t>
            </w:r>
            <w:proofErr w:type="spellEnd"/>
          </w:p>
        </w:tc>
        <w:tc>
          <w:tcPr>
            <w:tcW w:w="1688" w:type="dxa"/>
          </w:tcPr>
          <w:p w14:paraId="547E1574" w14:textId="77777777" w:rsidR="00E31327" w:rsidRPr="009F522A" w:rsidRDefault="00E31327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0409D797" w14:textId="77777777" w:rsidR="00E31327" w:rsidRPr="00095FB2" w:rsidRDefault="00E31327" w:rsidP="00C02CDF">
            <w:pPr>
              <w:pStyle w:val="BodyText"/>
              <w:spacing w:after="0" w:line="240" w:lineRule="auto"/>
              <w:ind w:hanging="720"/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08A0642C" w14:textId="77777777" w:rsidR="00E31327" w:rsidRPr="009F522A" w:rsidRDefault="00E31327" w:rsidP="00953C2E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 w:rsidR="00953C2E">
              <w:rPr>
                <w:lang w:val="en-US"/>
              </w:rPr>
              <w:t xml:space="preserve"> </w:t>
            </w:r>
            <w:proofErr w:type="spellStart"/>
            <w:r w:rsidR="00953C2E"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r w:rsidR="00953C2E">
              <w:rPr>
                <w:lang w:val="en-US"/>
              </w:rPr>
              <w:t>(</w:t>
            </w:r>
            <w:proofErr w:type="spellStart"/>
            <w:r w:rsidR="00953C2E">
              <w:rPr>
                <w:lang w:val="en-US"/>
              </w:rPr>
              <w:t>Vd</w:t>
            </w:r>
            <w:proofErr w:type="spellEnd"/>
            <w:r w:rsidR="00953C2E">
              <w:rPr>
                <w:lang w:val="en-US"/>
              </w:rPr>
              <w:t xml:space="preserve">: </w:t>
            </w:r>
            <w:proofErr w:type="spellStart"/>
            <w:r w:rsidR="00953C2E">
              <w:rPr>
                <w:lang w:val="en-US"/>
              </w:rPr>
              <w:t>Vip</w:t>
            </w:r>
            <w:proofErr w:type="spellEnd"/>
            <w:r w:rsidR="00953C2E">
              <w:rPr>
                <w:lang w:val="en-US"/>
              </w:rPr>
              <w:t>,</w:t>
            </w:r>
            <w:r w:rsidR="00AF60E6">
              <w:rPr>
                <w:lang w:val="en-US"/>
              </w:rPr>
              <w:t xml:space="preserve"> </w:t>
            </w:r>
            <w:r w:rsidR="00953C2E">
              <w:rPr>
                <w:lang w:val="en-US"/>
              </w:rPr>
              <w:t>Normal)</w:t>
            </w:r>
          </w:p>
        </w:tc>
      </w:tr>
      <w:tr w:rsidR="00E31327" w:rsidRPr="005F2DFA" w14:paraId="28D4E4D6" w14:textId="77777777" w:rsidTr="00C02CDF">
        <w:trPr>
          <w:trHeight w:val="432"/>
        </w:trPr>
        <w:tc>
          <w:tcPr>
            <w:tcW w:w="801" w:type="dxa"/>
          </w:tcPr>
          <w:p w14:paraId="186D15E8" w14:textId="77777777" w:rsidR="00E31327" w:rsidRDefault="00E31327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2BEE220D" w14:textId="77777777" w:rsidR="00E31327" w:rsidRDefault="00123AFF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688" w:type="dxa"/>
          </w:tcPr>
          <w:p w14:paraId="699D0C1C" w14:textId="77777777" w:rsidR="00E31327" w:rsidRDefault="00123AFF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Curreny</w:t>
            </w:r>
            <w:proofErr w:type="spellEnd"/>
          </w:p>
        </w:tc>
        <w:tc>
          <w:tcPr>
            <w:tcW w:w="1688" w:type="dxa"/>
          </w:tcPr>
          <w:p w14:paraId="48E681A3" w14:textId="77777777" w:rsidR="00E31327" w:rsidRPr="00095FB2" w:rsidRDefault="00E31327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4E082088" w14:textId="77777777" w:rsidR="00E31327" w:rsidRDefault="00123AFF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Giờ</w:t>
            </w:r>
            <w:proofErr w:type="spellEnd"/>
          </w:p>
        </w:tc>
      </w:tr>
    </w:tbl>
    <w:p w14:paraId="0A5BC102" w14:textId="77777777" w:rsidR="00E31327" w:rsidRPr="008A50B5" w:rsidRDefault="00E31327" w:rsidP="00E31327">
      <w:pPr>
        <w:pStyle w:val="ListParagraph"/>
        <w:rPr>
          <w:lang w:val="en-US"/>
        </w:rPr>
      </w:pPr>
    </w:p>
    <w:p w14:paraId="7D082657" w14:textId="77777777" w:rsidR="00A53A17" w:rsidRDefault="00A53A17" w:rsidP="00A53A17">
      <w:pPr>
        <w:pStyle w:val="Heading2"/>
        <w:rPr>
          <w:lang w:val="en-US"/>
        </w:rPr>
      </w:pPr>
      <w:bookmarkStart w:id="9" w:name="_Toc435326530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DATPHONG</w:t>
      </w:r>
      <w:bookmarkEnd w:id="9"/>
    </w:p>
    <w:p w14:paraId="3CB3D5C9" w14:textId="77777777" w:rsidR="00A53A17" w:rsidRDefault="00A53A17" w:rsidP="00A53A17">
      <w:pPr>
        <w:pStyle w:val="ListParagraph"/>
        <w:numPr>
          <w:ilvl w:val="0"/>
          <w:numId w:val="36"/>
        </w:numPr>
        <w:spacing w:after="24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 w:rsidR="008F07AD">
        <w:rPr>
          <w:lang w:val="en-US"/>
        </w:rPr>
        <w:t>thông</w:t>
      </w:r>
      <w:proofErr w:type="spellEnd"/>
      <w:r w:rsidR="008F07AD">
        <w:rPr>
          <w:lang w:val="en-US"/>
        </w:rPr>
        <w:t xml:space="preserve"> tin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 w:rsidR="00AC5823">
        <w:rPr>
          <w:lang w:val="en-US"/>
        </w:rPr>
        <w:t>việc</w:t>
      </w:r>
      <w:proofErr w:type="spellEnd"/>
      <w:r w:rsidR="00AC5823">
        <w:rPr>
          <w:lang w:val="en-US"/>
        </w:rPr>
        <w:t xml:space="preserve"> </w:t>
      </w:r>
      <w:proofErr w:type="spellStart"/>
      <w:r w:rsidR="00AC5823">
        <w:rPr>
          <w:lang w:val="en-US"/>
        </w:rPr>
        <w:t>đặt</w:t>
      </w:r>
      <w:proofErr w:type="spellEnd"/>
      <w:r w:rsidR="00AC5823">
        <w:rPr>
          <w:lang w:val="en-US"/>
        </w:rPr>
        <w:t xml:space="preserve"> </w:t>
      </w:r>
      <w:proofErr w:type="spellStart"/>
      <w:r w:rsidR="00AC5823">
        <w:rPr>
          <w:lang w:val="en-US"/>
        </w:rPr>
        <w:t>phòng</w:t>
      </w:r>
      <w:proofErr w:type="spellEnd"/>
      <w:r w:rsidR="00AC5823">
        <w:rPr>
          <w:lang w:val="en-US"/>
        </w:rPr>
        <w:t xml:space="preserve"> </w:t>
      </w:r>
      <w:proofErr w:type="spellStart"/>
      <w:r w:rsidR="00AC5823">
        <w:rPr>
          <w:lang w:val="en-US"/>
        </w:rPr>
        <w:t>hát</w:t>
      </w:r>
      <w:proofErr w:type="spellEnd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A53A17" w:rsidRPr="005F2DFA" w14:paraId="5016074A" w14:textId="77777777" w:rsidTr="00C02CDF">
        <w:tc>
          <w:tcPr>
            <w:tcW w:w="801" w:type="dxa"/>
          </w:tcPr>
          <w:p w14:paraId="5A1D555D" w14:textId="77777777" w:rsidR="00A53A17" w:rsidRPr="005F2DFA" w:rsidRDefault="00A53A17" w:rsidP="00C02CDF">
            <w:r w:rsidRPr="005F2DFA">
              <w:t>STT</w:t>
            </w:r>
          </w:p>
        </w:tc>
        <w:tc>
          <w:tcPr>
            <w:tcW w:w="1833" w:type="dxa"/>
          </w:tcPr>
          <w:p w14:paraId="3260A65B" w14:textId="77777777" w:rsidR="00A53A17" w:rsidRPr="005F2DFA" w:rsidRDefault="00A53A17" w:rsidP="00C02CDF">
            <w:r w:rsidRPr="005F2DFA">
              <w:t>Tên thuộc tính</w:t>
            </w:r>
          </w:p>
        </w:tc>
        <w:tc>
          <w:tcPr>
            <w:tcW w:w="1688" w:type="dxa"/>
          </w:tcPr>
          <w:p w14:paraId="40DAB52B" w14:textId="77777777" w:rsidR="00A53A17" w:rsidRPr="005F2DFA" w:rsidRDefault="00A53A17" w:rsidP="00C02CDF">
            <w:r w:rsidRPr="005F2DFA">
              <w:t>Kiểu</w:t>
            </w:r>
          </w:p>
        </w:tc>
        <w:tc>
          <w:tcPr>
            <w:tcW w:w="1688" w:type="dxa"/>
          </w:tcPr>
          <w:p w14:paraId="216510BC" w14:textId="77777777" w:rsidR="00A53A17" w:rsidRPr="005F2DFA" w:rsidRDefault="00A53A17" w:rsidP="00C02CDF">
            <w:r w:rsidRPr="005F2DFA">
              <w:t>Ràng buộc</w:t>
            </w:r>
          </w:p>
        </w:tc>
        <w:tc>
          <w:tcPr>
            <w:tcW w:w="2858" w:type="dxa"/>
          </w:tcPr>
          <w:p w14:paraId="3D3FB52B" w14:textId="77777777" w:rsidR="00A53A17" w:rsidRPr="005F2DFA" w:rsidRDefault="00A53A17" w:rsidP="00C02CDF">
            <w:r w:rsidRPr="005F2DFA">
              <w:t>Ý nghĩa/ghi chú</w:t>
            </w:r>
          </w:p>
        </w:tc>
      </w:tr>
      <w:tr w:rsidR="00A53A17" w:rsidRPr="005F2DFA" w14:paraId="3CD05530" w14:textId="77777777" w:rsidTr="00C02CDF">
        <w:trPr>
          <w:trHeight w:val="432"/>
        </w:trPr>
        <w:tc>
          <w:tcPr>
            <w:tcW w:w="801" w:type="dxa"/>
          </w:tcPr>
          <w:p w14:paraId="78228576" w14:textId="77777777" w:rsidR="00A53A17" w:rsidRPr="00095FB2" w:rsidRDefault="00A53A17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5F66E911" w14:textId="77777777" w:rsidR="00A53A17" w:rsidRPr="00095FB2" w:rsidRDefault="00032FCC" w:rsidP="00C02CDF">
            <w:pPr>
              <w:pStyle w:val="BodyText"/>
              <w:spacing w:after="0" w:line="240" w:lineRule="auto"/>
              <w:ind w:left="0" w:firstLine="9"/>
              <w:rPr>
                <w:lang w:val="en-US"/>
              </w:rPr>
            </w:pPr>
            <w:proofErr w:type="spellStart"/>
            <w:r w:rsidRPr="00032FCC">
              <w:rPr>
                <w:lang w:val="en-US"/>
              </w:rPr>
              <w:t>IDDatPhong</w:t>
            </w:r>
            <w:proofErr w:type="spellEnd"/>
          </w:p>
        </w:tc>
        <w:tc>
          <w:tcPr>
            <w:tcW w:w="1688" w:type="dxa"/>
          </w:tcPr>
          <w:p w14:paraId="0A080BEB" w14:textId="77777777" w:rsidR="00A53A17" w:rsidRPr="00095FB2" w:rsidRDefault="00A53A17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71BDE892" w14:textId="77777777" w:rsidR="00A53A17" w:rsidRPr="00095FB2" w:rsidRDefault="00A53A17" w:rsidP="00C02CDF">
            <w:pPr>
              <w:pStyle w:val="BodyText"/>
              <w:spacing w:after="0" w:line="240" w:lineRule="auto"/>
              <w:ind w:left="-2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14:paraId="1D901DB4" w14:textId="77777777" w:rsidR="00A53A17" w:rsidRPr="005543A6" w:rsidRDefault="00032FCC" w:rsidP="00C02CDF">
            <w:pPr>
              <w:pStyle w:val="BodyText"/>
              <w:spacing w:after="0" w:line="240" w:lineRule="auto"/>
              <w:ind w:left="2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</w:tr>
      <w:tr w:rsidR="00A53A17" w:rsidRPr="005F2DFA" w14:paraId="243C747A" w14:textId="77777777" w:rsidTr="00C02CDF">
        <w:trPr>
          <w:trHeight w:val="432"/>
        </w:trPr>
        <w:tc>
          <w:tcPr>
            <w:tcW w:w="801" w:type="dxa"/>
          </w:tcPr>
          <w:p w14:paraId="1F60E144" w14:textId="77777777" w:rsidR="00A53A17" w:rsidRPr="009F522A" w:rsidRDefault="00A53A17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62AEA479" w14:textId="77777777" w:rsidR="00A53A17" w:rsidRPr="009F522A" w:rsidRDefault="00032FCC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032FCC">
              <w:rPr>
                <w:lang w:val="en-US"/>
              </w:rPr>
              <w:t>IDKhachHang</w:t>
            </w:r>
            <w:proofErr w:type="spellEnd"/>
          </w:p>
        </w:tc>
        <w:tc>
          <w:tcPr>
            <w:tcW w:w="1688" w:type="dxa"/>
          </w:tcPr>
          <w:p w14:paraId="60E8ADB1" w14:textId="77777777" w:rsidR="00A53A17" w:rsidRPr="009F522A" w:rsidRDefault="00A53A17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595C432E" w14:textId="77777777" w:rsidR="00A53A17" w:rsidRPr="00095FB2" w:rsidRDefault="00032FCC" w:rsidP="00C02CDF">
            <w:pPr>
              <w:pStyle w:val="BodyText"/>
              <w:spacing w:after="0" w:line="240" w:lineRule="auto"/>
              <w:ind w:hanging="720"/>
            </w:pPr>
            <w:r>
              <w:rPr>
                <w:lang w:val="en-US"/>
              </w:rPr>
              <w:t>Foreign Key</w:t>
            </w:r>
          </w:p>
        </w:tc>
        <w:tc>
          <w:tcPr>
            <w:tcW w:w="2858" w:type="dxa"/>
          </w:tcPr>
          <w:p w14:paraId="438A1A6C" w14:textId="77777777" w:rsidR="00A53A17" w:rsidRDefault="00032FCC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 w:rsidR="004B2BCC">
              <w:rPr>
                <w:lang w:val="en-US"/>
              </w:rPr>
              <w:t>,</w:t>
            </w:r>
          </w:p>
          <w:p w14:paraId="24246B7E" w14:textId="77777777" w:rsidR="004B2BCC" w:rsidRPr="009F522A" w:rsidRDefault="004B2BCC" w:rsidP="004B2BCC">
            <w:pPr>
              <w:pStyle w:val="BodyText"/>
              <w:spacing w:after="0" w:line="240" w:lineRule="auto"/>
              <w:ind w:left="20" w:hanging="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KHACHHANG</w:t>
            </w:r>
          </w:p>
        </w:tc>
      </w:tr>
      <w:tr w:rsidR="00A53A17" w:rsidRPr="005F2DFA" w14:paraId="3BF47D6D" w14:textId="77777777" w:rsidTr="00C02CDF">
        <w:trPr>
          <w:trHeight w:val="432"/>
        </w:trPr>
        <w:tc>
          <w:tcPr>
            <w:tcW w:w="801" w:type="dxa"/>
          </w:tcPr>
          <w:p w14:paraId="3E4D2C89" w14:textId="77777777" w:rsidR="00A53A17" w:rsidRDefault="00A53A17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31B250CC" w14:textId="77777777" w:rsidR="00A53A17" w:rsidRDefault="005340F0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5340F0">
              <w:rPr>
                <w:lang w:val="en-US"/>
              </w:rPr>
              <w:t>IDPhong</w:t>
            </w:r>
            <w:proofErr w:type="spellEnd"/>
          </w:p>
        </w:tc>
        <w:tc>
          <w:tcPr>
            <w:tcW w:w="1688" w:type="dxa"/>
          </w:tcPr>
          <w:p w14:paraId="20D27176" w14:textId="77777777" w:rsidR="00A53A17" w:rsidRDefault="00A53A17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Curreny</w:t>
            </w:r>
            <w:proofErr w:type="spellEnd"/>
          </w:p>
        </w:tc>
        <w:tc>
          <w:tcPr>
            <w:tcW w:w="1688" w:type="dxa"/>
          </w:tcPr>
          <w:p w14:paraId="44577D0E" w14:textId="77777777" w:rsidR="00A53A17" w:rsidRPr="00095FB2" w:rsidRDefault="005340F0" w:rsidP="00C02CDF">
            <w:pPr>
              <w:pStyle w:val="BodyText"/>
              <w:spacing w:after="0" w:line="240" w:lineRule="auto"/>
              <w:ind w:hanging="720"/>
            </w:pPr>
            <w:r>
              <w:rPr>
                <w:lang w:val="en-US"/>
              </w:rPr>
              <w:t>Foreign Key</w:t>
            </w:r>
          </w:p>
        </w:tc>
        <w:tc>
          <w:tcPr>
            <w:tcW w:w="2858" w:type="dxa"/>
          </w:tcPr>
          <w:p w14:paraId="6B655CF9" w14:textId="77777777" w:rsidR="00A53A17" w:rsidRDefault="005340F0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</w:p>
          <w:p w14:paraId="2AACA2F6" w14:textId="77777777" w:rsidR="00C52B21" w:rsidRDefault="00C52B21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PHONGHAT</w:t>
            </w:r>
          </w:p>
        </w:tc>
      </w:tr>
      <w:tr w:rsidR="00C52B21" w:rsidRPr="005F2DFA" w14:paraId="7BD31DA4" w14:textId="77777777" w:rsidTr="00C02CDF">
        <w:trPr>
          <w:trHeight w:val="432"/>
        </w:trPr>
        <w:tc>
          <w:tcPr>
            <w:tcW w:w="801" w:type="dxa"/>
          </w:tcPr>
          <w:p w14:paraId="2D7C9212" w14:textId="77777777" w:rsidR="00C52B21" w:rsidRDefault="00C52B21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1EFC7D5B" w14:textId="77777777" w:rsidR="00C52B21" w:rsidRPr="005340F0" w:rsidRDefault="00C52B21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C52B21">
              <w:rPr>
                <w:lang w:val="en-US"/>
              </w:rPr>
              <w:t>ThoiGianVao</w:t>
            </w:r>
            <w:proofErr w:type="spellEnd"/>
          </w:p>
        </w:tc>
        <w:tc>
          <w:tcPr>
            <w:tcW w:w="1688" w:type="dxa"/>
          </w:tcPr>
          <w:p w14:paraId="5761C41B" w14:textId="77777777" w:rsidR="00C52B21" w:rsidRDefault="00C52B21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 w:rsidRPr="00C52B21">
              <w:rPr>
                <w:lang w:val="en-US"/>
              </w:rPr>
              <w:t>Date/Time</w:t>
            </w:r>
          </w:p>
        </w:tc>
        <w:tc>
          <w:tcPr>
            <w:tcW w:w="1688" w:type="dxa"/>
          </w:tcPr>
          <w:p w14:paraId="5CAD148D" w14:textId="77777777" w:rsidR="00C52B21" w:rsidRDefault="00C52B21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</w:p>
        </w:tc>
        <w:tc>
          <w:tcPr>
            <w:tcW w:w="2858" w:type="dxa"/>
          </w:tcPr>
          <w:p w14:paraId="76FA4FC5" w14:textId="77777777" w:rsidR="00C52B21" w:rsidRDefault="00C52B21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C52B21" w:rsidRPr="005F2DFA" w14:paraId="22E8560D" w14:textId="77777777" w:rsidTr="00C02CDF">
        <w:trPr>
          <w:trHeight w:val="432"/>
        </w:trPr>
        <w:tc>
          <w:tcPr>
            <w:tcW w:w="801" w:type="dxa"/>
          </w:tcPr>
          <w:p w14:paraId="6D251E20" w14:textId="77777777" w:rsidR="00C52B21" w:rsidRDefault="00C52B21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833" w:type="dxa"/>
          </w:tcPr>
          <w:p w14:paraId="4401B413" w14:textId="77777777" w:rsidR="00C52B21" w:rsidRPr="005340F0" w:rsidRDefault="00C52B21" w:rsidP="00C52B21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C52B21">
              <w:rPr>
                <w:lang w:val="en-US"/>
              </w:rPr>
              <w:t>ThoiGian</w:t>
            </w:r>
            <w:r>
              <w:rPr>
                <w:lang w:val="en-US"/>
              </w:rPr>
              <w:t>Ra</w:t>
            </w:r>
            <w:proofErr w:type="spellEnd"/>
          </w:p>
        </w:tc>
        <w:tc>
          <w:tcPr>
            <w:tcW w:w="1688" w:type="dxa"/>
          </w:tcPr>
          <w:p w14:paraId="10661FE3" w14:textId="77777777" w:rsidR="00C52B21" w:rsidRDefault="00C52B21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 w:rsidRPr="00C52B21">
              <w:rPr>
                <w:lang w:val="en-US"/>
              </w:rPr>
              <w:t>Date/Time</w:t>
            </w:r>
          </w:p>
        </w:tc>
        <w:tc>
          <w:tcPr>
            <w:tcW w:w="1688" w:type="dxa"/>
          </w:tcPr>
          <w:p w14:paraId="38E1F8EB" w14:textId="77777777" w:rsidR="00C52B21" w:rsidRDefault="00C52B21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</w:p>
        </w:tc>
        <w:tc>
          <w:tcPr>
            <w:tcW w:w="2858" w:type="dxa"/>
          </w:tcPr>
          <w:p w14:paraId="501724B7" w14:textId="77777777" w:rsidR="00C52B21" w:rsidRDefault="00C52B21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C52B21" w:rsidRPr="005F2DFA" w14:paraId="3AE1B173" w14:textId="77777777" w:rsidTr="00C02CDF">
        <w:trPr>
          <w:trHeight w:val="432"/>
        </w:trPr>
        <w:tc>
          <w:tcPr>
            <w:tcW w:w="801" w:type="dxa"/>
          </w:tcPr>
          <w:p w14:paraId="4639F4D5" w14:textId="77777777" w:rsidR="00C52B21" w:rsidRDefault="00C52B21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14:paraId="38726D7D" w14:textId="77777777" w:rsidR="00C52B21" w:rsidRPr="005340F0" w:rsidRDefault="00C52B21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C52B21">
              <w:rPr>
                <w:lang w:val="en-US"/>
              </w:rPr>
              <w:t>TienPhong</w:t>
            </w:r>
            <w:proofErr w:type="spellEnd"/>
          </w:p>
        </w:tc>
        <w:tc>
          <w:tcPr>
            <w:tcW w:w="1688" w:type="dxa"/>
          </w:tcPr>
          <w:p w14:paraId="18DF33A6" w14:textId="77777777" w:rsidR="00C52B21" w:rsidRDefault="00C52B21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 w:rsidRPr="00C52B21">
              <w:rPr>
                <w:lang w:val="en-US"/>
              </w:rPr>
              <w:t>Currency</w:t>
            </w:r>
          </w:p>
        </w:tc>
        <w:tc>
          <w:tcPr>
            <w:tcW w:w="1688" w:type="dxa"/>
          </w:tcPr>
          <w:p w14:paraId="45CD159C" w14:textId="77777777" w:rsidR="00C52B21" w:rsidRDefault="00C52B21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</w:p>
        </w:tc>
        <w:tc>
          <w:tcPr>
            <w:tcW w:w="2858" w:type="dxa"/>
          </w:tcPr>
          <w:p w14:paraId="67C2E540" w14:textId="77777777" w:rsidR="00C52B21" w:rsidRDefault="00C52B21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hát</w:t>
            </w:r>
            <w:proofErr w:type="spellEnd"/>
          </w:p>
        </w:tc>
      </w:tr>
    </w:tbl>
    <w:p w14:paraId="7F616383" w14:textId="77777777" w:rsidR="00A53A17" w:rsidRPr="008A50B5" w:rsidRDefault="00A53A17" w:rsidP="00A53A17">
      <w:pPr>
        <w:pStyle w:val="ListParagraph"/>
        <w:rPr>
          <w:lang w:val="en-US"/>
        </w:rPr>
      </w:pPr>
    </w:p>
    <w:p w14:paraId="56339784" w14:textId="77777777" w:rsidR="00217162" w:rsidRDefault="00217162" w:rsidP="00217162">
      <w:pPr>
        <w:pStyle w:val="Heading2"/>
        <w:rPr>
          <w:lang w:val="en-US"/>
        </w:rPr>
      </w:pPr>
      <w:bookmarkStart w:id="10" w:name="_Toc435326531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HOADONSP</w:t>
      </w:r>
      <w:bookmarkEnd w:id="10"/>
    </w:p>
    <w:p w14:paraId="144897C5" w14:textId="77777777" w:rsidR="00217162" w:rsidRDefault="00217162" w:rsidP="00217162">
      <w:pPr>
        <w:pStyle w:val="ListParagraph"/>
        <w:numPr>
          <w:ilvl w:val="0"/>
          <w:numId w:val="36"/>
        </w:numPr>
        <w:spacing w:after="24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 w:rsidR="00E751E8">
        <w:rPr>
          <w:lang w:val="en-US"/>
        </w:rPr>
        <w:t>.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217162" w:rsidRPr="005F2DFA" w14:paraId="3AF15FAD" w14:textId="77777777" w:rsidTr="00C02CDF">
        <w:tc>
          <w:tcPr>
            <w:tcW w:w="801" w:type="dxa"/>
          </w:tcPr>
          <w:p w14:paraId="3FF31ADC" w14:textId="77777777" w:rsidR="00217162" w:rsidRPr="005F2DFA" w:rsidRDefault="00217162" w:rsidP="00C02CDF">
            <w:r w:rsidRPr="005F2DFA">
              <w:t>STT</w:t>
            </w:r>
          </w:p>
        </w:tc>
        <w:tc>
          <w:tcPr>
            <w:tcW w:w="1833" w:type="dxa"/>
          </w:tcPr>
          <w:p w14:paraId="6C5A4FE6" w14:textId="77777777" w:rsidR="00217162" w:rsidRPr="005F2DFA" w:rsidRDefault="00217162" w:rsidP="00C02CDF">
            <w:r w:rsidRPr="005F2DFA">
              <w:t>Tên thuộc tính</w:t>
            </w:r>
          </w:p>
        </w:tc>
        <w:tc>
          <w:tcPr>
            <w:tcW w:w="1688" w:type="dxa"/>
          </w:tcPr>
          <w:p w14:paraId="5FB80C8F" w14:textId="77777777" w:rsidR="00217162" w:rsidRPr="005F2DFA" w:rsidRDefault="00217162" w:rsidP="00C02CDF">
            <w:r w:rsidRPr="005F2DFA">
              <w:t>Kiểu</w:t>
            </w:r>
          </w:p>
        </w:tc>
        <w:tc>
          <w:tcPr>
            <w:tcW w:w="1688" w:type="dxa"/>
          </w:tcPr>
          <w:p w14:paraId="32C6BA45" w14:textId="77777777" w:rsidR="00217162" w:rsidRPr="005F2DFA" w:rsidRDefault="00217162" w:rsidP="00C02CDF">
            <w:r w:rsidRPr="005F2DFA">
              <w:t>Ràng buộc</w:t>
            </w:r>
          </w:p>
        </w:tc>
        <w:tc>
          <w:tcPr>
            <w:tcW w:w="2858" w:type="dxa"/>
          </w:tcPr>
          <w:p w14:paraId="0CE4A743" w14:textId="77777777" w:rsidR="00217162" w:rsidRPr="005F2DFA" w:rsidRDefault="00217162" w:rsidP="00C02CDF">
            <w:r w:rsidRPr="005F2DFA">
              <w:t>Ý nghĩa/ghi chú</w:t>
            </w:r>
          </w:p>
        </w:tc>
      </w:tr>
      <w:tr w:rsidR="00217162" w:rsidRPr="005F2DFA" w14:paraId="6B4181CF" w14:textId="77777777" w:rsidTr="00C02CDF">
        <w:trPr>
          <w:trHeight w:val="432"/>
        </w:trPr>
        <w:tc>
          <w:tcPr>
            <w:tcW w:w="801" w:type="dxa"/>
          </w:tcPr>
          <w:p w14:paraId="58F03B60" w14:textId="77777777" w:rsidR="00217162" w:rsidRPr="00095FB2" w:rsidRDefault="0021716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1322AF50" w14:textId="77777777" w:rsidR="00217162" w:rsidRPr="00095FB2" w:rsidRDefault="00843FCB" w:rsidP="00C02CDF">
            <w:pPr>
              <w:pStyle w:val="BodyText"/>
              <w:spacing w:after="0" w:line="240" w:lineRule="auto"/>
              <w:ind w:left="0" w:firstLine="9"/>
              <w:rPr>
                <w:lang w:val="en-US"/>
              </w:rPr>
            </w:pPr>
            <w:proofErr w:type="spellStart"/>
            <w:r w:rsidRPr="00843FCB">
              <w:rPr>
                <w:lang w:val="en-US"/>
              </w:rPr>
              <w:t>IDHoaDon</w:t>
            </w:r>
            <w:proofErr w:type="spellEnd"/>
          </w:p>
        </w:tc>
        <w:tc>
          <w:tcPr>
            <w:tcW w:w="1688" w:type="dxa"/>
          </w:tcPr>
          <w:p w14:paraId="34AC56F2" w14:textId="77777777" w:rsidR="00217162" w:rsidRPr="00095FB2" w:rsidRDefault="00217162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5290554F" w14:textId="77777777" w:rsidR="00217162" w:rsidRPr="00095FB2" w:rsidRDefault="00217162" w:rsidP="00C02CDF">
            <w:pPr>
              <w:pStyle w:val="BodyText"/>
              <w:spacing w:after="0" w:line="240" w:lineRule="auto"/>
              <w:ind w:left="-2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14:paraId="062597E9" w14:textId="77777777" w:rsidR="00217162" w:rsidRPr="005543A6" w:rsidRDefault="00843FCB" w:rsidP="00843FC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 w:rsidR="00B15EB3">
              <w:rPr>
                <w:lang w:val="en-US"/>
              </w:rPr>
              <w:t xml:space="preserve">, </w:t>
            </w:r>
            <w:proofErr w:type="spellStart"/>
            <w:r w:rsidR="00B15EB3">
              <w:rPr>
                <w:lang w:val="en-US"/>
              </w:rPr>
              <w:t>khóa</w:t>
            </w:r>
            <w:proofErr w:type="spellEnd"/>
            <w:r w:rsidR="00B15EB3">
              <w:rPr>
                <w:lang w:val="en-US"/>
              </w:rPr>
              <w:t xml:space="preserve"> </w:t>
            </w:r>
            <w:proofErr w:type="spellStart"/>
            <w:r w:rsidR="00B15EB3">
              <w:rPr>
                <w:lang w:val="en-US"/>
              </w:rPr>
              <w:t>ngoại</w:t>
            </w:r>
            <w:proofErr w:type="spellEnd"/>
            <w:r w:rsidR="00B15EB3">
              <w:rPr>
                <w:lang w:val="en-US"/>
              </w:rPr>
              <w:t xml:space="preserve"> </w:t>
            </w:r>
            <w:proofErr w:type="spellStart"/>
            <w:r w:rsidR="00B15EB3">
              <w:rPr>
                <w:lang w:val="en-US"/>
              </w:rPr>
              <w:t>đến</w:t>
            </w:r>
            <w:proofErr w:type="spellEnd"/>
            <w:r w:rsidR="00B15EB3">
              <w:rPr>
                <w:lang w:val="en-US"/>
              </w:rPr>
              <w:t xml:space="preserve"> </w:t>
            </w:r>
            <w:proofErr w:type="spellStart"/>
            <w:r w:rsidR="00B15EB3">
              <w:rPr>
                <w:lang w:val="en-US"/>
              </w:rPr>
              <w:t>bảng</w:t>
            </w:r>
            <w:proofErr w:type="spellEnd"/>
            <w:r w:rsidR="00B15EB3">
              <w:rPr>
                <w:lang w:val="en-US"/>
              </w:rPr>
              <w:t xml:space="preserve"> HOADON</w:t>
            </w:r>
          </w:p>
        </w:tc>
      </w:tr>
      <w:tr w:rsidR="00217162" w:rsidRPr="005F2DFA" w14:paraId="4B64CCEE" w14:textId="77777777" w:rsidTr="00C02CDF">
        <w:trPr>
          <w:trHeight w:val="432"/>
        </w:trPr>
        <w:tc>
          <w:tcPr>
            <w:tcW w:w="801" w:type="dxa"/>
          </w:tcPr>
          <w:p w14:paraId="4B1DDCEE" w14:textId="77777777" w:rsidR="00217162" w:rsidRPr="009F522A" w:rsidRDefault="0021716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53B184AE" w14:textId="77777777" w:rsidR="00217162" w:rsidRPr="009F522A" w:rsidRDefault="00843FCB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843FCB">
              <w:rPr>
                <w:lang w:val="en-US"/>
              </w:rPr>
              <w:t>IDSanPham</w:t>
            </w:r>
            <w:proofErr w:type="spellEnd"/>
          </w:p>
        </w:tc>
        <w:tc>
          <w:tcPr>
            <w:tcW w:w="1688" w:type="dxa"/>
          </w:tcPr>
          <w:p w14:paraId="5C3BE877" w14:textId="77777777" w:rsidR="00217162" w:rsidRPr="009F522A" w:rsidRDefault="00843FCB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01521498" w14:textId="77777777" w:rsidR="00217162" w:rsidRPr="00095FB2" w:rsidRDefault="00843FCB" w:rsidP="00C02CDF">
            <w:pPr>
              <w:pStyle w:val="BodyText"/>
              <w:spacing w:after="0" w:line="240" w:lineRule="auto"/>
              <w:ind w:hanging="720"/>
            </w:pPr>
            <w:r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14:paraId="44ECCC42" w14:textId="77777777" w:rsidR="00217162" w:rsidRPr="009F522A" w:rsidRDefault="00843FCB" w:rsidP="00B15EB3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 w:rsidR="00B15EB3">
              <w:rPr>
                <w:lang w:val="en-US"/>
              </w:rPr>
              <w:t xml:space="preserve">, </w:t>
            </w:r>
            <w:proofErr w:type="spellStart"/>
            <w:r w:rsidR="00B15EB3">
              <w:rPr>
                <w:lang w:val="en-US"/>
              </w:rPr>
              <w:t>khóa</w:t>
            </w:r>
            <w:proofErr w:type="spellEnd"/>
            <w:r w:rsidR="00B15EB3">
              <w:rPr>
                <w:lang w:val="en-US"/>
              </w:rPr>
              <w:t xml:space="preserve"> </w:t>
            </w:r>
            <w:proofErr w:type="spellStart"/>
            <w:r w:rsidR="00B15EB3">
              <w:rPr>
                <w:lang w:val="en-US"/>
              </w:rPr>
              <w:t>ngoại</w:t>
            </w:r>
            <w:proofErr w:type="spellEnd"/>
            <w:r w:rsidR="00B15EB3">
              <w:rPr>
                <w:lang w:val="en-US"/>
              </w:rPr>
              <w:t xml:space="preserve"> </w:t>
            </w:r>
            <w:proofErr w:type="spellStart"/>
            <w:r w:rsidR="00B15EB3">
              <w:rPr>
                <w:lang w:val="en-US"/>
              </w:rPr>
              <w:t>đến</w:t>
            </w:r>
            <w:proofErr w:type="spellEnd"/>
            <w:r w:rsidR="00B15EB3">
              <w:rPr>
                <w:lang w:val="en-US"/>
              </w:rPr>
              <w:t xml:space="preserve"> </w:t>
            </w:r>
            <w:proofErr w:type="spellStart"/>
            <w:r w:rsidR="00B15EB3">
              <w:rPr>
                <w:lang w:val="en-US"/>
              </w:rPr>
              <w:t>bảng</w:t>
            </w:r>
            <w:proofErr w:type="spellEnd"/>
            <w:r w:rsidR="00B15EB3">
              <w:rPr>
                <w:lang w:val="en-US"/>
              </w:rPr>
              <w:t xml:space="preserve"> SANPHAM</w:t>
            </w:r>
          </w:p>
        </w:tc>
      </w:tr>
      <w:tr w:rsidR="00217162" w:rsidRPr="005F2DFA" w14:paraId="37470A13" w14:textId="77777777" w:rsidTr="00C02CDF">
        <w:trPr>
          <w:trHeight w:val="432"/>
        </w:trPr>
        <w:tc>
          <w:tcPr>
            <w:tcW w:w="801" w:type="dxa"/>
          </w:tcPr>
          <w:p w14:paraId="75169A4E" w14:textId="77777777" w:rsidR="00217162" w:rsidRDefault="0021716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7F2A85FD" w14:textId="77777777" w:rsidR="00217162" w:rsidRDefault="00843FCB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843FCB">
              <w:rPr>
                <w:lang w:val="en-US"/>
              </w:rPr>
              <w:t>SoLuong</w:t>
            </w:r>
            <w:proofErr w:type="spellEnd"/>
          </w:p>
        </w:tc>
        <w:tc>
          <w:tcPr>
            <w:tcW w:w="1688" w:type="dxa"/>
          </w:tcPr>
          <w:p w14:paraId="1D632B3B" w14:textId="77777777" w:rsidR="00217162" w:rsidRDefault="00843FCB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007E34B4" w14:textId="77777777" w:rsidR="00217162" w:rsidRPr="00095FB2" w:rsidRDefault="00217162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04B88EB3" w14:textId="77777777" w:rsidR="00217162" w:rsidRDefault="00843FCB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3FCB" w:rsidRPr="005F2DFA" w14:paraId="34E1D7FA" w14:textId="77777777" w:rsidTr="00C02CDF">
        <w:trPr>
          <w:trHeight w:val="432"/>
        </w:trPr>
        <w:tc>
          <w:tcPr>
            <w:tcW w:w="801" w:type="dxa"/>
          </w:tcPr>
          <w:p w14:paraId="3B5A3DD9" w14:textId="77777777" w:rsidR="00843FCB" w:rsidRDefault="00843FCB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</w:p>
        </w:tc>
        <w:tc>
          <w:tcPr>
            <w:tcW w:w="1833" w:type="dxa"/>
          </w:tcPr>
          <w:p w14:paraId="1003783D" w14:textId="77777777" w:rsidR="00843FCB" w:rsidRPr="00843FCB" w:rsidRDefault="00843FCB" w:rsidP="00843FCB">
            <w:pPr>
              <w:pStyle w:val="BodyText"/>
              <w:spacing w:after="0" w:line="240" w:lineRule="auto"/>
              <w:ind w:left="9" w:hanging="9"/>
              <w:rPr>
                <w:lang w:val="en-US"/>
              </w:rPr>
            </w:pPr>
            <w:proofErr w:type="spellStart"/>
            <w:r w:rsidRPr="00843FCB">
              <w:rPr>
                <w:lang w:val="en-US"/>
              </w:rPr>
              <w:t>ThanhTien</w:t>
            </w:r>
            <w:proofErr w:type="spellEnd"/>
          </w:p>
        </w:tc>
        <w:tc>
          <w:tcPr>
            <w:tcW w:w="1688" w:type="dxa"/>
          </w:tcPr>
          <w:p w14:paraId="70287DCB" w14:textId="77777777" w:rsidR="00843FCB" w:rsidRDefault="00843FCB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 w:rsidRPr="00C52B21">
              <w:rPr>
                <w:lang w:val="en-US"/>
              </w:rPr>
              <w:t>Currency</w:t>
            </w:r>
          </w:p>
        </w:tc>
        <w:tc>
          <w:tcPr>
            <w:tcW w:w="1688" w:type="dxa"/>
          </w:tcPr>
          <w:p w14:paraId="5C6ED971" w14:textId="77777777" w:rsidR="00843FCB" w:rsidRPr="00095FB2" w:rsidRDefault="00843FCB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2398B844" w14:textId="77777777" w:rsidR="00843FCB" w:rsidRDefault="003F24AA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</w:tc>
      </w:tr>
    </w:tbl>
    <w:p w14:paraId="57277267" w14:textId="77777777" w:rsidR="00217162" w:rsidRPr="008A50B5" w:rsidRDefault="00217162" w:rsidP="00217162">
      <w:pPr>
        <w:pStyle w:val="ListParagraph"/>
        <w:rPr>
          <w:lang w:val="en-US"/>
        </w:rPr>
      </w:pPr>
    </w:p>
    <w:p w14:paraId="1F5CB86E" w14:textId="77777777" w:rsidR="008D1176" w:rsidRDefault="008D1176" w:rsidP="008D1176">
      <w:pPr>
        <w:pStyle w:val="Heading2"/>
        <w:rPr>
          <w:lang w:val="en-US"/>
        </w:rPr>
      </w:pPr>
      <w:bookmarkStart w:id="11" w:name="_Toc435326532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HOADON</w:t>
      </w:r>
      <w:bookmarkEnd w:id="11"/>
    </w:p>
    <w:p w14:paraId="431C13BA" w14:textId="77777777" w:rsidR="008D1176" w:rsidRDefault="008D1176" w:rsidP="008D1176">
      <w:pPr>
        <w:pStyle w:val="ListParagraph"/>
        <w:numPr>
          <w:ilvl w:val="0"/>
          <w:numId w:val="36"/>
        </w:numPr>
        <w:spacing w:after="24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.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8D1176" w:rsidRPr="005F2DFA" w14:paraId="7615DB83" w14:textId="77777777" w:rsidTr="00C02CDF">
        <w:tc>
          <w:tcPr>
            <w:tcW w:w="801" w:type="dxa"/>
          </w:tcPr>
          <w:p w14:paraId="272D9027" w14:textId="77777777" w:rsidR="008D1176" w:rsidRPr="005F2DFA" w:rsidRDefault="008D1176" w:rsidP="00C02CDF">
            <w:r w:rsidRPr="005F2DFA">
              <w:t>STT</w:t>
            </w:r>
          </w:p>
        </w:tc>
        <w:tc>
          <w:tcPr>
            <w:tcW w:w="1833" w:type="dxa"/>
          </w:tcPr>
          <w:p w14:paraId="19FFE9E2" w14:textId="77777777" w:rsidR="008D1176" w:rsidRPr="005F2DFA" w:rsidRDefault="008D1176" w:rsidP="00C02CDF">
            <w:r w:rsidRPr="005F2DFA">
              <w:t>Tên thuộc tính</w:t>
            </w:r>
          </w:p>
        </w:tc>
        <w:tc>
          <w:tcPr>
            <w:tcW w:w="1688" w:type="dxa"/>
          </w:tcPr>
          <w:p w14:paraId="09BC420C" w14:textId="77777777" w:rsidR="008D1176" w:rsidRPr="005F2DFA" w:rsidRDefault="008D1176" w:rsidP="00C02CDF">
            <w:r w:rsidRPr="005F2DFA">
              <w:t>Kiểu</w:t>
            </w:r>
          </w:p>
        </w:tc>
        <w:tc>
          <w:tcPr>
            <w:tcW w:w="1688" w:type="dxa"/>
          </w:tcPr>
          <w:p w14:paraId="163E69A7" w14:textId="77777777" w:rsidR="008D1176" w:rsidRPr="005F2DFA" w:rsidRDefault="008D1176" w:rsidP="00C02CDF">
            <w:r w:rsidRPr="005F2DFA">
              <w:t>Ràng buộc</w:t>
            </w:r>
          </w:p>
        </w:tc>
        <w:tc>
          <w:tcPr>
            <w:tcW w:w="2858" w:type="dxa"/>
          </w:tcPr>
          <w:p w14:paraId="7367F458" w14:textId="77777777" w:rsidR="008D1176" w:rsidRPr="005F2DFA" w:rsidRDefault="008D1176" w:rsidP="00C02CDF">
            <w:r w:rsidRPr="005F2DFA">
              <w:t>Ý nghĩa/ghi chú</w:t>
            </w:r>
          </w:p>
        </w:tc>
      </w:tr>
      <w:tr w:rsidR="008D1176" w:rsidRPr="005F2DFA" w14:paraId="282D29F5" w14:textId="77777777" w:rsidTr="00C02CDF">
        <w:trPr>
          <w:trHeight w:val="432"/>
        </w:trPr>
        <w:tc>
          <w:tcPr>
            <w:tcW w:w="801" w:type="dxa"/>
          </w:tcPr>
          <w:p w14:paraId="3F93210F" w14:textId="77777777" w:rsidR="008D1176" w:rsidRPr="00095FB2" w:rsidRDefault="008D1176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0A6808A8" w14:textId="77777777" w:rsidR="008D1176" w:rsidRPr="00095FB2" w:rsidRDefault="008D1176" w:rsidP="00C02CDF">
            <w:pPr>
              <w:pStyle w:val="BodyText"/>
              <w:spacing w:after="0" w:line="240" w:lineRule="auto"/>
              <w:ind w:left="0" w:firstLine="9"/>
              <w:rPr>
                <w:lang w:val="en-US"/>
              </w:rPr>
            </w:pPr>
            <w:proofErr w:type="spellStart"/>
            <w:r w:rsidRPr="00843FCB">
              <w:rPr>
                <w:lang w:val="en-US"/>
              </w:rPr>
              <w:t>IDHoaDon</w:t>
            </w:r>
            <w:proofErr w:type="spellEnd"/>
          </w:p>
        </w:tc>
        <w:tc>
          <w:tcPr>
            <w:tcW w:w="1688" w:type="dxa"/>
          </w:tcPr>
          <w:p w14:paraId="5420BE17" w14:textId="77777777" w:rsidR="008D1176" w:rsidRPr="00095FB2" w:rsidRDefault="008D1176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072966E1" w14:textId="77777777" w:rsidR="008D1176" w:rsidRPr="00095FB2" w:rsidRDefault="008D1176" w:rsidP="00C02CDF">
            <w:pPr>
              <w:pStyle w:val="BodyText"/>
              <w:spacing w:after="0" w:line="240" w:lineRule="auto"/>
              <w:ind w:left="-2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858" w:type="dxa"/>
          </w:tcPr>
          <w:p w14:paraId="5A5C7624" w14:textId="77777777" w:rsidR="008D1176" w:rsidRPr="005543A6" w:rsidRDefault="008D1176" w:rsidP="00B75A6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8D1176" w:rsidRPr="005F2DFA" w14:paraId="1CFE0432" w14:textId="77777777" w:rsidTr="00C02CDF">
        <w:trPr>
          <w:trHeight w:val="432"/>
        </w:trPr>
        <w:tc>
          <w:tcPr>
            <w:tcW w:w="801" w:type="dxa"/>
          </w:tcPr>
          <w:p w14:paraId="67AF5E8A" w14:textId="77777777" w:rsidR="008D1176" w:rsidRPr="009F522A" w:rsidRDefault="008D1176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4DCAB95C" w14:textId="77777777" w:rsidR="008D1176" w:rsidRPr="009F522A" w:rsidRDefault="00B75A6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B75A62">
              <w:rPr>
                <w:lang w:val="en-US"/>
              </w:rPr>
              <w:t>IDKhachHang</w:t>
            </w:r>
            <w:proofErr w:type="spellEnd"/>
          </w:p>
        </w:tc>
        <w:tc>
          <w:tcPr>
            <w:tcW w:w="1688" w:type="dxa"/>
          </w:tcPr>
          <w:p w14:paraId="7535E778" w14:textId="77777777" w:rsidR="008D1176" w:rsidRPr="009F522A" w:rsidRDefault="008D1176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2FFDD9C3" w14:textId="77777777" w:rsidR="008D1176" w:rsidRPr="00095FB2" w:rsidRDefault="00A61D43" w:rsidP="00C02CDF">
            <w:pPr>
              <w:pStyle w:val="BodyText"/>
              <w:spacing w:after="0" w:line="240" w:lineRule="auto"/>
              <w:ind w:hanging="720"/>
            </w:pPr>
            <w:r>
              <w:rPr>
                <w:lang w:val="en-US"/>
              </w:rPr>
              <w:t>Foreign Key</w:t>
            </w:r>
          </w:p>
        </w:tc>
        <w:tc>
          <w:tcPr>
            <w:tcW w:w="2858" w:type="dxa"/>
          </w:tcPr>
          <w:p w14:paraId="3897C85C" w14:textId="77777777" w:rsidR="00E7207B" w:rsidRDefault="00E7207B" w:rsidP="00E7207B">
            <w:pPr>
              <w:pStyle w:val="BodyText"/>
              <w:spacing w:after="0" w:line="240" w:lineRule="auto"/>
              <w:ind w:left="20" w:hanging="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>,</w:t>
            </w:r>
          </w:p>
          <w:p w14:paraId="31EE45F1" w14:textId="77777777" w:rsidR="008D1176" w:rsidRPr="009F522A" w:rsidRDefault="00E7207B" w:rsidP="00E7207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KHACHHANG</w:t>
            </w:r>
          </w:p>
        </w:tc>
      </w:tr>
      <w:tr w:rsidR="008D1176" w:rsidRPr="005F2DFA" w14:paraId="69EFE5EA" w14:textId="77777777" w:rsidTr="00C02CDF">
        <w:trPr>
          <w:trHeight w:val="432"/>
        </w:trPr>
        <w:tc>
          <w:tcPr>
            <w:tcW w:w="801" w:type="dxa"/>
          </w:tcPr>
          <w:p w14:paraId="57F3BD3E" w14:textId="77777777" w:rsidR="008D1176" w:rsidRDefault="008D1176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3CAFCD83" w14:textId="77777777" w:rsidR="008D1176" w:rsidRDefault="00B75A6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proofErr w:type="spellStart"/>
            <w:r w:rsidRPr="00B75A62">
              <w:rPr>
                <w:lang w:val="en-US"/>
              </w:rPr>
              <w:t>IDDatPhong</w:t>
            </w:r>
            <w:proofErr w:type="spellEnd"/>
          </w:p>
        </w:tc>
        <w:tc>
          <w:tcPr>
            <w:tcW w:w="1688" w:type="dxa"/>
          </w:tcPr>
          <w:p w14:paraId="3F6BFA33" w14:textId="77777777" w:rsidR="008D1176" w:rsidRDefault="008D1176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2C6A47AD" w14:textId="77777777" w:rsidR="008D1176" w:rsidRPr="00095FB2" w:rsidRDefault="00A61D43" w:rsidP="00C02CDF">
            <w:pPr>
              <w:pStyle w:val="BodyText"/>
              <w:spacing w:after="0" w:line="240" w:lineRule="auto"/>
              <w:ind w:hanging="720"/>
            </w:pPr>
            <w:r>
              <w:rPr>
                <w:lang w:val="en-US"/>
              </w:rPr>
              <w:t>Foreign Key</w:t>
            </w:r>
          </w:p>
        </w:tc>
        <w:tc>
          <w:tcPr>
            <w:tcW w:w="2858" w:type="dxa"/>
          </w:tcPr>
          <w:p w14:paraId="044C86D3" w14:textId="77777777" w:rsidR="008D1176" w:rsidRDefault="00F941B5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>.</w:t>
            </w:r>
          </w:p>
          <w:p w14:paraId="06DD115E" w14:textId="77777777" w:rsidR="00F941B5" w:rsidRDefault="00F941B5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DATPHONG</w:t>
            </w:r>
          </w:p>
        </w:tc>
      </w:tr>
      <w:tr w:rsidR="008D1176" w:rsidRPr="005F2DFA" w14:paraId="66B0BB6D" w14:textId="77777777" w:rsidTr="00C02CDF">
        <w:trPr>
          <w:trHeight w:val="432"/>
        </w:trPr>
        <w:tc>
          <w:tcPr>
            <w:tcW w:w="801" w:type="dxa"/>
          </w:tcPr>
          <w:p w14:paraId="335426A3" w14:textId="77777777" w:rsidR="008D1176" w:rsidRDefault="00B75A6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3E5B12E2" w14:textId="77777777" w:rsidR="008D1176" w:rsidRPr="00843FCB" w:rsidRDefault="00B75A62" w:rsidP="00C02CDF">
            <w:pPr>
              <w:pStyle w:val="BodyText"/>
              <w:spacing w:after="0" w:line="240" w:lineRule="auto"/>
              <w:ind w:left="9" w:hanging="9"/>
              <w:rPr>
                <w:lang w:val="en-US"/>
              </w:rPr>
            </w:pPr>
            <w:proofErr w:type="spellStart"/>
            <w:r w:rsidRPr="00B75A62">
              <w:rPr>
                <w:lang w:val="en-US"/>
              </w:rPr>
              <w:t>NgayGioTao</w:t>
            </w:r>
            <w:proofErr w:type="spellEnd"/>
          </w:p>
        </w:tc>
        <w:tc>
          <w:tcPr>
            <w:tcW w:w="1688" w:type="dxa"/>
          </w:tcPr>
          <w:p w14:paraId="46F02F82" w14:textId="77777777" w:rsidR="008D1176" w:rsidRDefault="00B75A6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 w:rsidRPr="00C52B21">
              <w:rPr>
                <w:lang w:val="en-US"/>
              </w:rPr>
              <w:t>Date/Time</w:t>
            </w:r>
          </w:p>
        </w:tc>
        <w:tc>
          <w:tcPr>
            <w:tcW w:w="1688" w:type="dxa"/>
          </w:tcPr>
          <w:p w14:paraId="075B6C0A" w14:textId="77777777" w:rsidR="008D1176" w:rsidRPr="00095FB2" w:rsidRDefault="008D1176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594C7EFE" w14:textId="77777777" w:rsidR="008D1176" w:rsidRDefault="00554CAA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B75A62" w:rsidRPr="005F2DFA" w14:paraId="767A2266" w14:textId="77777777" w:rsidTr="00C02CDF">
        <w:trPr>
          <w:trHeight w:val="432"/>
        </w:trPr>
        <w:tc>
          <w:tcPr>
            <w:tcW w:w="801" w:type="dxa"/>
          </w:tcPr>
          <w:p w14:paraId="251326AE" w14:textId="77777777" w:rsidR="00B75A62" w:rsidRDefault="00B75A6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6ABFB222" w14:textId="77777777" w:rsidR="00B75A62" w:rsidRPr="00843FCB" w:rsidRDefault="00B75A62" w:rsidP="00C02CDF">
            <w:pPr>
              <w:pStyle w:val="BodyText"/>
              <w:spacing w:after="0" w:line="240" w:lineRule="auto"/>
              <w:ind w:left="9" w:hanging="9"/>
              <w:rPr>
                <w:lang w:val="en-US"/>
              </w:rPr>
            </w:pPr>
            <w:proofErr w:type="spellStart"/>
            <w:r w:rsidRPr="00B75A62">
              <w:rPr>
                <w:lang w:val="en-US"/>
              </w:rPr>
              <w:t>GhiChu</w:t>
            </w:r>
            <w:proofErr w:type="spellEnd"/>
          </w:p>
        </w:tc>
        <w:tc>
          <w:tcPr>
            <w:tcW w:w="1688" w:type="dxa"/>
          </w:tcPr>
          <w:p w14:paraId="5721A2C8" w14:textId="77777777" w:rsidR="00B75A62" w:rsidRPr="00C52B21" w:rsidRDefault="00B75A6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14:paraId="406ECA18" w14:textId="77777777" w:rsidR="00B75A62" w:rsidRPr="00095FB2" w:rsidRDefault="00B75A62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754BC2B9" w14:textId="77777777" w:rsidR="00B75A62" w:rsidRDefault="00554CAA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B75A62" w:rsidRPr="005F2DFA" w14:paraId="4C51B1AD" w14:textId="77777777" w:rsidTr="00C02CDF">
        <w:trPr>
          <w:trHeight w:val="432"/>
        </w:trPr>
        <w:tc>
          <w:tcPr>
            <w:tcW w:w="801" w:type="dxa"/>
          </w:tcPr>
          <w:p w14:paraId="4686922C" w14:textId="77777777" w:rsidR="00B75A62" w:rsidRDefault="00B75A6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14:paraId="33A28A36" w14:textId="77777777" w:rsidR="00B75A62" w:rsidRPr="00843FCB" w:rsidRDefault="00B75A62" w:rsidP="00C02CDF">
            <w:pPr>
              <w:pStyle w:val="BodyText"/>
              <w:spacing w:after="0" w:line="240" w:lineRule="auto"/>
              <w:ind w:left="9" w:hanging="9"/>
              <w:rPr>
                <w:lang w:val="en-US"/>
              </w:rPr>
            </w:pPr>
            <w:proofErr w:type="spellStart"/>
            <w:r w:rsidRPr="00B75A62">
              <w:rPr>
                <w:lang w:val="en-US"/>
              </w:rPr>
              <w:t>SubTotal</w:t>
            </w:r>
            <w:proofErr w:type="spellEnd"/>
          </w:p>
        </w:tc>
        <w:tc>
          <w:tcPr>
            <w:tcW w:w="1688" w:type="dxa"/>
          </w:tcPr>
          <w:p w14:paraId="7D9D067D" w14:textId="77777777" w:rsidR="00B75A62" w:rsidRPr="00C52B21" w:rsidRDefault="00FC5C9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 w:rsidRPr="00C52B21">
              <w:rPr>
                <w:lang w:val="en-US"/>
              </w:rPr>
              <w:t>Currency</w:t>
            </w:r>
          </w:p>
        </w:tc>
        <w:tc>
          <w:tcPr>
            <w:tcW w:w="1688" w:type="dxa"/>
          </w:tcPr>
          <w:p w14:paraId="0C0EF78D" w14:textId="77777777" w:rsidR="00B75A62" w:rsidRPr="00095FB2" w:rsidRDefault="00B75A62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353BA5BA" w14:textId="77777777" w:rsidR="00B75A62" w:rsidRDefault="00554CAA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khấu</w:t>
            </w:r>
            <w:proofErr w:type="spellEnd"/>
          </w:p>
        </w:tc>
      </w:tr>
      <w:tr w:rsidR="00B75A62" w:rsidRPr="005F2DFA" w14:paraId="58446BE3" w14:textId="77777777" w:rsidTr="00C02CDF">
        <w:trPr>
          <w:trHeight w:val="432"/>
        </w:trPr>
        <w:tc>
          <w:tcPr>
            <w:tcW w:w="801" w:type="dxa"/>
          </w:tcPr>
          <w:p w14:paraId="751A2345" w14:textId="77777777" w:rsidR="00B75A62" w:rsidRDefault="00B75A6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14:paraId="06C7FDB7" w14:textId="77777777" w:rsidR="00B75A62" w:rsidRPr="00843FCB" w:rsidRDefault="00B75A62" w:rsidP="00C02CDF">
            <w:pPr>
              <w:pStyle w:val="BodyText"/>
              <w:spacing w:after="0" w:line="240" w:lineRule="auto"/>
              <w:ind w:left="9" w:hanging="9"/>
              <w:rPr>
                <w:lang w:val="en-US"/>
              </w:rPr>
            </w:pPr>
            <w:r w:rsidRPr="00B75A62">
              <w:rPr>
                <w:lang w:val="en-US"/>
              </w:rPr>
              <w:t>Discount</w:t>
            </w:r>
          </w:p>
        </w:tc>
        <w:tc>
          <w:tcPr>
            <w:tcW w:w="1688" w:type="dxa"/>
          </w:tcPr>
          <w:p w14:paraId="415CFB78" w14:textId="77777777" w:rsidR="00B75A62" w:rsidRPr="00C52B21" w:rsidRDefault="00FC5C9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88" w:type="dxa"/>
          </w:tcPr>
          <w:p w14:paraId="272807F5" w14:textId="77777777" w:rsidR="00B75A62" w:rsidRPr="00095FB2" w:rsidRDefault="00B75A62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45C601EB" w14:textId="77777777" w:rsidR="00B75A62" w:rsidRDefault="00554CAA" w:rsidP="00554CAA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Tỷ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khấu</w:t>
            </w:r>
            <w:proofErr w:type="spellEnd"/>
          </w:p>
        </w:tc>
      </w:tr>
      <w:tr w:rsidR="00B75A62" w:rsidRPr="005F2DFA" w14:paraId="5FA9F138" w14:textId="77777777" w:rsidTr="00C02CDF">
        <w:trPr>
          <w:trHeight w:val="432"/>
        </w:trPr>
        <w:tc>
          <w:tcPr>
            <w:tcW w:w="801" w:type="dxa"/>
          </w:tcPr>
          <w:p w14:paraId="53EBC34C" w14:textId="77777777" w:rsidR="00B75A62" w:rsidRDefault="00B75A6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33" w:type="dxa"/>
          </w:tcPr>
          <w:p w14:paraId="16B020AA" w14:textId="77777777" w:rsidR="00B75A62" w:rsidRPr="00843FCB" w:rsidRDefault="00B75A62" w:rsidP="00C02CDF">
            <w:pPr>
              <w:pStyle w:val="BodyText"/>
              <w:spacing w:after="0" w:line="240" w:lineRule="auto"/>
              <w:ind w:left="9" w:hanging="9"/>
              <w:rPr>
                <w:lang w:val="en-US"/>
              </w:rPr>
            </w:pPr>
            <w:r w:rsidRPr="00B75A62">
              <w:rPr>
                <w:lang w:val="en-US"/>
              </w:rPr>
              <w:t>Total</w:t>
            </w:r>
          </w:p>
        </w:tc>
        <w:tc>
          <w:tcPr>
            <w:tcW w:w="1688" w:type="dxa"/>
          </w:tcPr>
          <w:p w14:paraId="7DE1DC5E" w14:textId="77777777" w:rsidR="00B75A62" w:rsidRPr="00C52B21" w:rsidRDefault="00FC5C9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 w:rsidRPr="00C52B21">
              <w:rPr>
                <w:lang w:val="en-US"/>
              </w:rPr>
              <w:t>Currency</w:t>
            </w:r>
          </w:p>
        </w:tc>
        <w:tc>
          <w:tcPr>
            <w:tcW w:w="1688" w:type="dxa"/>
          </w:tcPr>
          <w:p w14:paraId="5CCFEE58" w14:textId="77777777" w:rsidR="00B75A62" w:rsidRPr="00095FB2" w:rsidRDefault="00B75A62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2FF78AE6" w14:textId="77777777" w:rsidR="00B75A62" w:rsidRDefault="00554CAA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cùng</w:t>
            </w:r>
            <w:proofErr w:type="spellEnd"/>
          </w:p>
          <w:p w14:paraId="469866BB" w14:textId="77777777" w:rsidR="00554CAA" w:rsidRDefault="00554CAA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B75A62" w:rsidRPr="005F2DFA" w14:paraId="5EC17B9E" w14:textId="77777777" w:rsidTr="00C02CDF">
        <w:trPr>
          <w:trHeight w:val="432"/>
        </w:trPr>
        <w:tc>
          <w:tcPr>
            <w:tcW w:w="801" w:type="dxa"/>
          </w:tcPr>
          <w:p w14:paraId="1597D0A8" w14:textId="77777777" w:rsidR="00B75A62" w:rsidRDefault="00B75A62" w:rsidP="00C02CDF">
            <w:pPr>
              <w:pStyle w:val="BodyText"/>
              <w:spacing w:after="0" w:line="240" w:lineRule="auto"/>
              <w:ind w:hanging="72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33" w:type="dxa"/>
          </w:tcPr>
          <w:p w14:paraId="7C2C724D" w14:textId="77777777" w:rsidR="00B75A62" w:rsidRPr="00B75A62" w:rsidRDefault="00B75A62" w:rsidP="00C02CDF">
            <w:pPr>
              <w:pStyle w:val="BodyText"/>
              <w:spacing w:after="0" w:line="240" w:lineRule="auto"/>
              <w:ind w:left="9" w:hanging="9"/>
              <w:rPr>
                <w:lang w:val="en-US"/>
              </w:rPr>
            </w:pPr>
            <w:proofErr w:type="spellStart"/>
            <w:r w:rsidRPr="00B75A62">
              <w:rPr>
                <w:lang w:val="en-US"/>
              </w:rPr>
              <w:t>TrangThai</w:t>
            </w:r>
            <w:proofErr w:type="spellEnd"/>
          </w:p>
        </w:tc>
        <w:tc>
          <w:tcPr>
            <w:tcW w:w="1688" w:type="dxa"/>
          </w:tcPr>
          <w:p w14:paraId="5029F9CB" w14:textId="77777777" w:rsidR="00B75A62" w:rsidRPr="00C52B21" w:rsidRDefault="00FC5C92" w:rsidP="00C02CDF">
            <w:pPr>
              <w:pStyle w:val="BodyText"/>
              <w:spacing w:after="0" w:line="240" w:lineRule="auto"/>
              <w:ind w:hanging="720"/>
              <w:rPr>
                <w:lang w:val="en-US"/>
              </w:rPr>
            </w:pPr>
            <w:r>
              <w:rPr>
                <w:lang w:val="en-US"/>
              </w:rPr>
              <w:t>Yes/No</w:t>
            </w:r>
          </w:p>
        </w:tc>
        <w:tc>
          <w:tcPr>
            <w:tcW w:w="1688" w:type="dxa"/>
          </w:tcPr>
          <w:p w14:paraId="7560CA78" w14:textId="77777777" w:rsidR="00B75A62" w:rsidRPr="00095FB2" w:rsidRDefault="00B75A62" w:rsidP="00C02CDF">
            <w:pPr>
              <w:pStyle w:val="BodyText"/>
              <w:spacing w:after="0" w:line="240" w:lineRule="auto"/>
              <w:ind w:hanging="720"/>
            </w:pPr>
          </w:p>
        </w:tc>
        <w:tc>
          <w:tcPr>
            <w:tcW w:w="2858" w:type="dxa"/>
          </w:tcPr>
          <w:p w14:paraId="1D4442C0" w14:textId="77777777" w:rsidR="00B75A62" w:rsidRDefault="00554CAA" w:rsidP="00C02CD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(YES),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(NO))</w:t>
            </w:r>
          </w:p>
        </w:tc>
      </w:tr>
    </w:tbl>
    <w:p w14:paraId="3FB03B42" w14:textId="77777777" w:rsidR="008D1176" w:rsidRPr="008A50B5" w:rsidRDefault="008D1176" w:rsidP="008D1176">
      <w:pPr>
        <w:pStyle w:val="ListParagraph"/>
        <w:rPr>
          <w:lang w:val="en-US"/>
        </w:rPr>
      </w:pPr>
    </w:p>
    <w:p w14:paraId="66DE2B2A" w14:textId="77777777" w:rsidR="008A50B5" w:rsidRPr="008A50B5" w:rsidRDefault="008A50B5" w:rsidP="008A50B5">
      <w:pPr>
        <w:pStyle w:val="ListParagraph"/>
        <w:rPr>
          <w:lang w:val="en-US"/>
        </w:rPr>
      </w:pPr>
    </w:p>
    <w:sectPr w:rsidR="008A50B5" w:rsidRPr="008A50B5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9451D" w14:textId="77777777" w:rsidR="00A37A62" w:rsidRDefault="00A37A62">
      <w:r>
        <w:separator/>
      </w:r>
    </w:p>
  </w:endnote>
  <w:endnote w:type="continuationSeparator" w:id="0">
    <w:p w14:paraId="5E0651AF" w14:textId="77777777" w:rsidR="00A37A62" w:rsidRDefault="00A3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7380D4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2215A7B" w14:textId="7B7BF773" w:rsidR="00E95D0C" w:rsidRPr="007A1DE8" w:rsidRDefault="00E95D0C" w:rsidP="007A1DE8">
          <w:pPr>
            <w:rPr>
              <w:lang w:val="en-US"/>
            </w:rPr>
          </w:pP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498DBE0" w14:textId="77B1CFC0" w:rsidR="00E95D0C" w:rsidRPr="00B871C5" w:rsidRDefault="00E95D0C" w:rsidP="00D234F3">
          <w:pPr>
            <w:jc w:val="right"/>
            <w:rPr>
              <w:lang w:val="en-US"/>
            </w:rPr>
          </w:pPr>
        </w:p>
      </w:tc>
    </w:tr>
  </w:tbl>
  <w:p w14:paraId="0C6117C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94E2B" w14:textId="77777777" w:rsidR="00A37A62" w:rsidRDefault="00A37A62">
      <w:r>
        <w:separator/>
      </w:r>
    </w:p>
  </w:footnote>
  <w:footnote w:type="continuationSeparator" w:id="0">
    <w:p w14:paraId="51738655" w14:textId="77777777" w:rsidR="00A37A62" w:rsidRDefault="00A37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A7540" w14:textId="19BDAF37" w:rsidR="006D084D" w:rsidRDefault="00E927B5" w:rsidP="00E927B5">
    <w:pPr>
      <w:tabs>
        <w:tab w:val="left" w:pos="2070"/>
      </w:tabs>
    </w:pPr>
    <w:r>
      <w:tab/>
    </w:r>
  </w:p>
  <w:p w14:paraId="69CFB6F2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B053DCA"/>
    <w:multiLevelType w:val="hybridMultilevel"/>
    <w:tmpl w:val="C3424AF4"/>
    <w:lvl w:ilvl="0" w:tplc="1A7080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689715">
    <w:abstractNumId w:val="0"/>
  </w:num>
  <w:num w:numId="2" w16cid:durableId="19459607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18072269">
    <w:abstractNumId w:val="17"/>
  </w:num>
  <w:num w:numId="4" w16cid:durableId="413284409">
    <w:abstractNumId w:val="15"/>
  </w:num>
  <w:num w:numId="5" w16cid:durableId="2134252565">
    <w:abstractNumId w:val="18"/>
  </w:num>
  <w:num w:numId="6" w16cid:durableId="792795823">
    <w:abstractNumId w:val="8"/>
  </w:num>
  <w:num w:numId="7" w16cid:durableId="1438329891">
    <w:abstractNumId w:val="19"/>
  </w:num>
  <w:num w:numId="8" w16cid:durableId="1102185710">
    <w:abstractNumId w:val="24"/>
  </w:num>
  <w:num w:numId="9" w16cid:durableId="618416183">
    <w:abstractNumId w:val="11"/>
  </w:num>
  <w:num w:numId="10" w16cid:durableId="1913276146">
    <w:abstractNumId w:val="6"/>
  </w:num>
  <w:num w:numId="11" w16cid:durableId="862405002">
    <w:abstractNumId w:val="29"/>
  </w:num>
  <w:num w:numId="12" w16cid:durableId="2136098644">
    <w:abstractNumId w:val="25"/>
  </w:num>
  <w:num w:numId="13" w16cid:durableId="568854678">
    <w:abstractNumId w:val="23"/>
  </w:num>
  <w:num w:numId="14" w16cid:durableId="1583684158">
    <w:abstractNumId w:val="2"/>
  </w:num>
  <w:num w:numId="15" w16cid:durableId="1077089207">
    <w:abstractNumId w:val="4"/>
  </w:num>
  <w:num w:numId="16" w16cid:durableId="272590379">
    <w:abstractNumId w:val="22"/>
  </w:num>
  <w:num w:numId="17" w16cid:durableId="1713965897">
    <w:abstractNumId w:val="27"/>
  </w:num>
  <w:num w:numId="18" w16cid:durableId="986014762">
    <w:abstractNumId w:val="10"/>
  </w:num>
  <w:num w:numId="19" w16cid:durableId="1343237256">
    <w:abstractNumId w:val="21"/>
  </w:num>
  <w:num w:numId="20" w16cid:durableId="15695280">
    <w:abstractNumId w:val="26"/>
  </w:num>
  <w:num w:numId="21" w16cid:durableId="1953049599">
    <w:abstractNumId w:val="28"/>
  </w:num>
  <w:num w:numId="22" w16cid:durableId="2131783454">
    <w:abstractNumId w:val="7"/>
  </w:num>
  <w:num w:numId="23" w16cid:durableId="1107887747">
    <w:abstractNumId w:val="14"/>
  </w:num>
  <w:num w:numId="24" w16cid:durableId="514079706">
    <w:abstractNumId w:val="5"/>
  </w:num>
  <w:num w:numId="25" w16cid:durableId="1511027621">
    <w:abstractNumId w:val="3"/>
  </w:num>
  <w:num w:numId="26" w16cid:durableId="1889106327">
    <w:abstractNumId w:val="13"/>
  </w:num>
  <w:num w:numId="27" w16cid:durableId="221720168">
    <w:abstractNumId w:val="20"/>
  </w:num>
  <w:num w:numId="28" w16cid:durableId="124861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136085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09346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02339008">
    <w:abstractNumId w:val="12"/>
  </w:num>
  <w:num w:numId="32" w16cid:durableId="1442340553">
    <w:abstractNumId w:val="0"/>
  </w:num>
  <w:num w:numId="33" w16cid:durableId="1336611971">
    <w:abstractNumId w:val="0"/>
  </w:num>
  <w:num w:numId="34" w16cid:durableId="790636201">
    <w:abstractNumId w:val="16"/>
  </w:num>
  <w:num w:numId="35" w16cid:durableId="1633172097">
    <w:abstractNumId w:val="9"/>
  </w:num>
  <w:num w:numId="36" w16cid:durableId="21016355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20943"/>
    <w:rsid w:val="00032FCC"/>
    <w:rsid w:val="000519D9"/>
    <w:rsid w:val="00095FB2"/>
    <w:rsid w:val="000C0CA8"/>
    <w:rsid w:val="00123AFF"/>
    <w:rsid w:val="001B5982"/>
    <w:rsid w:val="00211C12"/>
    <w:rsid w:val="00213ECB"/>
    <w:rsid w:val="002160F2"/>
    <w:rsid w:val="00217162"/>
    <w:rsid w:val="00221A67"/>
    <w:rsid w:val="002B5FF2"/>
    <w:rsid w:val="002E3C7D"/>
    <w:rsid w:val="00301562"/>
    <w:rsid w:val="0031511D"/>
    <w:rsid w:val="003548A8"/>
    <w:rsid w:val="003672AD"/>
    <w:rsid w:val="003701D7"/>
    <w:rsid w:val="003747E6"/>
    <w:rsid w:val="00382EF3"/>
    <w:rsid w:val="003A5B20"/>
    <w:rsid w:val="003B1947"/>
    <w:rsid w:val="003C2F0F"/>
    <w:rsid w:val="003F24AA"/>
    <w:rsid w:val="004176B5"/>
    <w:rsid w:val="00435847"/>
    <w:rsid w:val="00456A62"/>
    <w:rsid w:val="004B2BCC"/>
    <w:rsid w:val="004B7CC9"/>
    <w:rsid w:val="004E4257"/>
    <w:rsid w:val="005340F0"/>
    <w:rsid w:val="00540438"/>
    <w:rsid w:val="005543A6"/>
    <w:rsid w:val="00554CAA"/>
    <w:rsid w:val="005802A5"/>
    <w:rsid w:val="0060493B"/>
    <w:rsid w:val="006257BE"/>
    <w:rsid w:val="00637126"/>
    <w:rsid w:val="006855DC"/>
    <w:rsid w:val="006D084D"/>
    <w:rsid w:val="006E420F"/>
    <w:rsid w:val="006E56E2"/>
    <w:rsid w:val="007338F6"/>
    <w:rsid w:val="007524FC"/>
    <w:rsid w:val="007A1DE8"/>
    <w:rsid w:val="007F21C9"/>
    <w:rsid w:val="008243D9"/>
    <w:rsid w:val="00831BDA"/>
    <w:rsid w:val="00842EDC"/>
    <w:rsid w:val="00843FCB"/>
    <w:rsid w:val="008A1B7C"/>
    <w:rsid w:val="008A50B5"/>
    <w:rsid w:val="008D1176"/>
    <w:rsid w:val="008D3541"/>
    <w:rsid w:val="008D6D16"/>
    <w:rsid w:val="008F07AD"/>
    <w:rsid w:val="00953C2E"/>
    <w:rsid w:val="00984338"/>
    <w:rsid w:val="0099744F"/>
    <w:rsid w:val="009B2AFC"/>
    <w:rsid w:val="009F47F5"/>
    <w:rsid w:val="009F522A"/>
    <w:rsid w:val="009F684B"/>
    <w:rsid w:val="00A077C4"/>
    <w:rsid w:val="00A23833"/>
    <w:rsid w:val="00A37A62"/>
    <w:rsid w:val="00A53A17"/>
    <w:rsid w:val="00A544E7"/>
    <w:rsid w:val="00A61D43"/>
    <w:rsid w:val="00A638EF"/>
    <w:rsid w:val="00AC1B4A"/>
    <w:rsid w:val="00AC5823"/>
    <w:rsid w:val="00AF60E6"/>
    <w:rsid w:val="00B15EB3"/>
    <w:rsid w:val="00B22E5D"/>
    <w:rsid w:val="00B25669"/>
    <w:rsid w:val="00B507F0"/>
    <w:rsid w:val="00B75A62"/>
    <w:rsid w:val="00B871C5"/>
    <w:rsid w:val="00BA5C0A"/>
    <w:rsid w:val="00BB5444"/>
    <w:rsid w:val="00C14AB8"/>
    <w:rsid w:val="00C25BB4"/>
    <w:rsid w:val="00C52B21"/>
    <w:rsid w:val="00C74D6D"/>
    <w:rsid w:val="00CA52C8"/>
    <w:rsid w:val="00D04A68"/>
    <w:rsid w:val="00D234F3"/>
    <w:rsid w:val="00D328EA"/>
    <w:rsid w:val="00D56A7A"/>
    <w:rsid w:val="00DA2A6D"/>
    <w:rsid w:val="00DB0980"/>
    <w:rsid w:val="00DC363E"/>
    <w:rsid w:val="00DD57E3"/>
    <w:rsid w:val="00E31327"/>
    <w:rsid w:val="00E7207B"/>
    <w:rsid w:val="00E751E8"/>
    <w:rsid w:val="00E927B5"/>
    <w:rsid w:val="00E95D0C"/>
    <w:rsid w:val="00ED44FA"/>
    <w:rsid w:val="00F93BD1"/>
    <w:rsid w:val="00F941B5"/>
    <w:rsid w:val="00FA2327"/>
    <w:rsid w:val="00FB374A"/>
    <w:rsid w:val="00FB3FFD"/>
    <w:rsid w:val="00F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D146F5"/>
  <w15:docId w15:val="{2FA72944-F44A-4E24-84F5-7500152C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B0980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3B1947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CABB9-F5C1-48CF-A8DA-70972DE3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46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4199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Duong Nguyen</cp:lastModifiedBy>
  <cp:revision>59</cp:revision>
  <cp:lastPrinted>2013-12-07T15:58:00Z</cp:lastPrinted>
  <dcterms:created xsi:type="dcterms:W3CDTF">2013-10-13T11:14:00Z</dcterms:created>
  <dcterms:modified xsi:type="dcterms:W3CDTF">2024-09-09T14:38:00Z</dcterms:modified>
</cp:coreProperties>
</file>